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1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44605B" w:rsidRPr="006010E8" w14:paraId="17BB3D3A" w14:textId="77777777" w:rsidTr="00740D7E">
        <w:trPr>
          <w:trHeight w:val="1304"/>
          <w:jc w:val="center"/>
        </w:trPr>
        <w:tc>
          <w:tcPr>
            <w:tcW w:w="8306" w:type="dxa"/>
            <w:vAlign w:val="center"/>
          </w:tcPr>
          <w:p w14:paraId="3A34D424" w14:textId="1F441ED9" w:rsidR="0044605B" w:rsidRPr="006010E8" w:rsidRDefault="001A5D31" w:rsidP="0044605B">
            <w:pPr>
              <w:spacing w:before="156" w:after="156"/>
              <w:ind w:left="0" w:firstLineChars="0" w:firstLine="0"/>
              <w:rPr>
                <w:rFonts w:ascii="黑体" w:eastAsia="黑体" w:hAnsi="黑体" w:cs="Times New Roman"/>
                <w:sz w:val="48"/>
                <w:szCs w:val="48"/>
              </w:rPr>
            </w:pPr>
            <w:r>
              <w:rPr>
                <w:noProof/>
              </w:rPr>
              <w:drawing>
                <wp:inline distT="0" distB="0" distL="0" distR="0" wp14:anchorId="13603FA7" wp14:editId="6E76B4D2">
                  <wp:extent cx="1980000" cy="74160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LOGO-BOL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0000" cy="741600"/>
                          </a:xfrm>
                          <a:prstGeom prst="rect">
                            <a:avLst/>
                          </a:prstGeom>
                        </pic:spPr>
                      </pic:pic>
                    </a:graphicData>
                  </a:graphic>
                </wp:inline>
              </w:drawing>
            </w:r>
          </w:p>
        </w:tc>
      </w:tr>
      <w:tr w:rsidR="0044605B" w:rsidRPr="006010E8" w14:paraId="7FB126B1" w14:textId="77777777" w:rsidTr="00740D7E">
        <w:trPr>
          <w:trHeight w:hRule="exact" w:val="851"/>
          <w:jc w:val="center"/>
        </w:trPr>
        <w:tc>
          <w:tcPr>
            <w:tcW w:w="8306" w:type="dxa"/>
            <w:vAlign w:val="center"/>
          </w:tcPr>
          <w:p w14:paraId="05288CE0" w14:textId="77777777" w:rsidR="0044605B" w:rsidRPr="006010E8" w:rsidRDefault="0044605B" w:rsidP="00E42308">
            <w:pPr>
              <w:spacing w:before="156" w:after="156"/>
              <w:ind w:left="0" w:firstLineChars="0" w:firstLine="0"/>
              <w:jc w:val="both"/>
              <w:rPr>
                <w:rFonts w:ascii="黑体" w:eastAsia="黑体" w:hAnsi="黑体" w:cs="Times New Roman"/>
                <w:sz w:val="48"/>
                <w:szCs w:val="48"/>
              </w:rPr>
            </w:pPr>
          </w:p>
        </w:tc>
      </w:tr>
      <w:tr w:rsidR="0044605B" w:rsidRPr="006010E8" w14:paraId="3B428D83" w14:textId="77777777" w:rsidTr="00740D7E">
        <w:trPr>
          <w:trHeight w:hRule="exact" w:val="851"/>
          <w:jc w:val="center"/>
        </w:trPr>
        <w:tc>
          <w:tcPr>
            <w:tcW w:w="8306" w:type="dxa"/>
            <w:vAlign w:val="center"/>
          </w:tcPr>
          <w:p w14:paraId="4A2652C8" w14:textId="77777777" w:rsidR="0044605B" w:rsidRPr="006010E8" w:rsidRDefault="0044605B" w:rsidP="00E42308">
            <w:pPr>
              <w:spacing w:before="156" w:after="156"/>
              <w:ind w:left="0" w:firstLineChars="0" w:firstLine="0"/>
              <w:jc w:val="both"/>
              <w:rPr>
                <w:rFonts w:ascii="黑体" w:eastAsia="黑体" w:hAnsi="黑体" w:cs="Times New Roman"/>
                <w:sz w:val="48"/>
                <w:szCs w:val="48"/>
              </w:rPr>
            </w:pPr>
          </w:p>
        </w:tc>
      </w:tr>
      <w:tr w:rsidR="0044605B" w:rsidRPr="006010E8" w14:paraId="21697575" w14:textId="77777777" w:rsidTr="00740D7E">
        <w:trPr>
          <w:trHeight w:hRule="exact" w:val="851"/>
          <w:jc w:val="center"/>
        </w:trPr>
        <w:tc>
          <w:tcPr>
            <w:tcW w:w="8306" w:type="dxa"/>
            <w:vAlign w:val="center"/>
          </w:tcPr>
          <w:p w14:paraId="033B9FAE" w14:textId="77777777" w:rsidR="0044605B" w:rsidRPr="006010E8" w:rsidRDefault="0044605B" w:rsidP="00E42308">
            <w:pPr>
              <w:spacing w:before="156" w:after="156"/>
              <w:ind w:left="0" w:firstLineChars="0" w:firstLine="0"/>
              <w:jc w:val="both"/>
              <w:rPr>
                <w:rFonts w:ascii="黑体" w:eastAsia="黑体" w:hAnsi="黑体" w:cs="Times New Roman"/>
                <w:sz w:val="48"/>
                <w:szCs w:val="48"/>
              </w:rPr>
            </w:pPr>
          </w:p>
        </w:tc>
      </w:tr>
      <w:tr w:rsidR="0044605B" w:rsidRPr="006010E8" w14:paraId="58650096" w14:textId="77777777" w:rsidTr="00740D7E">
        <w:trPr>
          <w:trHeight w:hRule="exact" w:val="851"/>
          <w:jc w:val="center"/>
        </w:trPr>
        <w:tc>
          <w:tcPr>
            <w:tcW w:w="8306" w:type="dxa"/>
            <w:vAlign w:val="center"/>
          </w:tcPr>
          <w:p w14:paraId="65CBD987" w14:textId="77777777" w:rsidR="0044605B" w:rsidRPr="006010E8" w:rsidRDefault="0044605B" w:rsidP="00E42308">
            <w:pPr>
              <w:spacing w:before="156" w:after="156"/>
              <w:ind w:left="0" w:firstLineChars="0" w:firstLine="0"/>
              <w:jc w:val="both"/>
              <w:rPr>
                <w:rFonts w:ascii="黑体" w:eastAsia="黑体" w:hAnsi="黑体" w:cs="Times New Roman"/>
                <w:sz w:val="48"/>
                <w:szCs w:val="48"/>
              </w:rPr>
            </w:pPr>
          </w:p>
        </w:tc>
      </w:tr>
      <w:tr w:rsidR="0044605B" w:rsidRPr="006010E8" w14:paraId="2CB15E31" w14:textId="77777777" w:rsidTr="00740D7E">
        <w:trPr>
          <w:trHeight w:hRule="exact" w:val="851"/>
          <w:jc w:val="center"/>
        </w:trPr>
        <w:tc>
          <w:tcPr>
            <w:tcW w:w="8306" w:type="dxa"/>
            <w:vAlign w:val="center"/>
          </w:tcPr>
          <w:p w14:paraId="35D44D97" w14:textId="77777777" w:rsidR="0044605B" w:rsidRPr="006010E8" w:rsidRDefault="0044605B" w:rsidP="00E42308">
            <w:pPr>
              <w:spacing w:before="156" w:after="156"/>
              <w:ind w:left="0" w:firstLineChars="0" w:firstLine="0"/>
              <w:jc w:val="both"/>
              <w:rPr>
                <w:rFonts w:ascii="黑体" w:eastAsia="黑体" w:hAnsi="黑体" w:cs="Times New Roman"/>
                <w:sz w:val="48"/>
                <w:szCs w:val="48"/>
              </w:rPr>
            </w:pPr>
          </w:p>
        </w:tc>
      </w:tr>
      <w:tr w:rsidR="0044605B" w:rsidRPr="006010E8" w14:paraId="1A701704" w14:textId="77777777" w:rsidTr="00740D7E">
        <w:trPr>
          <w:trHeight w:hRule="exact" w:val="567"/>
          <w:jc w:val="center"/>
        </w:trPr>
        <w:tc>
          <w:tcPr>
            <w:tcW w:w="8306" w:type="dxa"/>
            <w:vAlign w:val="center"/>
          </w:tcPr>
          <w:p w14:paraId="2B774A74" w14:textId="77777777" w:rsidR="0044605B" w:rsidRPr="006010E8" w:rsidRDefault="0044605B" w:rsidP="0044605B">
            <w:pPr>
              <w:spacing w:before="156" w:after="156"/>
              <w:ind w:firstLine="960"/>
              <w:jc w:val="both"/>
              <w:rPr>
                <w:rFonts w:ascii="黑体" w:eastAsia="黑体" w:hAnsi="黑体" w:cs="Times New Roman"/>
                <w:sz w:val="48"/>
                <w:szCs w:val="48"/>
              </w:rPr>
            </w:pPr>
          </w:p>
        </w:tc>
      </w:tr>
      <w:tr w:rsidR="0044605B" w:rsidRPr="006010E8" w14:paraId="13AEEE1F" w14:textId="77777777" w:rsidTr="00740D7E">
        <w:trPr>
          <w:trHeight w:hRule="exact" w:val="851"/>
          <w:jc w:val="center"/>
        </w:trPr>
        <w:tc>
          <w:tcPr>
            <w:tcW w:w="8306" w:type="dxa"/>
            <w:vAlign w:val="center"/>
          </w:tcPr>
          <w:p w14:paraId="592FA3E2" w14:textId="77777777" w:rsidR="0044605B" w:rsidRPr="006010E8" w:rsidRDefault="0044605B" w:rsidP="00E42308">
            <w:pPr>
              <w:spacing w:before="156" w:after="156"/>
              <w:ind w:left="0" w:firstLineChars="0" w:firstLine="0"/>
              <w:jc w:val="both"/>
              <w:rPr>
                <w:rFonts w:ascii="黑体" w:eastAsia="黑体" w:hAnsi="黑体" w:cs="Times New Roman"/>
                <w:sz w:val="48"/>
                <w:szCs w:val="48"/>
              </w:rPr>
            </w:pPr>
          </w:p>
        </w:tc>
      </w:tr>
      <w:tr w:rsidR="0044605B" w:rsidRPr="006010E8" w14:paraId="2E5E884D" w14:textId="77777777" w:rsidTr="00740D7E">
        <w:trPr>
          <w:trHeight w:hRule="exact" w:val="737"/>
          <w:jc w:val="center"/>
        </w:trPr>
        <w:tc>
          <w:tcPr>
            <w:tcW w:w="8306" w:type="dxa"/>
            <w:vAlign w:val="center"/>
          </w:tcPr>
          <w:p w14:paraId="38F1C6A5" w14:textId="77777777" w:rsidR="0044605B" w:rsidRPr="006010E8" w:rsidRDefault="0044605B" w:rsidP="00E42308">
            <w:pPr>
              <w:spacing w:before="156" w:after="156"/>
              <w:ind w:left="0" w:firstLineChars="0" w:firstLine="0"/>
              <w:jc w:val="both"/>
              <w:rPr>
                <w:rFonts w:ascii="黑体" w:eastAsia="黑体" w:hAnsi="黑体" w:cs="Times New Roman"/>
                <w:sz w:val="48"/>
                <w:szCs w:val="48"/>
              </w:rPr>
            </w:pPr>
          </w:p>
        </w:tc>
      </w:tr>
      <w:tr w:rsidR="0044605B" w:rsidRPr="006010E8" w14:paraId="39FF1765" w14:textId="77777777" w:rsidTr="00740D7E">
        <w:trPr>
          <w:trHeight w:hRule="exact" w:val="1499"/>
          <w:jc w:val="center"/>
        </w:trPr>
        <w:tc>
          <w:tcPr>
            <w:tcW w:w="8306" w:type="dxa"/>
            <w:vAlign w:val="center"/>
          </w:tcPr>
          <w:p w14:paraId="7B9FBC13" w14:textId="77777777" w:rsidR="0044605B" w:rsidRPr="003207D2" w:rsidRDefault="0044605B" w:rsidP="0044605B">
            <w:pPr>
              <w:spacing w:before="156" w:after="156"/>
              <w:ind w:left="0" w:firstLineChars="0" w:firstLine="0"/>
              <w:rPr>
                <w:rFonts w:eastAsia="黑体"/>
                <w:sz w:val="48"/>
                <w:szCs w:val="48"/>
              </w:rPr>
            </w:pPr>
            <w:r w:rsidRPr="00073555">
              <w:rPr>
                <w:rFonts w:ascii="Book Antiqua" w:eastAsia="黑体" w:hAnsi="Book Antiqua"/>
                <w:sz w:val="48"/>
              </w:rPr>
              <w:fldChar w:fldCharType="begin"/>
            </w:r>
            <w:r w:rsidRPr="00073555">
              <w:rPr>
                <w:rFonts w:ascii="Book Antiqua" w:eastAsia="黑体" w:hAnsi="Book Antiqua"/>
                <w:sz w:val="48"/>
              </w:rPr>
              <w:instrText xml:space="preserve"> TITLE   \* MERGEFORMAT </w:instrText>
            </w:r>
            <w:r w:rsidRPr="00073555">
              <w:rPr>
                <w:rFonts w:ascii="Book Antiqua" w:eastAsia="黑体" w:hAnsi="Book Antiqua"/>
                <w:sz w:val="48"/>
              </w:rPr>
              <w:fldChar w:fldCharType="separate"/>
            </w:r>
            <w:r w:rsidR="00A83F53" w:rsidRPr="00A83F53">
              <w:rPr>
                <w:rFonts w:ascii="Book Antiqua" w:eastAsia="黑体" w:hAnsi="Book Antiqua"/>
                <w:sz w:val="48"/>
                <w:szCs w:val="48"/>
              </w:rPr>
              <w:t>MiniStar nano Experiment Kit</w:t>
            </w:r>
            <w:r w:rsidRPr="00073555">
              <w:rPr>
                <w:rFonts w:ascii="Book Antiqua" w:eastAsia="黑体" w:hAnsi="Book Antiqua"/>
                <w:sz w:val="48"/>
                <w:szCs w:val="48"/>
              </w:rPr>
              <w:fldChar w:fldCharType="end"/>
            </w:r>
          </w:p>
        </w:tc>
      </w:tr>
      <w:tr w:rsidR="0044605B" w:rsidRPr="006010E8" w14:paraId="4AD9B805" w14:textId="77777777" w:rsidTr="00740D7E">
        <w:trPr>
          <w:trHeight w:hRule="exact" w:val="964"/>
          <w:jc w:val="center"/>
        </w:trPr>
        <w:tc>
          <w:tcPr>
            <w:tcW w:w="8306" w:type="dxa"/>
            <w:vAlign w:val="center"/>
          </w:tcPr>
          <w:p w14:paraId="47382F12" w14:textId="77777777" w:rsidR="00A70E4D" w:rsidRPr="00073555" w:rsidRDefault="00A70E4D" w:rsidP="00A70E4D">
            <w:pPr>
              <w:spacing w:before="156" w:after="156"/>
              <w:ind w:left="0" w:firstLineChars="0" w:firstLine="0"/>
              <w:rPr>
                <w:rFonts w:cs="Times New Roman"/>
                <w:sz w:val="52"/>
                <w:szCs w:val="52"/>
              </w:rPr>
            </w:pPr>
            <w:r w:rsidRPr="00073555">
              <w:rPr>
                <w:rFonts w:ascii="Book Antiqua" w:eastAsia="黑体" w:hAnsi="Book Antiqua" w:cs="Times New Roman"/>
                <w:b/>
                <w:sz w:val="52"/>
              </w:rPr>
              <w:fldChar w:fldCharType="begin"/>
            </w:r>
            <w:r w:rsidRPr="00073555">
              <w:rPr>
                <w:rFonts w:ascii="Book Antiqua" w:eastAsia="黑体" w:hAnsi="Book Antiqua" w:cs="Times New Roman"/>
                <w:b/>
                <w:sz w:val="52"/>
              </w:rPr>
              <w:instrText xml:space="preserve"> SUBJECT   \* MERGEFORMAT </w:instrText>
            </w:r>
            <w:r w:rsidRPr="00073555">
              <w:rPr>
                <w:rFonts w:ascii="Book Antiqua" w:eastAsia="黑体" w:hAnsi="Book Antiqua" w:cs="Times New Roman"/>
                <w:b/>
                <w:sz w:val="52"/>
              </w:rPr>
              <w:fldChar w:fldCharType="separate"/>
            </w:r>
            <w:r w:rsidR="001A5D31" w:rsidRPr="001A5D31">
              <w:rPr>
                <w:rFonts w:ascii="Book Antiqua" w:eastAsia="黑体" w:hAnsi="Book Antiqua" w:cs="Times New Roman"/>
                <w:b/>
                <w:sz w:val="52"/>
                <w:szCs w:val="52"/>
              </w:rPr>
              <w:t>User</w:t>
            </w:r>
            <w:r w:rsidR="001A5D31">
              <w:rPr>
                <w:rFonts w:ascii="Book Antiqua" w:eastAsia="黑体" w:hAnsi="Book Antiqua" w:cs="Times New Roman"/>
                <w:b/>
                <w:sz w:val="52"/>
              </w:rPr>
              <w:t xml:space="preserve"> Guide</w:t>
            </w:r>
            <w:r w:rsidRPr="00073555">
              <w:rPr>
                <w:rFonts w:ascii="Book Antiqua" w:eastAsia="黑体" w:hAnsi="Book Antiqua" w:cs="Times New Roman"/>
                <w:b/>
                <w:sz w:val="52"/>
                <w:szCs w:val="52"/>
              </w:rPr>
              <w:fldChar w:fldCharType="end"/>
            </w:r>
          </w:p>
          <w:p w14:paraId="0A314627" w14:textId="77777777" w:rsidR="0044605B" w:rsidRPr="00073555" w:rsidRDefault="0044605B" w:rsidP="0044605B">
            <w:pPr>
              <w:spacing w:before="156" w:after="156"/>
              <w:ind w:firstLine="1040"/>
              <w:rPr>
                <w:rFonts w:cs="Times New Roman"/>
                <w:sz w:val="52"/>
                <w:szCs w:val="52"/>
              </w:rPr>
            </w:pPr>
          </w:p>
          <w:p w14:paraId="1F5CEC16" w14:textId="77777777" w:rsidR="0044605B" w:rsidRPr="006010E8" w:rsidRDefault="0044605B" w:rsidP="0044605B">
            <w:pPr>
              <w:spacing w:before="156" w:after="156"/>
              <w:ind w:firstLine="960"/>
              <w:jc w:val="both"/>
              <w:rPr>
                <w:rFonts w:ascii="黑体" w:eastAsia="黑体" w:hAnsi="黑体" w:cs="Times New Roman"/>
                <w:sz w:val="48"/>
                <w:szCs w:val="48"/>
              </w:rPr>
            </w:pPr>
          </w:p>
        </w:tc>
      </w:tr>
      <w:tr w:rsidR="0044605B" w:rsidRPr="006010E8" w14:paraId="40114F1F" w14:textId="77777777" w:rsidTr="00740D7E">
        <w:trPr>
          <w:trHeight w:hRule="exact" w:val="851"/>
          <w:jc w:val="center"/>
        </w:trPr>
        <w:tc>
          <w:tcPr>
            <w:tcW w:w="8306" w:type="dxa"/>
            <w:vAlign w:val="center"/>
          </w:tcPr>
          <w:p w14:paraId="1D758238" w14:textId="77777777" w:rsidR="0044605B" w:rsidRPr="006010E8" w:rsidRDefault="0044605B" w:rsidP="0044605B">
            <w:pPr>
              <w:spacing w:before="156" w:after="156"/>
              <w:ind w:firstLine="960"/>
              <w:jc w:val="both"/>
              <w:rPr>
                <w:rFonts w:ascii="黑体" w:eastAsia="黑体" w:hAnsi="黑体" w:cs="Times New Roman"/>
                <w:sz w:val="48"/>
                <w:szCs w:val="48"/>
              </w:rPr>
            </w:pPr>
          </w:p>
        </w:tc>
      </w:tr>
      <w:tr w:rsidR="0044605B" w:rsidRPr="006010E8" w14:paraId="109CF0B2" w14:textId="77777777" w:rsidTr="00740D7E">
        <w:trPr>
          <w:trHeight w:hRule="exact" w:val="851"/>
          <w:jc w:val="center"/>
        </w:trPr>
        <w:tc>
          <w:tcPr>
            <w:tcW w:w="8306" w:type="dxa"/>
            <w:vAlign w:val="center"/>
          </w:tcPr>
          <w:p w14:paraId="73153B9D" w14:textId="77777777" w:rsidR="0044605B" w:rsidRPr="006010E8" w:rsidRDefault="0044605B" w:rsidP="0044605B">
            <w:pPr>
              <w:spacing w:before="156" w:after="156"/>
              <w:ind w:firstLine="960"/>
              <w:jc w:val="both"/>
              <w:rPr>
                <w:rFonts w:ascii="黑体" w:eastAsia="黑体" w:hAnsi="黑体" w:cs="Times New Roman"/>
                <w:sz w:val="48"/>
                <w:szCs w:val="48"/>
              </w:rPr>
            </w:pPr>
          </w:p>
        </w:tc>
      </w:tr>
      <w:tr w:rsidR="0044605B" w:rsidRPr="006010E8" w14:paraId="141BEDAE" w14:textId="77777777" w:rsidTr="00740D7E">
        <w:trPr>
          <w:trHeight w:hRule="exact" w:val="851"/>
          <w:jc w:val="center"/>
        </w:trPr>
        <w:tc>
          <w:tcPr>
            <w:tcW w:w="8306" w:type="dxa"/>
            <w:vAlign w:val="center"/>
          </w:tcPr>
          <w:p w14:paraId="6FCA9D79" w14:textId="175F9FC3" w:rsidR="0044605B" w:rsidRPr="006010E8" w:rsidRDefault="0044605B" w:rsidP="0044605B">
            <w:pPr>
              <w:spacing w:before="156" w:after="156"/>
              <w:ind w:left="0" w:firstLineChars="0" w:firstLine="0"/>
              <w:rPr>
                <w:rFonts w:ascii="Book Antiqua" w:hAnsi="Book Antiqua"/>
                <w:b/>
                <w:szCs w:val="24"/>
              </w:rPr>
            </w:pPr>
            <w:r w:rsidRPr="006010E8">
              <w:rPr>
                <w:rFonts w:ascii="Book Antiqua" w:hAnsi="Book Antiqua"/>
                <w:b/>
              </w:rPr>
              <w:fldChar w:fldCharType="begin"/>
            </w:r>
            <w:r w:rsidRPr="006010E8">
              <w:rPr>
                <w:rFonts w:ascii="Book Antiqua" w:hAnsi="Book Antiqua"/>
                <w:b/>
              </w:rPr>
              <w:instrText xml:space="preserve"> KEYWORDS   \* MERGEFORMAT </w:instrText>
            </w:r>
            <w:r w:rsidRPr="006010E8">
              <w:rPr>
                <w:rFonts w:ascii="Book Antiqua" w:hAnsi="Book Antiqua"/>
                <w:b/>
              </w:rPr>
              <w:fldChar w:fldCharType="separate"/>
            </w:r>
            <w:r w:rsidR="001A5D31" w:rsidRPr="001A5D31">
              <w:rPr>
                <w:rFonts w:ascii="Book Antiqua" w:hAnsi="Book Antiqua"/>
                <w:b/>
                <w:szCs w:val="24"/>
              </w:rPr>
              <w:t>DBUG409-1.0E</w:t>
            </w:r>
            <w:r w:rsidRPr="006010E8">
              <w:rPr>
                <w:rFonts w:ascii="Book Antiqua" w:hAnsi="Book Antiqua"/>
                <w:b/>
                <w:szCs w:val="24"/>
              </w:rPr>
              <w:fldChar w:fldCharType="end"/>
            </w:r>
            <w:r>
              <w:rPr>
                <w:rFonts w:ascii="Book Antiqua" w:hAnsi="Book Antiqua"/>
                <w:b/>
              </w:rPr>
              <w:t xml:space="preserve">, </w:t>
            </w:r>
            <w:r w:rsidR="001A5D31">
              <w:rPr>
                <w:rFonts w:ascii="Book Antiqua" w:hAnsi="Book Antiqua" w:hint="eastAsia"/>
                <w:b/>
              </w:rPr>
              <w:t>0</w:t>
            </w:r>
            <w:r>
              <w:rPr>
                <w:rFonts w:ascii="Book Antiqua" w:hAnsi="Book Antiqua"/>
                <w:b/>
              </w:rPr>
              <w:t>4/18/2022</w:t>
            </w:r>
          </w:p>
          <w:p w14:paraId="4B082FBB" w14:textId="77777777" w:rsidR="0044605B" w:rsidRPr="006010E8" w:rsidRDefault="0044605B" w:rsidP="0044605B">
            <w:pPr>
              <w:spacing w:before="156" w:after="156"/>
              <w:ind w:firstLine="960"/>
              <w:jc w:val="both"/>
              <w:rPr>
                <w:rFonts w:ascii="黑体" w:eastAsia="黑体" w:hAnsi="黑体" w:cs="Times New Roman"/>
                <w:sz w:val="48"/>
                <w:szCs w:val="48"/>
              </w:rPr>
            </w:pPr>
          </w:p>
        </w:tc>
      </w:tr>
      <w:tr w:rsidR="0044605B" w:rsidRPr="006010E8" w14:paraId="770837C4" w14:textId="77777777" w:rsidTr="00740D7E">
        <w:trPr>
          <w:trHeight w:hRule="exact" w:val="851"/>
          <w:jc w:val="center"/>
        </w:trPr>
        <w:tc>
          <w:tcPr>
            <w:tcW w:w="8306" w:type="dxa"/>
            <w:vAlign w:val="center"/>
          </w:tcPr>
          <w:p w14:paraId="0E79F066" w14:textId="77777777" w:rsidR="0044605B" w:rsidRPr="006010E8" w:rsidRDefault="0044605B" w:rsidP="0044605B">
            <w:pPr>
              <w:spacing w:before="156" w:after="156"/>
              <w:ind w:firstLine="960"/>
              <w:jc w:val="both"/>
              <w:rPr>
                <w:rFonts w:ascii="黑体" w:eastAsia="黑体" w:hAnsi="黑体" w:cs="Times New Roman"/>
                <w:sz w:val="48"/>
                <w:szCs w:val="48"/>
              </w:rPr>
            </w:pPr>
          </w:p>
        </w:tc>
      </w:tr>
    </w:tbl>
    <w:p w14:paraId="11505BAF" w14:textId="3219109B" w:rsidR="0044605B" w:rsidRPr="001A5D31" w:rsidRDefault="0044605B" w:rsidP="0044605B">
      <w:pPr>
        <w:pageBreakBefore/>
        <w:adjustRightInd w:val="0"/>
        <w:snapToGrid w:val="0"/>
        <w:spacing w:line="240" w:lineRule="atLeast"/>
        <w:ind w:left="0" w:firstLineChars="0" w:firstLine="0"/>
        <w:rPr>
          <w:rFonts w:ascii="Book Antiqua" w:eastAsia="黑体" w:hAnsi="Book Antiqua"/>
          <w:b/>
          <w:szCs w:val="24"/>
        </w:rPr>
      </w:pPr>
      <w:r w:rsidRPr="001A5D31">
        <w:rPr>
          <w:rFonts w:ascii="Book Antiqua" w:hAnsi="Book Antiqua"/>
          <w:b/>
        </w:rPr>
        <w:lastRenderedPageBreak/>
        <w:t>Copyright © 2022 Guangdong Gowin Semiconductor Corporation. All Rights Reserved.</w:t>
      </w:r>
    </w:p>
    <w:p w14:paraId="52D9F741" w14:textId="4F841B0F" w:rsidR="0044605B" w:rsidRPr="00CB24B7" w:rsidRDefault="001A5D31" w:rsidP="0044605B">
      <w:pPr>
        <w:adjustRightInd w:val="0"/>
        <w:ind w:left="0" w:firstLineChars="0" w:firstLine="0"/>
        <w:rPr>
          <w:color w:val="000000"/>
          <w:szCs w:val="24"/>
        </w:rPr>
      </w:pPr>
      <w:r>
        <w:rPr>
          <w:rFonts w:cs="Arial"/>
          <w:noProof/>
        </w:rPr>
        <w:drawing>
          <wp:inline distT="0" distB="0" distL="0" distR="0" wp14:anchorId="66D9A4E3" wp14:editId="46978F00">
            <wp:extent cx="775970" cy="244475"/>
            <wp:effectExtent l="0" t="0" r="508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t="2" b="17390"/>
                    <a:stretch>
                      <a:fillRect/>
                    </a:stretch>
                  </pic:blipFill>
                  <pic:spPr bwMode="auto">
                    <a:xfrm>
                      <a:off x="0" y="0"/>
                      <a:ext cx="775970" cy="244475"/>
                    </a:xfrm>
                    <a:prstGeom prst="rect">
                      <a:avLst/>
                    </a:prstGeom>
                    <a:noFill/>
                    <a:ln>
                      <a:noFill/>
                    </a:ln>
                  </pic:spPr>
                </pic:pic>
              </a:graphicData>
            </a:graphic>
          </wp:inline>
        </w:drawing>
      </w:r>
      <w:r w:rsidR="0062463B">
        <w:rPr>
          <w:rFonts w:hint="eastAsia"/>
        </w:rPr>
        <w:t xml:space="preserve"> and </w:t>
      </w:r>
      <w:r w:rsidR="0062463B" w:rsidRPr="00C67430">
        <w:t>LittleBee</w:t>
      </w:r>
      <w:r w:rsidR="0062463B">
        <w:t xml:space="preserve"> </w:t>
      </w:r>
      <w:r w:rsidR="0062463B">
        <w:rPr>
          <w:rFonts w:hint="eastAsia"/>
        </w:rPr>
        <w:t>are</w:t>
      </w:r>
      <w:r w:rsidR="00A83F53">
        <w:t xml:space="preserve"> </w:t>
      </w:r>
      <w:r w:rsidR="00A70E4D">
        <w:t>trademark</w:t>
      </w:r>
      <w:r w:rsidR="0062463B">
        <w:rPr>
          <w:rFonts w:hint="eastAsia"/>
        </w:rPr>
        <w:t>s</w:t>
      </w:r>
      <w:r w:rsidR="00A70E4D">
        <w:t xml:space="preserve"> of Guangdong Gowin </w:t>
      </w:r>
      <w:r w:rsidR="0062463B">
        <w:t xml:space="preserve">Semiconductor Corporation and </w:t>
      </w:r>
      <w:r w:rsidR="0062463B">
        <w:rPr>
          <w:rFonts w:hint="eastAsia"/>
        </w:rPr>
        <w:t>are</w:t>
      </w:r>
      <w:r w:rsidR="00A70E4D">
        <w:t xml:space="preserve"> registered in China, the U.S. Patent and Trademark Office, and other countries. All other words and logos identified as trademarks or service marks are the property of their respective holders. </w:t>
      </w:r>
      <w:r w:rsidR="00A70E4D">
        <w:rPr>
          <w:color w:val="000000"/>
        </w:rPr>
        <w:t>No part of this document may be reproduced or transmitted in any form or by any denotes, electronic, mechanical, photocopying, recording or otherwise, without the prior written consent of GOWINSEMI.</w:t>
      </w:r>
    </w:p>
    <w:p w14:paraId="0EEF58AD" w14:textId="77777777" w:rsidR="0044605B" w:rsidRPr="006010E8" w:rsidRDefault="0044605B" w:rsidP="0044605B">
      <w:pPr>
        <w:tabs>
          <w:tab w:val="left" w:pos="740"/>
        </w:tabs>
        <w:adjustRightInd w:val="0"/>
        <w:spacing w:line="240" w:lineRule="atLeast"/>
        <w:ind w:left="0" w:firstLineChars="0" w:firstLine="0"/>
        <w:outlineLvl w:val="3"/>
        <w:rPr>
          <w:rFonts w:ascii="Book Antiqua" w:eastAsia="黑体" w:hAnsi="Book Antiqua"/>
          <w:b/>
          <w:color w:val="000000"/>
          <w:szCs w:val="24"/>
        </w:rPr>
      </w:pPr>
      <w:r>
        <w:rPr>
          <w:rFonts w:ascii="Book Antiqua" w:hAnsi="Book Antiqua"/>
          <w:b/>
          <w:color w:val="000000"/>
        </w:rPr>
        <w:t>Disclaimer</w:t>
      </w:r>
    </w:p>
    <w:p w14:paraId="0F299315" w14:textId="22F9BAC2" w:rsidR="0044605B" w:rsidRPr="001A5D31" w:rsidRDefault="0044605B" w:rsidP="0044605B">
      <w:pPr>
        <w:ind w:left="0" w:firstLineChars="0" w:firstLine="0"/>
        <w:jc w:val="both"/>
        <w:rPr>
          <w:color w:val="000000"/>
        </w:rPr>
      </w:pPr>
      <w:r w:rsidRPr="001A5D31">
        <w:rPr>
          <w:color w:val="000000"/>
        </w:rPr>
        <w:t>GOWINSEMI assumes no liability and provides no warranty (either expressed or implied) and is not responsible for any damage incurred to your hardware, software, data, or property resulting from usage of the materials or intellectual property except as outlined in the GOWINSEMI Terms and Conditions of Sale. GOWINSEMI may make changes to this document at any time without prior notice. Anyone relying on this documentation should contact GOWINSEMI for the current documentation and errata.</w:t>
      </w:r>
    </w:p>
    <w:p w14:paraId="48FC42E0" w14:textId="77777777" w:rsidR="0044605B" w:rsidRPr="00215CE2" w:rsidRDefault="0044605B" w:rsidP="0044605B">
      <w:pPr>
        <w:widowControl/>
        <w:adjustRightInd w:val="0"/>
        <w:snapToGrid w:val="0"/>
        <w:ind w:firstLine="480"/>
        <w:rPr>
          <w:rFonts w:ascii="微软雅黑" w:eastAsia="微软雅黑" w:hAnsi="微软雅黑"/>
        </w:rPr>
      </w:pPr>
      <w:r>
        <w:rPr>
          <w:rFonts w:ascii="微软雅黑" w:hAnsi="微软雅黑"/>
        </w:rPr>
        <w:t xml:space="preserve"> </w:t>
      </w:r>
    </w:p>
    <w:p w14:paraId="109E78B3" w14:textId="77777777" w:rsidR="0044605B" w:rsidRDefault="0044605B" w:rsidP="0044605B">
      <w:pPr>
        <w:adjustRightInd w:val="0"/>
        <w:snapToGrid w:val="0"/>
        <w:ind w:firstLine="480"/>
        <w:rPr>
          <w:rFonts w:ascii="微软雅黑" w:eastAsia="微软雅黑" w:hAnsi="微软雅黑"/>
        </w:rPr>
        <w:sectPr w:rsidR="0044605B" w:rsidSect="00740D7E">
          <w:headerReference w:type="even" r:id="rId10"/>
          <w:headerReference w:type="default" r:id="rId11"/>
          <w:footerReference w:type="even" r:id="rId12"/>
          <w:footerReference w:type="default" r:id="rId13"/>
          <w:headerReference w:type="first" r:id="rId14"/>
          <w:footerReference w:type="first" r:id="rId15"/>
          <w:pgSz w:w="11906" w:h="16838" w:code="9"/>
          <w:pgMar w:top="1440" w:right="1134" w:bottom="1440" w:left="1134" w:header="567" w:footer="567" w:gutter="0"/>
          <w:pgNumType w:start="1"/>
          <w:cols w:space="425"/>
          <w:docGrid w:type="linesAndChars" w:linePitch="312"/>
        </w:sectPr>
      </w:pPr>
    </w:p>
    <w:p w14:paraId="2A891F07" w14:textId="77777777" w:rsidR="0044605B" w:rsidRPr="006010E8" w:rsidRDefault="0044605B" w:rsidP="00740D7E">
      <w:pPr>
        <w:pStyle w:val="410"/>
        <w:pageBreakBefore/>
        <w:ind w:left="0"/>
      </w:pPr>
      <w:r>
        <w:lastRenderedPageBreak/>
        <w:t>Revision History</w:t>
      </w:r>
    </w:p>
    <w:tbl>
      <w:tblPr>
        <w:tblW w:w="5000" w:type="pct"/>
        <w:tblLook w:val="0000" w:firstRow="0" w:lastRow="0" w:firstColumn="0" w:lastColumn="0" w:noHBand="0" w:noVBand="0"/>
      </w:tblPr>
      <w:tblGrid>
        <w:gridCol w:w="1812"/>
        <w:gridCol w:w="1565"/>
        <w:gridCol w:w="6477"/>
      </w:tblGrid>
      <w:tr w:rsidR="0044605B" w:rsidRPr="007C46A5" w14:paraId="5C920099" w14:textId="77777777" w:rsidTr="00222032">
        <w:trPr>
          <w:trHeight w:val="340"/>
        </w:trPr>
        <w:tc>
          <w:tcPr>
            <w:tcW w:w="1611"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9782BA1" w14:textId="77777777" w:rsidR="0044605B" w:rsidRPr="007C46A5" w:rsidRDefault="0044605B" w:rsidP="00222032">
            <w:pPr>
              <w:spacing w:before="40" w:after="40"/>
              <w:ind w:left="6" w:hangingChars="3" w:hanging="6"/>
              <w:jc w:val="both"/>
              <w:rPr>
                <w:color w:val="000000"/>
                <w:sz w:val="21"/>
              </w:rPr>
            </w:pPr>
            <w:r>
              <w:rPr>
                <w:color w:val="000000"/>
                <w:sz w:val="21"/>
              </w:rPr>
              <w:t>Date</w:t>
            </w:r>
          </w:p>
        </w:tc>
        <w:tc>
          <w:tcPr>
            <w:tcW w:w="1391"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22EA265" w14:textId="77777777" w:rsidR="0044605B" w:rsidRPr="007C46A5" w:rsidRDefault="0044605B" w:rsidP="00222032">
            <w:pPr>
              <w:spacing w:before="40" w:after="40"/>
              <w:ind w:left="6" w:hangingChars="3" w:hanging="6"/>
              <w:jc w:val="both"/>
              <w:rPr>
                <w:color w:val="000000"/>
                <w:sz w:val="21"/>
              </w:rPr>
            </w:pPr>
            <w:r>
              <w:rPr>
                <w:color w:val="000000"/>
                <w:sz w:val="21"/>
              </w:rPr>
              <w:t>Version</w:t>
            </w:r>
          </w:p>
        </w:tc>
        <w:tc>
          <w:tcPr>
            <w:tcW w:w="5758"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218CD8B" w14:textId="77777777" w:rsidR="0044605B" w:rsidRPr="007C46A5" w:rsidRDefault="0044605B" w:rsidP="00222032">
            <w:pPr>
              <w:spacing w:before="40" w:after="40"/>
              <w:ind w:left="6" w:hangingChars="3" w:hanging="6"/>
              <w:jc w:val="both"/>
              <w:rPr>
                <w:color w:val="000000"/>
                <w:sz w:val="21"/>
              </w:rPr>
            </w:pPr>
            <w:r>
              <w:rPr>
                <w:color w:val="000000"/>
                <w:sz w:val="21"/>
              </w:rPr>
              <w:t>Description</w:t>
            </w:r>
          </w:p>
        </w:tc>
      </w:tr>
      <w:tr w:rsidR="0044605B" w:rsidRPr="007C46A5" w14:paraId="44671423" w14:textId="77777777" w:rsidTr="00222032">
        <w:trPr>
          <w:trHeight w:val="340"/>
        </w:trPr>
        <w:tc>
          <w:tcPr>
            <w:tcW w:w="1611" w:type="dxa"/>
            <w:tcBorders>
              <w:top w:val="single" w:sz="4" w:space="0" w:color="000000"/>
              <w:left w:val="single" w:sz="4" w:space="0" w:color="000000"/>
              <w:bottom w:val="single" w:sz="4" w:space="0" w:color="000000"/>
              <w:right w:val="single" w:sz="4" w:space="0" w:color="000000"/>
            </w:tcBorders>
            <w:vAlign w:val="center"/>
          </w:tcPr>
          <w:p w14:paraId="682DC2C6" w14:textId="77777777" w:rsidR="0044605B" w:rsidRPr="007C46A5" w:rsidRDefault="0044605B" w:rsidP="00222032">
            <w:pPr>
              <w:spacing w:before="40" w:after="40"/>
              <w:ind w:left="6" w:hangingChars="3" w:hanging="6"/>
              <w:jc w:val="both"/>
              <w:rPr>
                <w:color w:val="000000"/>
                <w:sz w:val="21"/>
              </w:rPr>
            </w:pPr>
            <w:r>
              <w:rPr>
                <w:color w:val="000000"/>
                <w:sz w:val="21"/>
              </w:rPr>
              <w:t>04/18/2022</w:t>
            </w:r>
          </w:p>
        </w:tc>
        <w:tc>
          <w:tcPr>
            <w:tcW w:w="1391" w:type="dxa"/>
            <w:tcBorders>
              <w:top w:val="single" w:sz="4" w:space="0" w:color="000000"/>
              <w:left w:val="single" w:sz="4" w:space="0" w:color="000000"/>
              <w:bottom w:val="single" w:sz="4" w:space="0" w:color="000000"/>
              <w:right w:val="single" w:sz="4" w:space="0" w:color="000000"/>
            </w:tcBorders>
            <w:vAlign w:val="center"/>
          </w:tcPr>
          <w:p w14:paraId="3E9613ED" w14:textId="77777777" w:rsidR="0044605B" w:rsidRPr="007C46A5" w:rsidRDefault="0044605B" w:rsidP="00222032">
            <w:pPr>
              <w:spacing w:before="40" w:after="40"/>
              <w:ind w:left="6" w:hangingChars="3" w:hanging="6"/>
              <w:jc w:val="both"/>
              <w:rPr>
                <w:color w:val="000000"/>
                <w:sz w:val="21"/>
              </w:rPr>
            </w:pPr>
            <w:r>
              <w:rPr>
                <w:color w:val="000000"/>
                <w:sz w:val="21"/>
              </w:rPr>
              <w:t>1.0E</w:t>
            </w:r>
          </w:p>
        </w:tc>
        <w:tc>
          <w:tcPr>
            <w:tcW w:w="5758" w:type="dxa"/>
            <w:tcBorders>
              <w:top w:val="single" w:sz="4" w:space="0" w:color="000000"/>
              <w:left w:val="single" w:sz="4" w:space="0" w:color="000000"/>
              <w:bottom w:val="single" w:sz="4" w:space="0" w:color="000000"/>
              <w:right w:val="single" w:sz="4" w:space="0" w:color="000000"/>
            </w:tcBorders>
            <w:vAlign w:val="center"/>
          </w:tcPr>
          <w:p w14:paraId="1E873774" w14:textId="77777777" w:rsidR="0044605B" w:rsidRPr="007C46A5" w:rsidRDefault="0044605B" w:rsidP="00222032">
            <w:pPr>
              <w:spacing w:before="40" w:after="40"/>
              <w:ind w:left="6" w:hangingChars="3" w:hanging="6"/>
              <w:jc w:val="both"/>
              <w:rPr>
                <w:color w:val="000000"/>
                <w:sz w:val="21"/>
              </w:rPr>
            </w:pPr>
            <w:r>
              <w:rPr>
                <w:color w:val="000000"/>
                <w:sz w:val="21"/>
              </w:rPr>
              <w:t>Initial version published.</w:t>
            </w:r>
          </w:p>
        </w:tc>
      </w:tr>
    </w:tbl>
    <w:p w14:paraId="417C68FE" w14:textId="77777777" w:rsidR="0044605B" w:rsidRPr="00215CE2" w:rsidRDefault="0044605B" w:rsidP="0044605B">
      <w:pPr>
        <w:adjustRightInd w:val="0"/>
        <w:snapToGrid w:val="0"/>
        <w:ind w:firstLine="480"/>
        <w:rPr>
          <w:rFonts w:ascii="微软雅黑" w:eastAsia="微软雅黑" w:hAnsi="微软雅黑"/>
        </w:rPr>
        <w:sectPr w:rsidR="0044605B" w:rsidRPr="00215CE2" w:rsidSect="00740D7E">
          <w:pgSz w:w="11906" w:h="16838" w:code="9"/>
          <w:pgMar w:top="1440" w:right="1134" w:bottom="1440" w:left="1134" w:header="567" w:footer="567" w:gutter="0"/>
          <w:pgNumType w:start="1"/>
          <w:cols w:space="425"/>
          <w:docGrid w:type="linesAndChars" w:linePitch="312"/>
        </w:sectPr>
      </w:pPr>
    </w:p>
    <w:p w14:paraId="5CD4AFCA" w14:textId="2EE468A5" w:rsidR="0044605B" w:rsidRPr="00D327E6" w:rsidRDefault="0044605B" w:rsidP="00A478EF">
      <w:pPr>
        <w:pStyle w:val="Contents"/>
        <w:rPr>
          <w:rFonts w:hint="eastAsia"/>
        </w:rPr>
      </w:pPr>
      <w:bookmarkStart w:id="0" w:name="_Toc101799626"/>
      <w:r>
        <w:lastRenderedPageBreak/>
        <w:t>Contents</w:t>
      </w:r>
      <w:bookmarkEnd w:id="0"/>
    </w:p>
    <w:p w14:paraId="740776A6" w14:textId="77777777" w:rsidR="00052814" w:rsidRDefault="0044605B" w:rsidP="00052814">
      <w:pPr>
        <w:pStyle w:val="TOC1"/>
        <w:rPr>
          <w:rFonts w:asciiTheme="minorHAnsi" w:hAnsiTheme="minorHAnsi" w:cstheme="minorBidi"/>
          <w:b w:val="0"/>
          <w:sz w:val="21"/>
          <w:szCs w:val="22"/>
        </w:rPr>
      </w:pPr>
      <w:r>
        <w:fldChar w:fldCharType="begin"/>
      </w:r>
      <w:r>
        <w:instrText xml:space="preserve"> TOC \o "1-3" \h \z \u </w:instrText>
      </w:r>
      <w:r>
        <w:fldChar w:fldCharType="separate"/>
      </w:r>
      <w:hyperlink w:anchor="_Toc101799626" w:history="1">
        <w:r w:rsidR="00052814" w:rsidRPr="00E00FBF">
          <w:rPr>
            <w:rStyle w:val="aa"/>
          </w:rPr>
          <w:t>Contents</w:t>
        </w:r>
        <w:r w:rsidR="00052814">
          <w:rPr>
            <w:webHidden/>
          </w:rPr>
          <w:tab/>
        </w:r>
        <w:r w:rsidR="00052814">
          <w:rPr>
            <w:webHidden/>
          </w:rPr>
          <w:fldChar w:fldCharType="begin"/>
        </w:r>
        <w:r w:rsidR="00052814">
          <w:rPr>
            <w:webHidden/>
          </w:rPr>
          <w:instrText xml:space="preserve"> PAGEREF _Toc101799626 \h </w:instrText>
        </w:r>
        <w:r w:rsidR="00052814">
          <w:rPr>
            <w:webHidden/>
          </w:rPr>
        </w:r>
        <w:r w:rsidR="00052814">
          <w:rPr>
            <w:webHidden/>
          </w:rPr>
          <w:fldChar w:fldCharType="separate"/>
        </w:r>
        <w:r w:rsidR="00735165">
          <w:rPr>
            <w:webHidden/>
          </w:rPr>
          <w:t>i</w:t>
        </w:r>
        <w:r w:rsidR="00052814">
          <w:rPr>
            <w:webHidden/>
          </w:rPr>
          <w:fldChar w:fldCharType="end"/>
        </w:r>
      </w:hyperlink>
    </w:p>
    <w:p w14:paraId="5D5FBF7B" w14:textId="77777777" w:rsidR="00052814" w:rsidRDefault="00A22F66">
      <w:pPr>
        <w:pStyle w:val="TOC1"/>
        <w:rPr>
          <w:rFonts w:asciiTheme="minorHAnsi" w:hAnsiTheme="minorHAnsi" w:cstheme="minorBidi"/>
          <w:b w:val="0"/>
          <w:sz w:val="21"/>
          <w:szCs w:val="22"/>
        </w:rPr>
      </w:pPr>
      <w:hyperlink w:anchor="_Toc101799627" w:history="1">
        <w:r w:rsidR="00052814" w:rsidRPr="00E00FBF">
          <w:rPr>
            <w:rStyle w:val="aa"/>
          </w:rPr>
          <w:t>List of Figures</w:t>
        </w:r>
        <w:r w:rsidR="00052814">
          <w:rPr>
            <w:webHidden/>
          </w:rPr>
          <w:tab/>
        </w:r>
        <w:r w:rsidR="00052814">
          <w:rPr>
            <w:webHidden/>
          </w:rPr>
          <w:fldChar w:fldCharType="begin"/>
        </w:r>
        <w:r w:rsidR="00052814">
          <w:rPr>
            <w:webHidden/>
          </w:rPr>
          <w:instrText xml:space="preserve"> PAGEREF _Toc101799627 \h </w:instrText>
        </w:r>
        <w:r w:rsidR="00052814">
          <w:rPr>
            <w:webHidden/>
          </w:rPr>
        </w:r>
        <w:r w:rsidR="00052814">
          <w:rPr>
            <w:webHidden/>
          </w:rPr>
          <w:fldChar w:fldCharType="separate"/>
        </w:r>
        <w:r w:rsidR="00735165">
          <w:rPr>
            <w:webHidden/>
          </w:rPr>
          <w:t>iii</w:t>
        </w:r>
        <w:r w:rsidR="00052814">
          <w:rPr>
            <w:webHidden/>
          </w:rPr>
          <w:fldChar w:fldCharType="end"/>
        </w:r>
      </w:hyperlink>
    </w:p>
    <w:p w14:paraId="3D41B138" w14:textId="77777777" w:rsidR="00052814" w:rsidRDefault="00A22F66">
      <w:pPr>
        <w:pStyle w:val="TOC1"/>
        <w:rPr>
          <w:rFonts w:asciiTheme="minorHAnsi" w:hAnsiTheme="minorHAnsi" w:cstheme="minorBidi"/>
          <w:b w:val="0"/>
          <w:sz w:val="21"/>
          <w:szCs w:val="22"/>
        </w:rPr>
      </w:pPr>
      <w:hyperlink w:anchor="_Toc101799628" w:history="1">
        <w:r w:rsidR="00052814" w:rsidRPr="00E00FBF">
          <w:rPr>
            <w:rStyle w:val="aa"/>
          </w:rPr>
          <w:t>List of Tables</w:t>
        </w:r>
        <w:r w:rsidR="00052814">
          <w:rPr>
            <w:webHidden/>
          </w:rPr>
          <w:tab/>
        </w:r>
        <w:r w:rsidR="00052814">
          <w:rPr>
            <w:webHidden/>
          </w:rPr>
          <w:fldChar w:fldCharType="begin"/>
        </w:r>
        <w:r w:rsidR="00052814">
          <w:rPr>
            <w:webHidden/>
          </w:rPr>
          <w:instrText xml:space="preserve"> PAGEREF _Toc101799628 \h </w:instrText>
        </w:r>
        <w:r w:rsidR="00052814">
          <w:rPr>
            <w:webHidden/>
          </w:rPr>
        </w:r>
        <w:r w:rsidR="00052814">
          <w:rPr>
            <w:webHidden/>
          </w:rPr>
          <w:fldChar w:fldCharType="separate"/>
        </w:r>
        <w:r w:rsidR="00735165">
          <w:rPr>
            <w:webHidden/>
          </w:rPr>
          <w:t>iv</w:t>
        </w:r>
        <w:r w:rsidR="00052814">
          <w:rPr>
            <w:webHidden/>
          </w:rPr>
          <w:fldChar w:fldCharType="end"/>
        </w:r>
      </w:hyperlink>
    </w:p>
    <w:p w14:paraId="1C387B86" w14:textId="77777777" w:rsidR="00052814" w:rsidRDefault="00A22F66" w:rsidP="00052814">
      <w:pPr>
        <w:pStyle w:val="TOC1"/>
        <w:tabs>
          <w:tab w:val="left" w:pos="720"/>
        </w:tabs>
        <w:rPr>
          <w:rFonts w:asciiTheme="minorHAnsi" w:hAnsiTheme="minorHAnsi" w:cstheme="minorBidi"/>
          <w:b w:val="0"/>
          <w:sz w:val="21"/>
          <w:szCs w:val="22"/>
        </w:rPr>
      </w:pPr>
      <w:hyperlink w:anchor="_Toc101799629" w:history="1">
        <w:r w:rsidR="00052814" w:rsidRPr="00E00FBF">
          <w:rPr>
            <w:rStyle w:val="aa"/>
            <w:rFonts w:cs="Arial"/>
          </w:rPr>
          <w:t>1</w:t>
        </w:r>
        <w:r w:rsidR="00052814">
          <w:rPr>
            <w:rFonts w:asciiTheme="minorHAnsi" w:hAnsiTheme="minorHAnsi" w:cstheme="minorBidi"/>
            <w:b w:val="0"/>
            <w:sz w:val="21"/>
            <w:szCs w:val="22"/>
          </w:rPr>
          <w:tab/>
        </w:r>
        <w:r w:rsidR="00052814" w:rsidRPr="00E00FBF">
          <w:rPr>
            <w:rStyle w:val="aa"/>
          </w:rPr>
          <w:t>About This Guide</w:t>
        </w:r>
        <w:r w:rsidR="00052814">
          <w:rPr>
            <w:webHidden/>
          </w:rPr>
          <w:tab/>
        </w:r>
        <w:r w:rsidR="00052814">
          <w:rPr>
            <w:webHidden/>
          </w:rPr>
          <w:fldChar w:fldCharType="begin"/>
        </w:r>
        <w:r w:rsidR="00052814">
          <w:rPr>
            <w:webHidden/>
          </w:rPr>
          <w:instrText xml:space="preserve"> PAGEREF _Toc101799629 \h </w:instrText>
        </w:r>
        <w:r w:rsidR="00052814">
          <w:rPr>
            <w:webHidden/>
          </w:rPr>
        </w:r>
        <w:r w:rsidR="00052814">
          <w:rPr>
            <w:webHidden/>
          </w:rPr>
          <w:fldChar w:fldCharType="separate"/>
        </w:r>
        <w:r w:rsidR="00735165">
          <w:rPr>
            <w:webHidden/>
          </w:rPr>
          <w:t>1</w:t>
        </w:r>
        <w:r w:rsidR="00052814">
          <w:rPr>
            <w:webHidden/>
          </w:rPr>
          <w:fldChar w:fldCharType="end"/>
        </w:r>
      </w:hyperlink>
    </w:p>
    <w:p w14:paraId="3DE796C7" w14:textId="77777777" w:rsidR="00052814" w:rsidRDefault="00A22F66" w:rsidP="00052814">
      <w:pPr>
        <w:pStyle w:val="TOC2"/>
        <w:ind w:firstLine="400"/>
        <w:rPr>
          <w:rFonts w:asciiTheme="minorHAnsi" w:hAnsiTheme="minorHAnsi" w:cstheme="minorBidi"/>
          <w:noProof/>
          <w:sz w:val="21"/>
          <w:szCs w:val="22"/>
        </w:rPr>
      </w:pPr>
      <w:hyperlink w:anchor="_Toc101799630" w:history="1">
        <w:r w:rsidR="00052814" w:rsidRPr="00E00FBF">
          <w:rPr>
            <w:rStyle w:val="aa"/>
            <w:bCs/>
            <w:noProof/>
          </w:rPr>
          <w:t>1.1</w:t>
        </w:r>
        <w:r w:rsidR="00052814" w:rsidRPr="00E00FBF">
          <w:rPr>
            <w:rStyle w:val="aa"/>
            <w:noProof/>
          </w:rPr>
          <w:t xml:space="preserve"> Purpose</w:t>
        </w:r>
        <w:r w:rsidR="00052814">
          <w:rPr>
            <w:noProof/>
            <w:webHidden/>
          </w:rPr>
          <w:tab/>
        </w:r>
        <w:r w:rsidR="00052814">
          <w:rPr>
            <w:noProof/>
            <w:webHidden/>
          </w:rPr>
          <w:fldChar w:fldCharType="begin"/>
        </w:r>
        <w:r w:rsidR="00052814">
          <w:rPr>
            <w:noProof/>
            <w:webHidden/>
          </w:rPr>
          <w:instrText xml:space="preserve"> PAGEREF _Toc101799630 \h </w:instrText>
        </w:r>
        <w:r w:rsidR="00052814">
          <w:rPr>
            <w:noProof/>
            <w:webHidden/>
          </w:rPr>
        </w:r>
        <w:r w:rsidR="00052814">
          <w:rPr>
            <w:noProof/>
            <w:webHidden/>
          </w:rPr>
          <w:fldChar w:fldCharType="separate"/>
        </w:r>
        <w:r w:rsidR="00735165">
          <w:rPr>
            <w:noProof/>
            <w:webHidden/>
          </w:rPr>
          <w:t>1</w:t>
        </w:r>
        <w:r w:rsidR="00052814">
          <w:rPr>
            <w:noProof/>
            <w:webHidden/>
          </w:rPr>
          <w:fldChar w:fldCharType="end"/>
        </w:r>
      </w:hyperlink>
    </w:p>
    <w:p w14:paraId="789014A0" w14:textId="77777777" w:rsidR="00052814" w:rsidRDefault="00A22F66" w:rsidP="00052814">
      <w:pPr>
        <w:pStyle w:val="TOC2"/>
        <w:ind w:firstLine="400"/>
        <w:rPr>
          <w:rFonts w:asciiTheme="minorHAnsi" w:hAnsiTheme="minorHAnsi" w:cstheme="minorBidi"/>
          <w:noProof/>
          <w:sz w:val="21"/>
          <w:szCs w:val="22"/>
        </w:rPr>
      </w:pPr>
      <w:hyperlink w:anchor="_Toc101799631" w:history="1">
        <w:r w:rsidR="00052814" w:rsidRPr="00E00FBF">
          <w:rPr>
            <w:rStyle w:val="aa"/>
            <w:bCs/>
            <w:noProof/>
          </w:rPr>
          <w:t>1.2</w:t>
        </w:r>
        <w:r w:rsidR="00052814" w:rsidRPr="00E00FBF">
          <w:rPr>
            <w:rStyle w:val="aa"/>
            <w:noProof/>
          </w:rPr>
          <w:t xml:space="preserve"> Supported Products</w:t>
        </w:r>
        <w:r w:rsidR="00052814">
          <w:rPr>
            <w:noProof/>
            <w:webHidden/>
          </w:rPr>
          <w:tab/>
        </w:r>
        <w:r w:rsidR="00052814">
          <w:rPr>
            <w:noProof/>
            <w:webHidden/>
          </w:rPr>
          <w:fldChar w:fldCharType="begin"/>
        </w:r>
        <w:r w:rsidR="00052814">
          <w:rPr>
            <w:noProof/>
            <w:webHidden/>
          </w:rPr>
          <w:instrText xml:space="preserve"> PAGEREF _Toc101799631 \h </w:instrText>
        </w:r>
        <w:r w:rsidR="00052814">
          <w:rPr>
            <w:noProof/>
            <w:webHidden/>
          </w:rPr>
        </w:r>
        <w:r w:rsidR="00052814">
          <w:rPr>
            <w:noProof/>
            <w:webHidden/>
          </w:rPr>
          <w:fldChar w:fldCharType="separate"/>
        </w:r>
        <w:r w:rsidR="00735165">
          <w:rPr>
            <w:noProof/>
            <w:webHidden/>
          </w:rPr>
          <w:t>1</w:t>
        </w:r>
        <w:r w:rsidR="00052814">
          <w:rPr>
            <w:noProof/>
            <w:webHidden/>
          </w:rPr>
          <w:fldChar w:fldCharType="end"/>
        </w:r>
      </w:hyperlink>
    </w:p>
    <w:p w14:paraId="4A743124" w14:textId="77777777" w:rsidR="00052814" w:rsidRDefault="00A22F66" w:rsidP="00052814">
      <w:pPr>
        <w:pStyle w:val="TOC2"/>
        <w:ind w:firstLine="400"/>
        <w:rPr>
          <w:rFonts w:asciiTheme="minorHAnsi" w:hAnsiTheme="minorHAnsi" w:cstheme="minorBidi"/>
          <w:noProof/>
          <w:sz w:val="21"/>
          <w:szCs w:val="22"/>
        </w:rPr>
      </w:pPr>
      <w:hyperlink w:anchor="_Toc101799632" w:history="1">
        <w:r w:rsidR="00052814" w:rsidRPr="00E00FBF">
          <w:rPr>
            <w:rStyle w:val="aa"/>
            <w:bCs/>
            <w:noProof/>
          </w:rPr>
          <w:t>1.3</w:t>
        </w:r>
        <w:r w:rsidR="00052814" w:rsidRPr="00E00FBF">
          <w:rPr>
            <w:rStyle w:val="aa"/>
            <w:noProof/>
          </w:rPr>
          <w:t xml:space="preserve"> Related Documents</w:t>
        </w:r>
        <w:r w:rsidR="00052814">
          <w:rPr>
            <w:noProof/>
            <w:webHidden/>
          </w:rPr>
          <w:tab/>
        </w:r>
        <w:r w:rsidR="00052814">
          <w:rPr>
            <w:noProof/>
            <w:webHidden/>
          </w:rPr>
          <w:fldChar w:fldCharType="begin"/>
        </w:r>
        <w:r w:rsidR="00052814">
          <w:rPr>
            <w:noProof/>
            <w:webHidden/>
          </w:rPr>
          <w:instrText xml:space="preserve"> PAGEREF _Toc101799632 \h </w:instrText>
        </w:r>
        <w:r w:rsidR="00052814">
          <w:rPr>
            <w:noProof/>
            <w:webHidden/>
          </w:rPr>
        </w:r>
        <w:r w:rsidR="00052814">
          <w:rPr>
            <w:noProof/>
            <w:webHidden/>
          </w:rPr>
          <w:fldChar w:fldCharType="separate"/>
        </w:r>
        <w:r w:rsidR="00735165">
          <w:rPr>
            <w:noProof/>
            <w:webHidden/>
          </w:rPr>
          <w:t>1</w:t>
        </w:r>
        <w:r w:rsidR="00052814">
          <w:rPr>
            <w:noProof/>
            <w:webHidden/>
          </w:rPr>
          <w:fldChar w:fldCharType="end"/>
        </w:r>
      </w:hyperlink>
    </w:p>
    <w:p w14:paraId="668E0506" w14:textId="77777777" w:rsidR="00052814" w:rsidRDefault="00A22F66" w:rsidP="00052814">
      <w:pPr>
        <w:pStyle w:val="TOC2"/>
        <w:ind w:firstLine="400"/>
        <w:rPr>
          <w:rFonts w:asciiTheme="minorHAnsi" w:hAnsiTheme="minorHAnsi" w:cstheme="minorBidi"/>
          <w:noProof/>
          <w:sz w:val="21"/>
          <w:szCs w:val="22"/>
        </w:rPr>
      </w:pPr>
      <w:hyperlink w:anchor="_Toc101799633" w:history="1">
        <w:r w:rsidR="00052814" w:rsidRPr="00E00FBF">
          <w:rPr>
            <w:rStyle w:val="aa"/>
            <w:bCs/>
            <w:noProof/>
          </w:rPr>
          <w:t>1.4</w:t>
        </w:r>
        <w:r w:rsidR="00052814" w:rsidRPr="00E00FBF">
          <w:rPr>
            <w:rStyle w:val="aa"/>
            <w:noProof/>
          </w:rPr>
          <w:t xml:space="preserve"> Terminology and Abbreviations</w:t>
        </w:r>
        <w:r w:rsidR="00052814">
          <w:rPr>
            <w:noProof/>
            <w:webHidden/>
          </w:rPr>
          <w:tab/>
        </w:r>
        <w:r w:rsidR="00052814">
          <w:rPr>
            <w:noProof/>
            <w:webHidden/>
          </w:rPr>
          <w:fldChar w:fldCharType="begin"/>
        </w:r>
        <w:r w:rsidR="00052814">
          <w:rPr>
            <w:noProof/>
            <w:webHidden/>
          </w:rPr>
          <w:instrText xml:space="preserve"> PAGEREF _Toc101799633 \h </w:instrText>
        </w:r>
        <w:r w:rsidR="00052814">
          <w:rPr>
            <w:noProof/>
            <w:webHidden/>
          </w:rPr>
        </w:r>
        <w:r w:rsidR="00052814">
          <w:rPr>
            <w:noProof/>
            <w:webHidden/>
          </w:rPr>
          <w:fldChar w:fldCharType="separate"/>
        </w:r>
        <w:r w:rsidR="00735165">
          <w:rPr>
            <w:noProof/>
            <w:webHidden/>
          </w:rPr>
          <w:t>2</w:t>
        </w:r>
        <w:r w:rsidR="00052814">
          <w:rPr>
            <w:noProof/>
            <w:webHidden/>
          </w:rPr>
          <w:fldChar w:fldCharType="end"/>
        </w:r>
      </w:hyperlink>
    </w:p>
    <w:p w14:paraId="716393F0" w14:textId="77777777" w:rsidR="00052814" w:rsidRDefault="00A22F66" w:rsidP="00052814">
      <w:pPr>
        <w:pStyle w:val="TOC2"/>
        <w:ind w:firstLine="400"/>
        <w:rPr>
          <w:rFonts w:asciiTheme="minorHAnsi" w:hAnsiTheme="minorHAnsi" w:cstheme="minorBidi"/>
          <w:noProof/>
          <w:sz w:val="21"/>
          <w:szCs w:val="22"/>
        </w:rPr>
      </w:pPr>
      <w:hyperlink w:anchor="_Toc101799634" w:history="1">
        <w:r w:rsidR="00052814" w:rsidRPr="00E00FBF">
          <w:rPr>
            <w:rStyle w:val="aa"/>
            <w:bCs/>
            <w:noProof/>
          </w:rPr>
          <w:t>1.5</w:t>
        </w:r>
        <w:r w:rsidR="00052814" w:rsidRPr="00E00FBF">
          <w:rPr>
            <w:rStyle w:val="aa"/>
            <w:noProof/>
          </w:rPr>
          <w:t xml:space="preserve"> Technical Support</w:t>
        </w:r>
        <w:r w:rsidR="00052814">
          <w:rPr>
            <w:noProof/>
            <w:webHidden/>
          </w:rPr>
          <w:tab/>
        </w:r>
        <w:r w:rsidR="00052814">
          <w:rPr>
            <w:noProof/>
            <w:webHidden/>
          </w:rPr>
          <w:fldChar w:fldCharType="begin"/>
        </w:r>
        <w:r w:rsidR="00052814">
          <w:rPr>
            <w:noProof/>
            <w:webHidden/>
          </w:rPr>
          <w:instrText xml:space="preserve"> PAGEREF _Toc101799634 \h </w:instrText>
        </w:r>
        <w:r w:rsidR="00052814">
          <w:rPr>
            <w:noProof/>
            <w:webHidden/>
          </w:rPr>
        </w:r>
        <w:r w:rsidR="00052814">
          <w:rPr>
            <w:noProof/>
            <w:webHidden/>
          </w:rPr>
          <w:fldChar w:fldCharType="separate"/>
        </w:r>
        <w:r w:rsidR="00735165">
          <w:rPr>
            <w:noProof/>
            <w:webHidden/>
          </w:rPr>
          <w:t>2</w:t>
        </w:r>
        <w:r w:rsidR="00052814">
          <w:rPr>
            <w:noProof/>
            <w:webHidden/>
          </w:rPr>
          <w:fldChar w:fldCharType="end"/>
        </w:r>
      </w:hyperlink>
    </w:p>
    <w:p w14:paraId="142F5973" w14:textId="77777777" w:rsidR="00052814" w:rsidRDefault="00A22F66" w:rsidP="00052814">
      <w:pPr>
        <w:pStyle w:val="TOC1"/>
        <w:tabs>
          <w:tab w:val="left" w:pos="720"/>
        </w:tabs>
        <w:rPr>
          <w:rFonts w:asciiTheme="minorHAnsi" w:hAnsiTheme="minorHAnsi" w:cstheme="minorBidi"/>
          <w:b w:val="0"/>
          <w:sz w:val="21"/>
          <w:szCs w:val="22"/>
        </w:rPr>
      </w:pPr>
      <w:hyperlink w:anchor="_Toc101799635" w:history="1">
        <w:r w:rsidR="00052814" w:rsidRPr="00E00FBF">
          <w:rPr>
            <w:rStyle w:val="aa"/>
          </w:rPr>
          <w:t>2</w:t>
        </w:r>
        <w:r w:rsidR="00052814">
          <w:rPr>
            <w:rFonts w:asciiTheme="minorHAnsi" w:hAnsiTheme="minorHAnsi" w:cstheme="minorBidi"/>
            <w:b w:val="0"/>
            <w:sz w:val="21"/>
            <w:szCs w:val="22"/>
          </w:rPr>
          <w:tab/>
        </w:r>
        <w:r w:rsidR="00052814" w:rsidRPr="00E00FBF">
          <w:rPr>
            <w:rStyle w:val="aa"/>
          </w:rPr>
          <w:t>Development Board Introduction</w:t>
        </w:r>
        <w:r w:rsidR="00052814">
          <w:rPr>
            <w:webHidden/>
          </w:rPr>
          <w:tab/>
        </w:r>
        <w:r w:rsidR="00052814">
          <w:rPr>
            <w:webHidden/>
          </w:rPr>
          <w:fldChar w:fldCharType="begin"/>
        </w:r>
        <w:r w:rsidR="00052814">
          <w:rPr>
            <w:webHidden/>
          </w:rPr>
          <w:instrText xml:space="preserve"> PAGEREF _Toc101799635 \h </w:instrText>
        </w:r>
        <w:r w:rsidR="00052814">
          <w:rPr>
            <w:webHidden/>
          </w:rPr>
        </w:r>
        <w:r w:rsidR="00052814">
          <w:rPr>
            <w:webHidden/>
          </w:rPr>
          <w:fldChar w:fldCharType="separate"/>
        </w:r>
        <w:r w:rsidR="00735165">
          <w:rPr>
            <w:webHidden/>
          </w:rPr>
          <w:t>3</w:t>
        </w:r>
        <w:r w:rsidR="00052814">
          <w:rPr>
            <w:webHidden/>
          </w:rPr>
          <w:fldChar w:fldCharType="end"/>
        </w:r>
      </w:hyperlink>
    </w:p>
    <w:p w14:paraId="77873C9B" w14:textId="77777777" w:rsidR="00052814" w:rsidRDefault="00A22F66" w:rsidP="00052814">
      <w:pPr>
        <w:pStyle w:val="TOC2"/>
        <w:ind w:firstLine="400"/>
        <w:rPr>
          <w:rFonts w:asciiTheme="minorHAnsi" w:hAnsiTheme="minorHAnsi" w:cstheme="minorBidi"/>
          <w:noProof/>
          <w:sz w:val="21"/>
          <w:szCs w:val="22"/>
        </w:rPr>
      </w:pPr>
      <w:hyperlink w:anchor="_Toc101799636" w:history="1">
        <w:r w:rsidR="00052814" w:rsidRPr="00E00FBF">
          <w:rPr>
            <w:rStyle w:val="aa"/>
            <w:noProof/>
          </w:rPr>
          <w:t>2.1 Overview</w:t>
        </w:r>
        <w:r w:rsidR="00052814">
          <w:rPr>
            <w:noProof/>
            <w:webHidden/>
          </w:rPr>
          <w:tab/>
        </w:r>
        <w:r w:rsidR="00052814">
          <w:rPr>
            <w:noProof/>
            <w:webHidden/>
          </w:rPr>
          <w:fldChar w:fldCharType="begin"/>
        </w:r>
        <w:r w:rsidR="00052814">
          <w:rPr>
            <w:noProof/>
            <w:webHidden/>
          </w:rPr>
          <w:instrText xml:space="preserve"> PAGEREF _Toc101799636 \h </w:instrText>
        </w:r>
        <w:r w:rsidR="00052814">
          <w:rPr>
            <w:noProof/>
            <w:webHidden/>
          </w:rPr>
        </w:r>
        <w:r w:rsidR="00052814">
          <w:rPr>
            <w:noProof/>
            <w:webHidden/>
          </w:rPr>
          <w:fldChar w:fldCharType="separate"/>
        </w:r>
        <w:r w:rsidR="00735165">
          <w:rPr>
            <w:noProof/>
            <w:webHidden/>
          </w:rPr>
          <w:t>3</w:t>
        </w:r>
        <w:r w:rsidR="00052814">
          <w:rPr>
            <w:noProof/>
            <w:webHidden/>
          </w:rPr>
          <w:fldChar w:fldCharType="end"/>
        </w:r>
      </w:hyperlink>
    </w:p>
    <w:p w14:paraId="1A2D107B" w14:textId="77777777" w:rsidR="00052814" w:rsidRDefault="00A22F66" w:rsidP="00052814">
      <w:pPr>
        <w:pStyle w:val="TOC2"/>
        <w:ind w:firstLine="400"/>
        <w:rPr>
          <w:rFonts w:asciiTheme="minorHAnsi" w:hAnsiTheme="minorHAnsi" w:cstheme="minorBidi"/>
          <w:noProof/>
          <w:sz w:val="21"/>
          <w:szCs w:val="22"/>
        </w:rPr>
      </w:pPr>
      <w:hyperlink w:anchor="_Toc101799637" w:history="1">
        <w:r w:rsidR="00052814" w:rsidRPr="00E00FBF">
          <w:rPr>
            <w:rStyle w:val="aa"/>
            <w:bCs/>
            <w:noProof/>
          </w:rPr>
          <w:t>2.2</w:t>
        </w:r>
        <w:r w:rsidR="00052814" w:rsidRPr="00E00FBF">
          <w:rPr>
            <w:rStyle w:val="aa"/>
            <w:noProof/>
          </w:rPr>
          <w:t xml:space="preserve"> Development Kit</w:t>
        </w:r>
        <w:r w:rsidR="00052814">
          <w:rPr>
            <w:noProof/>
            <w:webHidden/>
          </w:rPr>
          <w:tab/>
        </w:r>
        <w:r w:rsidR="00052814">
          <w:rPr>
            <w:noProof/>
            <w:webHidden/>
          </w:rPr>
          <w:fldChar w:fldCharType="begin"/>
        </w:r>
        <w:r w:rsidR="00052814">
          <w:rPr>
            <w:noProof/>
            <w:webHidden/>
          </w:rPr>
          <w:instrText xml:space="preserve"> PAGEREF _Toc101799637 \h </w:instrText>
        </w:r>
        <w:r w:rsidR="00052814">
          <w:rPr>
            <w:noProof/>
            <w:webHidden/>
          </w:rPr>
        </w:r>
        <w:r w:rsidR="00052814">
          <w:rPr>
            <w:noProof/>
            <w:webHidden/>
          </w:rPr>
          <w:fldChar w:fldCharType="separate"/>
        </w:r>
        <w:r w:rsidR="00735165">
          <w:rPr>
            <w:noProof/>
            <w:webHidden/>
          </w:rPr>
          <w:t>4</w:t>
        </w:r>
        <w:r w:rsidR="00052814">
          <w:rPr>
            <w:noProof/>
            <w:webHidden/>
          </w:rPr>
          <w:fldChar w:fldCharType="end"/>
        </w:r>
      </w:hyperlink>
    </w:p>
    <w:p w14:paraId="4DDDF010" w14:textId="77777777" w:rsidR="00052814" w:rsidRDefault="00A22F66" w:rsidP="00052814">
      <w:pPr>
        <w:pStyle w:val="TOC2"/>
        <w:ind w:firstLine="400"/>
        <w:rPr>
          <w:rFonts w:asciiTheme="minorHAnsi" w:hAnsiTheme="minorHAnsi" w:cstheme="minorBidi"/>
          <w:noProof/>
          <w:sz w:val="21"/>
          <w:szCs w:val="22"/>
        </w:rPr>
      </w:pPr>
      <w:hyperlink w:anchor="_Toc101799638" w:history="1">
        <w:r w:rsidR="00052814" w:rsidRPr="00E00FBF">
          <w:rPr>
            <w:rStyle w:val="aa"/>
            <w:noProof/>
          </w:rPr>
          <w:t>2.3 System Block Diagram</w:t>
        </w:r>
        <w:r w:rsidR="00052814">
          <w:rPr>
            <w:noProof/>
            <w:webHidden/>
          </w:rPr>
          <w:tab/>
        </w:r>
        <w:r w:rsidR="00052814">
          <w:rPr>
            <w:noProof/>
            <w:webHidden/>
          </w:rPr>
          <w:fldChar w:fldCharType="begin"/>
        </w:r>
        <w:r w:rsidR="00052814">
          <w:rPr>
            <w:noProof/>
            <w:webHidden/>
          </w:rPr>
          <w:instrText xml:space="preserve"> PAGEREF _Toc101799638 \h </w:instrText>
        </w:r>
        <w:r w:rsidR="00052814">
          <w:rPr>
            <w:noProof/>
            <w:webHidden/>
          </w:rPr>
        </w:r>
        <w:r w:rsidR="00052814">
          <w:rPr>
            <w:noProof/>
            <w:webHidden/>
          </w:rPr>
          <w:fldChar w:fldCharType="separate"/>
        </w:r>
        <w:r w:rsidR="00735165">
          <w:rPr>
            <w:noProof/>
            <w:webHidden/>
          </w:rPr>
          <w:t>5</w:t>
        </w:r>
        <w:r w:rsidR="00052814">
          <w:rPr>
            <w:noProof/>
            <w:webHidden/>
          </w:rPr>
          <w:fldChar w:fldCharType="end"/>
        </w:r>
      </w:hyperlink>
    </w:p>
    <w:p w14:paraId="564F6430" w14:textId="77777777" w:rsidR="00052814" w:rsidRDefault="00A22F66" w:rsidP="00052814">
      <w:pPr>
        <w:pStyle w:val="TOC2"/>
        <w:ind w:firstLine="400"/>
        <w:rPr>
          <w:rFonts w:asciiTheme="minorHAnsi" w:hAnsiTheme="minorHAnsi" w:cstheme="minorBidi"/>
          <w:noProof/>
          <w:sz w:val="21"/>
          <w:szCs w:val="22"/>
        </w:rPr>
      </w:pPr>
      <w:hyperlink w:anchor="_Toc101799639" w:history="1">
        <w:r w:rsidR="00052814" w:rsidRPr="00E00FBF">
          <w:rPr>
            <w:rStyle w:val="aa"/>
            <w:bCs/>
            <w:noProof/>
          </w:rPr>
          <w:t>2.4</w:t>
        </w:r>
        <w:r w:rsidR="00052814" w:rsidRPr="00E00FBF">
          <w:rPr>
            <w:rStyle w:val="aa"/>
            <w:noProof/>
          </w:rPr>
          <w:t xml:space="preserve"> Features</w:t>
        </w:r>
        <w:r w:rsidR="00052814">
          <w:rPr>
            <w:noProof/>
            <w:webHidden/>
          </w:rPr>
          <w:tab/>
        </w:r>
        <w:r w:rsidR="00052814">
          <w:rPr>
            <w:noProof/>
            <w:webHidden/>
          </w:rPr>
          <w:fldChar w:fldCharType="begin"/>
        </w:r>
        <w:r w:rsidR="00052814">
          <w:rPr>
            <w:noProof/>
            <w:webHidden/>
          </w:rPr>
          <w:instrText xml:space="preserve"> PAGEREF _Toc101799639 \h </w:instrText>
        </w:r>
        <w:r w:rsidR="00052814">
          <w:rPr>
            <w:noProof/>
            <w:webHidden/>
          </w:rPr>
        </w:r>
        <w:r w:rsidR="00052814">
          <w:rPr>
            <w:noProof/>
            <w:webHidden/>
          </w:rPr>
          <w:fldChar w:fldCharType="separate"/>
        </w:r>
        <w:r w:rsidR="00735165">
          <w:rPr>
            <w:noProof/>
            <w:webHidden/>
          </w:rPr>
          <w:t>5</w:t>
        </w:r>
        <w:r w:rsidR="00052814">
          <w:rPr>
            <w:noProof/>
            <w:webHidden/>
          </w:rPr>
          <w:fldChar w:fldCharType="end"/>
        </w:r>
      </w:hyperlink>
    </w:p>
    <w:p w14:paraId="3EC35F21" w14:textId="77777777" w:rsidR="00052814" w:rsidRDefault="00A22F66" w:rsidP="00052814">
      <w:pPr>
        <w:pStyle w:val="TOC2"/>
        <w:ind w:firstLine="400"/>
        <w:rPr>
          <w:rFonts w:asciiTheme="minorHAnsi" w:hAnsiTheme="minorHAnsi" w:cstheme="minorBidi"/>
          <w:noProof/>
          <w:sz w:val="21"/>
          <w:szCs w:val="22"/>
        </w:rPr>
      </w:pPr>
      <w:hyperlink w:anchor="_Toc101799640" w:history="1">
        <w:r w:rsidR="00052814" w:rsidRPr="00E00FBF">
          <w:rPr>
            <w:rStyle w:val="aa"/>
            <w:bCs/>
            <w:noProof/>
          </w:rPr>
          <w:t>2.5</w:t>
        </w:r>
        <w:r w:rsidR="00052814" w:rsidRPr="00E00FBF">
          <w:rPr>
            <w:rStyle w:val="aa"/>
            <w:noProof/>
          </w:rPr>
          <w:t xml:space="preserve"> Development Board Specification</w:t>
        </w:r>
        <w:r w:rsidR="00052814">
          <w:rPr>
            <w:noProof/>
            <w:webHidden/>
          </w:rPr>
          <w:tab/>
        </w:r>
        <w:r w:rsidR="00052814">
          <w:rPr>
            <w:noProof/>
            <w:webHidden/>
          </w:rPr>
          <w:fldChar w:fldCharType="begin"/>
        </w:r>
        <w:r w:rsidR="00052814">
          <w:rPr>
            <w:noProof/>
            <w:webHidden/>
          </w:rPr>
          <w:instrText xml:space="preserve"> PAGEREF _Toc101799640 \h </w:instrText>
        </w:r>
        <w:r w:rsidR="00052814">
          <w:rPr>
            <w:noProof/>
            <w:webHidden/>
          </w:rPr>
        </w:r>
        <w:r w:rsidR="00052814">
          <w:rPr>
            <w:noProof/>
            <w:webHidden/>
          </w:rPr>
          <w:fldChar w:fldCharType="separate"/>
        </w:r>
        <w:r w:rsidR="00735165">
          <w:rPr>
            <w:noProof/>
            <w:webHidden/>
          </w:rPr>
          <w:t>6</w:t>
        </w:r>
        <w:r w:rsidR="00052814">
          <w:rPr>
            <w:noProof/>
            <w:webHidden/>
          </w:rPr>
          <w:fldChar w:fldCharType="end"/>
        </w:r>
      </w:hyperlink>
    </w:p>
    <w:p w14:paraId="682538B9" w14:textId="77777777" w:rsidR="00052814" w:rsidRDefault="00A22F66" w:rsidP="00052814">
      <w:pPr>
        <w:pStyle w:val="TOC2"/>
        <w:ind w:firstLine="400"/>
        <w:rPr>
          <w:rFonts w:asciiTheme="minorHAnsi" w:hAnsiTheme="minorHAnsi" w:cstheme="minorBidi"/>
          <w:noProof/>
          <w:sz w:val="21"/>
          <w:szCs w:val="22"/>
        </w:rPr>
      </w:pPr>
      <w:hyperlink w:anchor="_Toc101799641" w:history="1">
        <w:r w:rsidR="00052814" w:rsidRPr="00E00FBF">
          <w:rPr>
            <w:rStyle w:val="aa"/>
            <w:noProof/>
          </w:rPr>
          <w:t>2.6 Size</w:t>
        </w:r>
        <w:r w:rsidR="00052814">
          <w:rPr>
            <w:noProof/>
            <w:webHidden/>
          </w:rPr>
          <w:tab/>
        </w:r>
        <w:r w:rsidR="00052814">
          <w:rPr>
            <w:noProof/>
            <w:webHidden/>
          </w:rPr>
          <w:fldChar w:fldCharType="begin"/>
        </w:r>
        <w:r w:rsidR="00052814">
          <w:rPr>
            <w:noProof/>
            <w:webHidden/>
          </w:rPr>
          <w:instrText xml:space="preserve"> PAGEREF _Toc101799641 \h </w:instrText>
        </w:r>
        <w:r w:rsidR="00052814">
          <w:rPr>
            <w:noProof/>
            <w:webHidden/>
          </w:rPr>
        </w:r>
        <w:r w:rsidR="00052814">
          <w:rPr>
            <w:noProof/>
            <w:webHidden/>
          </w:rPr>
          <w:fldChar w:fldCharType="separate"/>
        </w:r>
        <w:r w:rsidR="00735165">
          <w:rPr>
            <w:noProof/>
            <w:webHidden/>
          </w:rPr>
          <w:t>8</w:t>
        </w:r>
        <w:r w:rsidR="00052814">
          <w:rPr>
            <w:noProof/>
            <w:webHidden/>
          </w:rPr>
          <w:fldChar w:fldCharType="end"/>
        </w:r>
      </w:hyperlink>
    </w:p>
    <w:p w14:paraId="76FDF2D6" w14:textId="77777777" w:rsidR="00052814" w:rsidRDefault="00A22F66" w:rsidP="00052814">
      <w:pPr>
        <w:pStyle w:val="TOC1"/>
        <w:tabs>
          <w:tab w:val="left" w:pos="720"/>
        </w:tabs>
        <w:rPr>
          <w:rFonts w:asciiTheme="minorHAnsi" w:hAnsiTheme="minorHAnsi" w:cstheme="minorBidi"/>
          <w:b w:val="0"/>
          <w:sz w:val="21"/>
          <w:szCs w:val="22"/>
        </w:rPr>
      </w:pPr>
      <w:hyperlink w:anchor="_Toc101799642" w:history="1">
        <w:r w:rsidR="00052814" w:rsidRPr="00E00FBF">
          <w:rPr>
            <w:rStyle w:val="aa"/>
          </w:rPr>
          <w:t>3</w:t>
        </w:r>
        <w:r w:rsidR="00052814">
          <w:rPr>
            <w:rFonts w:asciiTheme="minorHAnsi" w:hAnsiTheme="minorHAnsi" w:cstheme="minorBidi"/>
            <w:b w:val="0"/>
            <w:sz w:val="21"/>
            <w:szCs w:val="22"/>
          </w:rPr>
          <w:tab/>
        </w:r>
        <w:r w:rsidR="00052814" w:rsidRPr="00E00FBF">
          <w:rPr>
            <w:rStyle w:val="aa"/>
          </w:rPr>
          <w:t>Development Board Circuit</w:t>
        </w:r>
        <w:r w:rsidR="00052814">
          <w:rPr>
            <w:webHidden/>
          </w:rPr>
          <w:tab/>
        </w:r>
        <w:r w:rsidR="00052814">
          <w:rPr>
            <w:webHidden/>
          </w:rPr>
          <w:fldChar w:fldCharType="begin"/>
        </w:r>
        <w:r w:rsidR="00052814">
          <w:rPr>
            <w:webHidden/>
          </w:rPr>
          <w:instrText xml:space="preserve"> PAGEREF _Toc101799642 \h </w:instrText>
        </w:r>
        <w:r w:rsidR="00052814">
          <w:rPr>
            <w:webHidden/>
          </w:rPr>
        </w:r>
        <w:r w:rsidR="00052814">
          <w:rPr>
            <w:webHidden/>
          </w:rPr>
          <w:fldChar w:fldCharType="separate"/>
        </w:r>
        <w:r w:rsidR="00735165">
          <w:rPr>
            <w:webHidden/>
          </w:rPr>
          <w:t>9</w:t>
        </w:r>
        <w:r w:rsidR="00052814">
          <w:rPr>
            <w:webHidden/>
          </w:rPr>
          <w:fldChar w:fldCharType="end"/>
        </w:r>
      </w:hyperlink>
    </w:p>
    <w:p w14:paraId="0759EF96" w14:textId="77777777" w:rsidR="00052814" w:rsidRDefault="00A22F66" w:rsidP="00052814">
      <w:pPr>
        <w:pStyle w:val="TOC2"/>
        <w:ind w:firstLine="400"/>
        <w:rPr>
          <w:rFonts w:asciiTheme="minorHAnsi" w:hAnsiTheme="minorHAnsi" w:cstheme="minorBidi"/>
          <w:noProof/>
          <w:sz w:val="21"/>
          <w:szCs w:val="22"/>
        </w:rPr>
      </w:pPr>
      <w:hyperlink w:anchor="_Toc101799643" w:history="1">
        <w:r w:rsidR="00052814" w:rsidRPr="00E00FBF">
          <w:rPr>
            <w:rStyle w:val="aa"/>
            <w:bCs/>
            <w:noProof/>
          </w:rPr>
          <w:t>3.1</w:t>
        </w:r>
        <w:r w:rsidR="00052814" w:rsidRPr="00E00FBF">
          <w:rPr>
            <w:rStyle w:val="aa"/>
            <w:noProof/>
          </w:rPr>
          <w:t xml:space="preserve"> MiniStar nano Motherboard</w:t>
        </w:r>
        <w:r w:rsidR="00052814">
          <w:rPr>
            <w:noProof/>
            <w:webHidden/>
          </w:rPr>
          <w:tab/>
        </w:r>
        <w:r w:rsidR="00052814">
          <w:rPr>
            <w:noProof/>
            <w:webHidden/>
          </w:rPr>
          <w:fldChar w:fldCharType="begin"/>
        </w:r>
        <w:r w:rsidR="00052814">
          <w:rPr>
            <w:noProof/>
            <w:webHidden/>
          </w:rPr>
          <w:instrText xml:space="preserve"> PAGEREF _Toc101799643 \h </w:instrText>
        </w:r>
        <w:r w:rsidR="00052814">
          <w:rPr>
            <w:noProof/>
            <w:webHidden/>
          </w:rPr>
        </w:r>
        <w:r w:rsidR="00052814">
          <w:rPr>
            <w:noProof/>
            <w:webHidden/>
          </w:rPr>
          <w:fldChar w:fldCharType="separate"/>
        </w:r>
        <w:r w:rsidR="00735165">
          <w:rPr>
            <w:noProof/>
            <w:webHidden/>
          </w:rPr>
          <w:t>9</w:t>
        </w:r>
        <w:r w:rsidR="00052814">
          <w:rPr>
            <w:noProof/>
            <w:webHidden/>
          </w:rPr>
          <w:fldChar w:fldCharType="end"/>
        </w:r>
      </w:hyperlink>
    </w:p>
    <w:p w14:paraId="2048FA14" w14:textId="77777777" w:rsidR="00052814" w:rsidRDefault="00A22F66" w:rsidP="00052814">
      <w:pPr>
        <w:pStyle w:val="TOC3"/>
        <w:ind w:firstLine="400"/>
        <w:rPr>
          <w:rFonts w:asciiTheme="minorHAnsi" w:hAnsiTheme="minorHAnsi" w:cstheme="minorBidi"/>
          <w:noProof/>
          <w:sz w:val="21"/>
          <w:szCs w:val="22"/>
        </w:rPr>
      </w:pPr>
      <w:hyperlink w:anchor="_Toc101799644" w:history="1">
        <w:r w:rsidR="00052814" w:rsidRPr="00E00FBF">
          <w:rPr>
            <w:rStyle w:val="aa"/>
            <w:noProof/>
          </w:rPr>
          <w:t>3.1.1 Overview</w:t>
        </w:r>
        <w:r w:rsidR="00052814">
          <w:rPr>
            <w:noProof/>
            <w:webHidden/>
          </w:rPr>
          <w:tab/>
        </w:r>
        <w:r w:rsidR="00052814">
          <w:rPr>
            <w:noProof/>
            <w:webHidden/>
          </w:rPr>
          <w:fldChar w:fldCharType="begin"/>
        </w:r>
        <w:r w:rsidR="00052814">
          <w:rPr>
            <w:noProof/>
            <w:webHidden/>
          </w:rPr>
          <w:instrText xml:space="preserve"> PAGEREF _Toc101799644 \h </w:instrText>
        </w:r>
        <w:r w:rsidR="00052814">
          <w:rPr>
            <w:noProof/>
            <w:webHidden/>
          </w:rPr>
        </w:r>
        <w:r w:rsidR="00052814">
          <w:rPr>
            <w:noProof/>
            <w:webHidden/>
          </w:rPr>
          <w:fldChar w:fldCharType="separate"/>
        </w:r>
        <w:r w:rsidR="00735165">
          <w:rPr>
            <w:noProof/>
            <w:webHidden/>
          </w:rPr>
          <w:t>9</w:t>
        </w:r>
        <w:r w:rsidR="00052814">
          <w:rPr>
            <w:noProof/>
            <w:webHidden/>
          </w:rPr>
          <w:fldChar w:fldCharType="end"/>
        </w:r>
      </w:hyperlink>
    </w:p>
    <w:p w14:paraId="2AAE87AA" w14:textId="77777777" w:rsidR="00052814" w:rsidRDefault="00A22F66" w:rsidP="00052814">
      <w:pPr>
        <w:pStyle w:val="TOC3"/>
        <w:ind w:firstLine="400"/>
        <w:rPr>
          <w:rFonts w:asciiTheme="minorHAnsi" w:hAnsiTheme="minorHAnsi" w:cstheme="minorBidi"/>
          <w:noProof/>
          <w:sz w:val="21"/>
          <w:szCs w:val="22"/>
        </w:rPr>
      </w:pPr>
      <w:hyperlink w:anchor="_Toc101799645" w:history="1">
        <w:r w:rsidR="00052814" w:rsidRPr="00E00FBF">
          <w:rPr>
            <w:rStyle w:val="aa"/>
            <w:noProof/>
          </w:rPr>
          <w:t>3.1.2 I/O BANK Introduction</w:t>
        </w:r>
        <w:r w:rsidR="00052814">
          <w:rPr>
            <w:noProof/>
            <w:webHidden/>
          </w:rPr>
          <w:tab/>
        </w:r>
        <w:r w:rsidR="00052814">
          <w:rPr>
            <w:noProof/>
            <w:webHidden/>
          </w:rPr>
          <w:fldChar w:fldCharType="begin"/>
        </w:r>
        <w:r w:rsidR="00052814">
          <w:rPr>
            <w:noProof/>
            <w:webHidden/>
          </w:rPr>
          <w:instrText xml:space="preserve"> PAGEREF _Toc101799645 \h </w:instrText>
        </w:r>
        <w:r w:rsidR="00052814">
          <w:rPr>
            <w:noProof/>
            <w:webHidden/>
          </w:rPr>
        </w:r>
        <w:r w:rsidR="00052814">
          <w:rPr>
            <w:noProof/>
            <w:webHidden/>
          </w:rPr>
          <w:fldChar w:fldCharType="separate"/>
        </w:r>
        <w:r w:rsidR="00735165">
          <w:rPr>
            <w:noProof/>
            <w:webHidden/>
          </w:rPr>
          <w:t>10</w:t>
        </w:r>
        <w:r w:rsidR="00052814">
          <w:rPr>
            <w:noProof/>
            <w:webHidden/>
          </w:rPr>
          <w:fldChar w:fldCharType="end"/>
        </w:r>
      </w:hyperlink>
    </w:p>
    <w:p w14:paraId="049759A8" w14:textId="77777777" w:rsidR="00052814" w:rsidRDefault="00A22F66" w:rsidP="00052814">
      <w:pPr>
        <w:pStyle w:val="TOC3"/>
        <w:ind w:firstLine="400"/>
        <w:rPr>
          <w:rFonts w:asciiTheme="minorHAnsi" w:hAnsiTheme="minorHAnsi" w:cstheme="minorBidi"/>
          <w:noProof/>
          <w:sz w:val="21"/>
          <w:szCs w:val="22"/>
        </w:rPr>
      </w:pPr>
      <w:hyperlink w:anchor="_Toc101799646" w:history="1">
        <w:r w:rsidR="00052814" w:rsidRPr="00E00FBF">
          <w:rPr>
            <w:rStyle w:val="aa"/>
            <w:noProof/>
          </w:rPr>
          <w:t>3.1.3 Clock</w:t>
        </w:r>
        <w:r w:rsidR="00052814">
          <w:rPr>
            <w:noProof/>
            <w:webHidden/>
          </w:rPr>
          <w:tab/>
        </w:r>
        <w:r w:rsidR="00052814">
          <w:rPr>
            <w:noProof/>
            <w:webHidden/>
          </w:rPr>
          <w:fldChar w:fldCharType="begin"/>
        </w:r>
        <w:r w:rsidR="00052814">
          <w:rPr>
            <w:noProof/>
            <w:webHidden/>
          </w:rPr>
          <w:instrText xml:space="preserve"> PAGEREF _Toc101799646 \h </w:instrText>
        </w:r>
        <w:r w:rsidR="00052814">
          <w:rPr>
            <w:noProof/>
            <w:webHidden/>
          </w:rPr>
        </w:r>
        <w:r w:rsidR="00052814">
          <w:rPr>
            <w:noProof/>
            <w:webHidden/>
          </w:rPr>
          <w:fldChar w:fldCharType="separate"/>
        </w:r>
        <w:r w:rsidR="00735165">
          <w:rPr>
            <w:noProof/>
            <w:webHidden/>
          </w:rPr>
          <w:t>11</w:t>
        </w:r>
        <w:r w:rsidR="00052814">
          <w:rPr>
            <w:noProof/>
            <w:webHidden/>
          </w:rPr>
          <w:fldChar w:fldCharType="end"/>
        </w:r>
      </w:hyperlink>
    </w:p>
    <w:p w14:paraId="3D572DCA" w14:textId="77777777" w:rsidR="00052814" w:rsidRDefault="00A22F66" w:rsidP="00052814">
      <w:pPr>
        <w:pStyle w:val="TOC3"/>
        <w:ind w:firstLine="400"/>
        <w:rPr>
          <w:rFonts w:asciiTheme="minorHAnsi" w:hAnsiTheme="minorHAnsi" w:cstheme="minorBidi"/>
          <w:noProof/>
          <w:sz w:val="21"/>
          <w:szCs w:val="22"/>
        </w:rPr>
      </w:pPr>
      <w:hyperlink w:anchor="_Toc101799647" w:history="1">
        <w:r w:rsidR="00052814" w:rsidRPr="00E00FBF">
          <w:rPr>
            <w:rStyle w:val="aa"/>
            <w:noProof/>
          </w:rPr>
          <w:t>3.1.4 Flash</w:t>
        </w:r>
        <w:r w:rsidR="00052814">
          <w:rPr>
            <w:noProof/>
            <w:webHidden/>
          </w:rPr>
          <w:tab/>
        </w:r>
        <w:r w:rsidR="00052814">
          <w:rPr>
            <w:noProof/>
            <w:webHidden/>
          </w:rPr>
          <w:fldChar w:fldCharType="begin"/>
        </w:r>
        <w:r w:rsidR="00052814">
          <w:rPr>
            <w:noProof/>
            <w:webHidden/>
          </w:rPr>
          <w:instrText xml:space="preserve"> PAGEREF _Toc101799647 \h </w:instrText>
        </w:r>
        <w:r w:rsidR="00052814">
          <w:rPr>
            <w:noProof/>
            <w:webHidden/>
          </w:rPr>
        </w:r>
        <w:r w:rsidR="00052814">
          <w:rPr>
            <w:noProof/>
            <w:webHidden/>
          </w:rPr>
          <w:fldChar w:fldCharType="separate"/>
        </w:r>
        <w:r w:rsidR="00735165">
          <w:rPr>
            <w:noProof/>
            <w:webHidden/>
          </w:rPr>
          <w:t>12</w:t>
        </w:r>
        <w:r w:rsidR="00052814">
          <w:rPr>
            <w:noProof/>
            <w:webHidden/>
          </w:rPr>
          <w:fldChar w:fldCharType="end"/>
        </w:r>
      </w:hyperlink>
    </w:p>
    <w:p w14:paraId="54847B38" w14:textId="77777777" w:rsidR="00052814" w:rsidRDefault="00A22F66" w:rsidP="00052814">
      <w:pPr>
        <w:pStyle w:val="TOC3"/>
        <w:ind w:firstLine="400"/>
        <w:rPr>
          <w:rFonts w:asciiTheme="minorHAnsi" w:hAnsiTheme="minorHAnsi" w:cstheme="minorBidi"/>
          <w:noProof/>
          <w:sz w:val="21"/>
          <w:szCs w:val="22"/>
        </w:rPr>
      </w:pPr>
      <w:hyperlink w:anchor="_Toc101799648" w:history="1">
        <w:r w:rsidR="00052814" w:rsidRPr="00E00FBF">
          <w:rPr>
            <w:rStyle w:val="aa"/>
            <w:noProof/>
          </w:rPr>
          <w:t>3.1.5 Extended IO</w:t>
        </w:r>
        <w:r w:rsidR="00052814">
          <w:rPr>
            <w:noProof/>
            <w:webHidden/>
          </w:rPr>
          <w:tab/>
        </w:r>
        <w:r w:rsidR="00052814">
          <w:rPr>
            <w:noProof/>
            <w:webHidden/>
          </w:rPr>
          <w:fldChar w:fldCharType="begin"/>
        </w:r>
        <w:r w:rsidR="00052814">
          <w:rPr>
            <w:noProof/>
            <w:webHidden/>
          </w:rPr>
          <w:instrText xml:space="preserve"> PAGEREF _Toc101799648 \h </w:instrText>
        </w:r>
        <w:r w:rsidR="00052814">
          <w:rPr>
            <w:noProof/>
            <w:webHidden/>
          </w:rPr>
        </w:r>
        <w:r w:rsidR="00052814">
          <w:rPr>
            <w:noProof/>
            <w:webHidden/>
          </w:rPr>
          <w:fldChar w:fldCharType="separate"/>
        </w:r>
        <w:r w:rsidR="00735165">
          <w:rPr>
            <w:noProof/>
            <w:webHidden/>
          </w:rPr>
          <w:t>12</w:t>
        </w:r>
        <w:r w:rsidR="00052814">
          <w:rPr>
            <w:noProof/>
            <w:webHidden/>
          </w:rPr>
          <w:fldChar w:fldCharType="end"/>
        </w:r>
      </w:hyperlink>
    </w:p>
    <w:p w14:paraId="7977EF34" w14:textId="77777777" w:rsidR="00052814" w:rsidRDefault="00A22F66" w:rsidP="00052814">
      <w:pPr>
        <w:pStyle w:val="TOC2"/>
        <w:ind w:firstLine="400"/>
        <w:rPr>
          <w:rFonts w:asciiTheme="minorHAnsi" w:hAnsiTheme="minorHAnsi" w:cstheme="minorBidi"/>
          <w:noProof/>
          <w:sz w:val="21"/>
          <w:szCs w:val="22"/>
        </w:rPr>
      </w:pPr>
      <w:hyperlink w:anchor="_Toc101799649" w:history="1">
        <w:r w:rsidR="00052814" w:rsidRPr="00E00FBF">
          <w:rPr>
            <w:rStyle w:val="aa"/>
            <w:noProof/>
          </w:rPr>
          <w:t>3.2 MiniStar nano Daughterboard</w:t>
        </w:r>
        <w:r w:rsidR="00052814">
          <w:rPr>
            <w:noProof/>
            <w:webHidden/>
          </w:rPr>
          <w:tab/>
        </w:r>
        <w:r w:rsidR="00052814">
          <w:rPr>
            <w:noProof/>
            <w:webHidden/>
          </w:rPr>
          <w:fldChar w:fldCharType="begin"/>
        </w:r>
        <w:r w:rsidR="00052814">
          <w:rPr>
            <w:noProof/>
            <w:webHidden/>
          </w:rPr>
          <w:instrText xml:space="preserve"> PAGEREF _Toc101799649 \h </w:instrText>
        </w:r>
        <w:r w:rsidR="00052814">
          <w:rPr>
            <w:noProof/>
            <w:webHidden/>
          </w:rPr>
        </w:r>
        <w:r w:rsidR="00052814">
          <w:rPr>
            <w:noProof/>
            <w:webHidden/>
          </w:rPr>
          <w:fldChar w:fldCharType="separate"/>
        </w:r>
        <w:r w:rsidR="00735165">
          <w:rPr>
            <w:noProof/>
            <w:webHidden/>
          </w:rPr>
          <w:t>14</w:t>
        </w:r>
        <w:r w:rsidR="00052814">
          <w:rPr>
            <w:noProof/>
            <w:webHidden/>
          </w:rPr>
          <w:fldChar w:fldCharType="end"/>
        </w:r>
      </w:hyperlink>
    </w:p>
    <w:p w14:paraId="09209242" w14:textId="77777777" w:rsidR="00052814" w:rsidRDefault="00A22F66" w:rsidP="00052814">
      <w:pPr>
        <w:pStyle w:val="TOC3"/>
        <w:ind w:firstLine="400"/>
        <w:rPr>
          <w:rFonts w:asciiTheme="minorHAnsi" w:hAnsiTheme="minorHAnsi" w:cstheme="minorBidi"/>
          <w:noProof/>
          <w:sz w:val="21"/>
          <w:szCs w:val="22"/>
        </w:rPr>
      </w:pPr>
      <w:hyperlink w:anchor="_Toc101799650" w:history="1">
        <w:r w:rsidR="00052814" w:rsidRPr="00E00FBF">
          <w:rPr>
            <w:rStyle w:val="aa"/>
            <w:noProof/>
          </w:rPr>
          <w:t>3.2.1 Download</w:t>
        </w:r>
        <w:r w:rsidR="00052814">
          <w:rPr>
            <w:noProof/>
            <w:webHidden/>
          </w:rPr>
          <w:tab/>
        </w:r>
        <w:r w:rsidR="00052814">
          <w:rPr>
            <w:noProof/>
            <w:webHidden/>
          </w:rPr>
          <w:fldChar w:fldCharType="begin"/>
        </w:r>
        <w:r w:rsidR="00052814">
          <w:rPr>
            <w:noProof/>
            <w:webHidden/>
          </w:rPr>
          <w:instrText xml:space="preserve"> PAGEREF _Toc101799650 \h </w:instrText>
        </w:r>
        <w:r w:rsidR="00052814">
          <w:rPr>
            <w:noProof/>
            <w:webHidden/>
          </w:rPr>
        </w:r>
        <w:r w:rsidR="00052814">
          <w:rPr>
            <w:noProof/>
            <w:webHidden/>
          </w:rPr>
          <w:fldChar w:fldCharType="separate"/>
        </w:r>
        <w:r w:rsidR="00735165">
          <w:rPr>
            <w:noProof/>
            <w:webHidden/>
          </w:rPr>
          <w:t>14</w:t>
        </w:r>
        <w:r w:rsidR="00052814">
          <w:rPr>
            <w:noProof/>
            <w:webHidden/>
          </w:rPr>
          <w:fldChar w:fldCharType="end"/>
        </w:r>
      </w:hyperlink>
    </w:p>
    <w:p w14:paraId="4197A4E6" w14:textId="77777777" w:rsidR="00052814" w:rsidRDefault="00A22F66" w:rsidP="00052814">
      <w:pPr>
        <w:pStyle w:val="TOC3"/>
        <w:ind w:firstLine="400"/>
        <w:rPr>
          <w:rFonts w:asciiTheme="minorHAnsi" w:hAnsiTheme="minorHAnsi" w:cstheme="minorBidi"/>
          <w:noProof/>
          <w:sz w:val="21"/>
          <w:szCs w:val="22"/>
        </w:rPr>
      </w:pPr>
      <w:hyperlink w:anchor="_Toc101799651" w:history="1">
        <w:r w:rsidR="00052814" w:rsidRPr="00E00FBF">
          <w:rPr>
            <w:rStyle w:val="aa"/>
            <w:noProof/>
          </w:rPr>
          <w:t>3.2.2 Power Supply</w:t>
        </w:r>
        <w:r w:rsidR="00052814">
          <w:rPr>
            <w:noProof/>
            <w:webHidden/>
          </w:rPr>
          <w:tab/>
        </w:r>
        <w:r w:rsidR="00052814">
          <w:rPr>
            <w:noProof/>
            <w:webHidden/>
          </w:rPr>
          <w:fldChar w:fldCharType="begin"/>
        </w:r>
        <w:r w:rsidR="00052814">
          <w:rPr>
            <w:noProof/>
            <w:webHidden/>
          </w:rPr>
          <w:instrText xml:space="preserve"> PAGEREF _Toc101799651 \h </w:instrText>
        </w:r>
        <w:r w:rsidR="00052814">
          <w:rPr>
            <w:noProof/>
            <w:webHidden/>
          </w:rPr>
        </w:r>
        <w:r w:rsidR="00052814">
          <w:rPr>
            <w:noProof/>
            <w:webHidden/>
          </w:rPr>
          <w:fldChar w:fldCharType="separate"/>
        </w:r>
        <w:r w:rsidR="00735165">
          <w:rPr>
            <w:noProof/>
            <w:webHidden/>
          </w:rPr>
          <w:t>15</w:t>
        </w:r>
        <w:r w:rsidR="00052814">
          <w:rPr>
            <w:noProof/>
            <w:webHidden/>
          </w:rPr>
          <w:fldChar w:fldCharType="end"/>
        </w:r>
      </w:hyperlink>
    </w:p>
    <w:p w14:paraId="719DEADC" w14:textId="77777777" w:rsidR="00052814" w:rsidRDefault="00A22F66" w:rsidP="00052814">
      <w:pPr>
        <w:pStyle w:val="TOC3"/>
        <w:ind w:firstLine="400"/>
        <w:rPr>
          <w:rFonts w:asciiTheme="minorHAnsi" w:hAnsiTheme="minorHAnsi" w:cstheme="minorBidi"/>
          <w:noProof/>
          <w:sz w:val="21"/>
          <w:szCs w:val="22"/>
        </w:rPr>
      </w:pPr>
      <w:hyperlink w:anchor="_Toc101799652" w:history="1">
        <w:r w:rsidR="00052814" w:rsidRPr="00E00FBF">
          <w:rPr>
            <w:rStyle w:val="aa"/>
            <w:noProof/>
          </w:rPr>
          <w:t>3.2.3 LED</w:t>
        </w:r>
        <w:r w:rsidR="00052814">
          <w:rPr>
            <w:noProof/>
            <w:webHidden/>
          </w:rPr>
          <w:tab/>
        </w:r>
        <w:r w:rsidR="00052814">
          <w:rPr>
            <w:noProof/>
            <w:webHidden/>
          </w:rPr>
          <w:fldChar w:fldCharType="begin"/>
        </w:r>
        <w:r w:rsidR="00052814">
          <w:rPr>
            <w:noProof/>
            <w:webHidden/>
          </w:rPr>
          <w:instrText xml:space="preserve"> PAGEREF _Toc101799652 \h </w:instrText>
        </w:r>
        <w:r w:rsidR="00052814">
          <w:rPr>
            <w:noProof/>
            <w:webHidden/>
          </w:rPr>
        </w:r>
        <w:r w:rsidR="00052814">
          <w:rPr>
            <w:noProof/>
            <w:webHidden/>
          </w:rPr>
          <w:fldChar w:fldCharType="separate"/>
        </w:r>
        <w:r w:rsidR="00735165">
          <w:rPr>
            <w:noProof/>
            <w:webHidden/>
          </w:rPr>
          <w:t>15</w:t>
        </w:r>
        <w:r w:rsidR="00052814">
          <w:rPr>
            <w:noProof/>
            <w:webHidden/>
          </w:rPr>
          <w:fldChar w:fldCharType="end"/>
        </w:r>
      </w:hyperlink>
    </w:p>
    <w:p w14:paraId="5247FBEC" w14:textId="77777777" w:rsidR="00052814" w:rsidRDefault="00A22F66" w:rsidP="00052814">
      <w:pPr>
        <w:pStyle w:val="TOC3"/>
        <w:ind w:firstLine="400"/>
        <w:rPr>
          <w:rFonts w:asciiTheme="minorHAnsi" w:hAnsiTheme="minorHAnsi" w:cstheme="minorBidi"/>
          <w:noProof/>
          <w:sz w:val="21"/>
          <w:szCs w:val="22"/>
        </w:rPr>
      </w:pPr>
      <w:hyperlink w:anchor="_Toc101799653" w:history="1">
        <w:r w:rsidR="00052814" w:rsidRPr="00E00FBF">
          <w:rPr>
            <w:rStyle w:val="aa"/>
            <w:noProof/>
          </w:rPr>
          <w:t>3.2.4 Key</w:t>
        </w:r>
        <w:r w:rsidR="00052814">
          <w:rPr>
            <w:noProof/>
            <w:webHidden/>
          </w:rPr>
          <w:tab/>
        </w:r>
        <w:r w:rsidR="00052814">
          <w:rPr>
            <w:noProof/>
            <w:webHidden/>
          </w:rPr>
          <w:fldChar w:fldCharType="begin"/>
        </w:r>
        <w:r w:rsidR="00052814">
          <w:rPr>
            <w:noProof/>
            <w:webHidden/>
          </w:rPr>
          <w:instrText xml:space="preserve"> PAGEREF _Toc101799653 \h </w:instrText>
        </w:r>
        <w:r w:rsidR="00052814">
          <w:rPr>
            <w:noProof/>
            <w:webHidden/>
          </w:rPr>
        </w:r>
        <w:r w:rsidR="00052814">
          <w:rPr>
            <w:noProof/>
            <w:webHidden/>
          </w:rPr>
          <w:fldChar w:fldCharType="separate"/>
        </w:r>
        <w:r w:rsidR="00735165">
          <w:rPr>
            <w:noProof/>
            <w:webHidden/>
          </w:rPr>
          <w:t>16</w:t>
        </w:r>
        <w:r w:rsidR="00052814">
          <w:rPr>
            <w:noProof/>
            <w:webHidden/>
          </w:rPr>
          <w:fldChar w:fldCharType="end"/>
        </w:r>
      </w:hyperlink>
    </w:p>
    <w:p w14:paraId="2E986C45" w14:textId="77777777" w:rsidR="00052814" w:rsidRDefault="00A22F66" w:rsidP="00052814">
      <w:pPr>
        <w:pStyle w:val="TOC3"/>
        <w:ind w:firstLine="400"/>
        <w:rPr>
          <w:rFonts w:asciiTheme="minorHAnsi" w:hAnsiTheme="minorHAnsi" w:cstheme="minorBidi"/>
          <w:noProof/>
          <w:sz w:val="21"/>
          <w:szCs w:val="22"/>
        </w:rPr>
      </w:pPr>
      <w:hyperlink w:anchor="_Toc101799654" w:history="1">
        <w:r w:rsidR="00052814" w:rsidRPr="00E00FBF">
          <w:rPr>
            <w:rStyle w:val="aa"/>
            <w:noProof/>
          </w:rPr>
          <w:t>3.2.5 Dip Switch</w:t>
        </w:r>
        <w:r w:rsidR="00052814">
          <w:rPr>
            <w:noProof/>
            <w:webHidden/>
          </w:rPr>
          <w:tab/>
        </w:r>
        <w:r w:rsidR="00052814">
          <w:rPr>
            <w:noProof/>
            <w:webHidden/>
          </w:rPr>
          <w:fldChar w:fldCharType="begin"/>
        </w:r>
        <w:r w:rsidR="00052814">
          <w:rPr>
            <w:noProof/>
            <w:webHidden/>
          </w:rPr>
          <w:instrText xml:space="preserve"> PAGEREF _Toc101799654 \h </w:instrText>
        </w:r>
        <w:r w:rsidR="00052814">
          <w:rPr>
            <w:noProof/>
            <w:webHidden/>
          </w:rPr>
        </w:r>
        <w:r w:rsidR="00052814">
          <w:rPr>
            <w:noProof/>
            <w:webHidden/>
          </w:rPr>
          <w:fldChar w:fldCharType="separate"/>
        </w:r>
        <w:r w:rsidR="00735165">
          <w:rPr>
            <w:noProof/>
            <w:webHidden/>
          </w:rPr>
          <w:t>16</w:t>
        </w:r>
        <w:r w:rsidR="00052814">
          <w:rPr>
            <w:noProof/>
            <w:webHidden/>
          </w:rPr>
          <w:fldChar w:fldCharType="end"/>
        </w:r>
      </w:hyperlink>
    </w:p>
    <w:p w14:paraId="287E5D3F" w14:textId="77777777" w:rsidR="00052814" w:rsidRDefault="00A22F66" w:rsidP="00052814">
      <w:pPr>
        <w:pStyle w:val="TOC3"/>
        <w:ind w:firstLine="400"/>
        <w:rPr>
          <w:rFonts w:asciiTheme="minorHAnsi" w:hAnsiTheme="minorHAnsi" w:cstheme="minorBidi"/>
          <w:noProof/>
          <w:sz w:val="21"/>
          <w:szCs w:val="22"/>
        </w:rPr>
      </w:pPr>
      <w:hyperlink w:anchor="_Toc101799655" w:history="1">
        <w:r w:rsidR="00052814" w:rsidRPr="00E00FBF">
          <w:rPr>
            <w:rStyle w:val="aa"/>
            <w:noProof/>
          </w:rPr>
          <w:t>3.2.6 RGB LED</w:t>
        </w:r>
        <w:r w:rsidR="00052814">
          <w:rPr>
            <w:noProof/>
            <w:webHidden/>
          </w:rPr>
          <w:tab/>
        </w:r>
        <w:r w:rsidR="00052814">
          <w:rPr>
            <w:noProof/>
            <w:webHidden/>
          </w:rPr>
          <w:fldChar w:fldCharType="begin"/>
        </w:r>
        <w:r w:rsidR="00052814">
          <w:rPr>
            <w:noProof/>
            <w:webHidden/>
          </w:rPr>
          <w:instrText xml:space="preserve"> PAGEREF _Toc101799655 \h </w:instrText>
        </w:r>
        <w:r w:rsidR="00052814">
          <w:rPr>
            <w:noProof/>
            <w:webHidden/>
          </w:rPr>
        </w:r>
        <w:r w:rsidR="00052814">
          <w:rPr>
            <w:noProof/>
            <w:webHidden/>
          </w:rPr>
          <w:fldChar w:fldCharType="separate"/>
        </w:r>
        <w:r w:rsidR="00735165">
          <w:rPr>
            <w:noProof/>
            <w:webHidden/>
          </w:rPr>
          <w:t>17</w:t>
        </w:r>
        <w:r w:rsidR="00052814">
          <w:rPr>
            <w:noProof/>
            <w:webHidden/>
          </w:rPr>
          <w:fldChar w:fldCharType="end"/>
        </w:r>
      </w:hyperlink>
    </w:p>
    <w:p w14:paraId="12CC0CFC" w14:textId="77777777" w:rsidR="00052814" w:rsidRDefault="00A22F66" w:rsidP="00052814">
      <w:pPr>
        <w:pStyle w:val="TOC3"/>
        <w:ind w:firstLine="400"/>
        <w:rPr>
          <w:rFonts w:asciiTheme="minorHAnsi" w:hAnsiTheme="minorHAnsi" w:cstheme="minorBidi"/>
          <w:noProof/>
          <w:sz w:val="21"/>
          <w:szCs w:val="22"/>
        </w:rPr>
      </w:pPr>
      <w:hyperlink w:anchor="_Toc101799656" w:history="1">
        <w:r w:rsidR="00052814" w:rsidRPr="00E00FBF">
          <w:rPr>
            <w:rStyle w:val="aa"/>
            <w:noProof/>
          </w:rPr>
          <w:t>3.2.7 Digital Tube</w:t>
        </w:r>
        <w:r w:rsidR="00052814">
          <w:rPr>
            <w:noProof/>
            <w:webHidden/>
          </w:rPr>
          <w:tab/>
        </w:r>
        <w:r w:rsidR="00052814">
          <w:rPr>
            <w:noProof/>
            <w:webHidden/>
          </w:rPr>
          <w:fldChar w:fldCharType="begin"/>
        </w:r>
        <w:r w:rsidR="00052814">
          <w:rPr>
            <w:noProof/>
            <w:webHidden/>
          </w:rPr>
          <w:instrText xml:space="preserve"> PAGEREF _Toc101799656 \h </w:instrText>
        </w:r>
        <w:r w:rsidR="00052814">
          <w:rPr>
            <w:noProof/>
            <w:webHidden/>
          </w:rPr>
        </w:r>
        <w:r w:rsidR="00052814">
          <w:rPr>
            <w:noProof/>
            <w:webHidden/>
          </w:rPr>
          <w:fldChar w:fldCharType="separate"/>
        </w:r>
        <w:r w:rsidR="00735165">
          <w:rPr>
            <w:noProof/>
            <w:webHidden/>
          </w:rPr>
          <w:t>18</w:t>
        </w:r>
        <w:r w:rsidR="00052814">
          <w:rPr>
            <w:noProof/>
            <w:webHidden/>
          </w:rPr>
          <w:fldChar w:fldCharType="end"/>
        </w:r>
      </w:hyperlink>
    </w:p>
    <w:p w14:paraId="391AE3E2" w14:textId="77777777" w:rsidR="00052814" w:rsidRDefault="00A22F66" w:rsidP="00052814">
      <w:pPr>
        <w:pStyle w:val="TOC3"/>
        <w:ind w:firstLine="400"/>
        <w:rPr>
          <w:rFonts w:asciiTheme="minorHAnsi" w:hAnsiTheme="minorHAnsi" w:cstheme="minorBidi"/>
          <w:noProof/>
          <w:sz w:val="21"/>
          <w:szCs w:val="22"/>
        </w:rPr>
      </w:pPr>
      <w:hyperlink w:anchor="_Toc101799657" w:history="1">
        <w:r w:rsidR="00052814" w:rsidRPr="00E00FBF">
          <w:rPr>
            <w:rStyle w:val="aa"/>
            <w:noProof/>
          </w:rPr>
          <w:t>3.2.8 Motherboard Extended IO Connector</w:t>
        </w:r>
        <w:r w:rsidR="00052814">
          <w:rPr>
            <w:noProof/>
            <w:webHidden/>
          </w:rPr>
          <w:tab/>
        </w:r>
        <w:r w:rsidR="00052814">
          <w:rPr>
            <w:noProof/>
            <w:webHidden/>
          </w:rPr>
          <w:fldChar w:fldCharType="begin"/>
        </w:r>
        <w:r w:rsidR="00052814">
          <w:rPr>
            <w:noProof/>
            <w:webHidden/>
          </w:rPr>
          <w:instrText xml:space="preserve"> PAGEREF _Toc101799657 \h </w:instrText>
        </w:r>
        <w:r w:rsidR="00052814">
          <w:rPr>
            <w:noProof/>
            <w:webHidden/>
          </w:rPr>
        </w:r>
        <w:r w:rsidR="00052814">
          <w:rPr>
            <w:noProof/>
            <w:webHidden/>
          </w:rPr>
          <w:fldChar w:fldCharType="separate"/>
        </w:r>
        <w:r w:rsidR="00735165">
          <w:rPr>
            <w:noProof/>
            <w:webHidden/>
          </w:rPr>
          <w:t>18</w:t>
        </w:r>
        <w:r w:rsidR="00052814">
          <w:rPr>
            <w:noProof/>
            <w:webHidden/>
          </w:rPr>
          <w:fldChar w:fldCharType="end"/>
        </w:r>
      </w:hyperlink>
    </w:p>
    <w:p w14:paraId="57A521C1" w14:textId="77777777" w:rsidR="00052814" w:rsidRDefault="00A22F66" w:rsidP="00052814">
      <w:pPr>
        <w:pStyle w:val="TOC1"/>
        <w:tabs>
          <w:tab w:val="left" w:pos="720"/>
        </w:tabs>
        <w:rPr>
          <w:rFonts w:asciiTheme="minorHAnsi" w:hAnsiTheme="minorHAnsi" w:cstheme="minorBidi"/>
          <w:b w:val="0"/>
          <w:sz w:val="21"/>
          <w:szCs w:val="22"/>
        </w:rPr>
      </w:pPr>
      <w:hyperlink w:anchor="_Toc101799658" w:history="1">
        <w:r w:rsidR="00052814" w:rsidRPr="00E00FBF">
          <w:rPr>
            <w:rStyle w:val="aa"/>
          </w:rPr>
          <w:t>4</w:t>
        </w:r>
        <w:r w:rsidR="00052814">
          <w:rPr>
            <w:rFonts w:asciiTheme="minorHAnsi" w:hAnsiTheme="minorHAnsi" w:cstheme="minorBidi"/>
            <w:b w:val="0"/>
            <w:sz w:val="21"/>
            <w:szCs w:val="22"/>
          </w:rPr>
          <w:tab/>
        </w:r>
        <w:r w:rsidR="00052814" w:rsidRPr="00E00FBF">
          <w:rPr>
            <w:rStyle w:val="aa"/>
          </w:rPr>
          <w:t>Use of Development Board</w:t>
        </w:r>
        <w:r w:rsidR="00052814">
          <w:rPr>
            <w:webHidden/>
          </w:rPr>
          <w:tab/>
        </w:r>
        <w:r w:rsidR="00052814">
          <w:rPr>
            <w:webHidden/>
          </w:rPr>
          <w:fldChar w:fldCharType="begin"/>
        </w:r>
        <w:r w:rsidR="00052814">
          <w:rPr>
            <w:webHidden/>
          </w:rPr>
          <w:instrText xml:space="preserve"> PAGEREF _Toc101799658 \h </w:instrText>
        </w:r>
        <w:r w:rsidR="00052814">
          <w:rPr>
            <w:webHidden/>
          </w:rPr>
        </w:r>
        <w:r w:rsidR="00052814">
          <w:rPr>
            <w:webHidden/>
          </w:rPr>
          <w:fldChar w:fldCharType="separate"/>
        </w:r>
        <w:r w:rsidR="00735165">
          <w:rPr>
            <w:webHidden/>
          </w:rPr>
          <w:t>21</w:t>
        </w:r>
        <w:r w:rsidR="00052814">
          <w:rPr>
            <w:webHidden/>
          </w:rPr>
          <w:fldChar w:fldCharType="end"/>
        </w:r>
      </w:hyperlink>
    </w:p>
    <w:p w14:paraId="750CBBFB" w14:textId="77777777" w:rsidR="00052814" w:rsidRDefault="00A22F66" w:rsidP="00052814">
      <w:pPr>
        <w:pStyle w:val="TOC2"/>
        <w:ind w:firstLine="400"/>
        <w:rPr>
          <w:rFonts w:asciiTheme="minorHAnsi" w:hAnsiTheme="minorHAnsi" w:cstheme="minorBidi"/>
          <w:noProof/>
          <w:sz w:val="21"/>
          <w:szCs w:val="22"/>
        </w:rPr>
      </w:pPr>
      <w:hyperlink w:anchor="_Toc101799659" w:history="1">
        <w:r w:rsidR="00052814" w:rsidRPr="00E00FBF">
          <w:rPr>
            <w:rStyle w:val="aa"/>
            <w:noProof/>
          </w:rPr>
          <w:t>4.1 Import Project</w:t>
        </w:r>
        <w:r w:rsidR="00052814">
          <w:rPr>
            <w:noProof/>
            <w:webHidden/>
          </w:rPr>
          <w:tab/>
        </w:r>
        <w:r w:rsidR="00052814">
          <w:rPr>
            <w:noProof/>
            <w:webHidden/>
          </w:rPr>
          <w:fldChar w:fldCharType="begin"/>
        </w:r>
        <w:r w:rsidR="00052814">
          <w:rPr>
            <w:noProof/>
            <w:webHidden/>
          </w:rPr>
          <w:instrText xml:space="preserve"> PAGEREF _Toc101799659 \h </w:instrText>
        </w:r>
        <w:r w:rsidR="00052814">
          <w:rPr>
            <w:noProof/>
            <w:webHidden/>
          </w:rPr>
        </w:r>
        <w:r w:rsidR="00052814">
          <w:rPr>
            <w:noProof/>
            <w:webHidden/>
          </w:rPr>
          <w:fldChar w:fldCharType="separate"/>
        </w:r>
        <w:r w:rsidR="00735165">
          <w:rPr>
            <w:noProof/>
            <w:webHidden/>
          </w:rPr>
          <w:t>21</w:t>
        </w:r>
        <w:r w:rsidR="00052814">
          <w:rPr>
            <w:noProof/>
            <w:webHidden/>
          </w:rPr>
          <w:fldChar w:fldCharType="end"/>
        </w:r>
      </w:hyperlink>
    </w:p>
    <w:p w14:paraId="04948858" w14:textId="77777777" w:rsidR="00052814" w:rsidRDefault="00A22F66" w:rsidP="00052814">
      <w:pPr>
        <w:pStyle w:val="TOC2"/>
        <w:ind w:firstLine="400"/>
        <w:rPr>
          <w:rFonts w:asciiTheme="minorHAnsi" w:hAnsiTheme="minorHAnsi" w:cstheme="minorBidi"/>
          <w:noProof/>
          <w:sz w:val="21"/>
          <w:szCs w:val="22"/>
        </w:rPr>
      </w:pPr>
      <w:hyperlink w:anchor="_Toc101799660" w:history="1">
        <w:r w:rsidR="00052814" w:rsidRPr="00E00FBF">
          <w:rPr>
            <w:rStyle w:val="aa"/>
            <w:noProof/>
          </w:rPr>
          <w:t>4.2 Build and Download</w:t>
        </w:r>
        <w:r w:rsidR="00052814">
          <w:rPr>
            <w:noProof/>
            <w:webHidden/>
          </w:rPr>
          <w:tab/>
        </w:r>
        <w:r w:rsidR="00052814">
          <w:rPr>
            <w:noProof/>
            <w:webHidden/>
          </w:rPr>
          <w:fldChar w:fldCharType="begin"/>
        </w:r>
        <w:r w:rsidR="00052814">
          <w:rPr>
            <w:noProof/>
            <w:webHidden/>
          </w:rPr>
          <w:instrText xml:space="preserve"> PAGEREF _Toc101799660 \h </w:instrText>
        </w:r>
        <w:r w:rsidR="00052814">
          <w:rPr>
            <w:noProof/>
            <w:webHidden/>
          </w:rPr>
        </w:r>
        <w:r w:rsidR="00052814">
          <w:rPr>
            <w:noProof/>
            <w:webHidden/>
          </w:rPr>
          <w:fldChar w:fldCharType="separate"/>
        </w:r>
        <w:r w:rsidR="00735165">
          <w:rPr>
            <w:noProof/>
            <w:webHidden/>
          </w:rPr>
          <w:t>21</w:t>
        </w:r>
        <w:r w:rsidR="00052814">
          <w:rPr>
            <w:noProof/>
            <w:webHidden/>
          </w:rPr>
          <w:fldChar w:fldCharType="end"/>
        </w:r>
      </w:hyperlink>
    </w:p>
    <w:p w14:paraId="513F4AB2" w14:textId="77777777" w:rsidR="00052814" w:rsidRDefault="00A22F66" w:rsidP="00052814">
      <w:pPr>
        <w:pStyle w:val="TOC2"/>
        <w:ind w:firstLine="400"/>
        <w:rPr>
          <w:rFonts w:asciiTheme="minorHAnsi" w:hAnsiTheme="minorHAnsi" w:cstheme="minorBidi"/>
          <w:noProof/>
          <w:sz w:val="21"/>
          <w:szCs w:val="22"/>
        </w:rPr>
      </w:pPr>
      <w:hyperlink w:anchor="_Toc101799661" w:history="1">
        <w:r w:rsidR="00052814" w:rsidRPr="00E00FBF">
          <w:rPr>
            <w:rStyle w:val="aa"/>
            <w:noProof/>
          </w:rPr>
          <w:t>4.3 Routine Operation and Description</w:t>
        </w:r>
        <w:r w:rsidR="00052814">
          <w:rPr>
            <w:noProof/>
            <w:webHidden/>
          </w:rPr>
          <w:tab/>
        </w:r>
        <w:r w:rsidR="00052814">
          <w:rPr>
            <w:noProof/>
            <w:webHidden/>
          </w:rPr>
          <w:fldChar w:fldCharType="begin"/>
        </w:r>
        <w:r w:rsidR="00052814">
          <w:rPr>
            <w:noProof/>
            <w:webHidden/>
          </w:rPr>
          <w:instrText xml:space="preserve"> PAGEREF _Toc101799661 \h </w:instrText>
        </w:r>
        <w:r w:rsidR="00052814">
          <w:rPr>
            <w:noProof/>
            <w:webHidden/>
          </w:rPr>
        </w:r>
        <w:r w:rsidR="00052814">
          <w:rPr>
            <w:noProof/>
            <w:webHidden/>
          </w:rPr>
          <w:fldChar w:fldCharType="separate"/>
        </w:r>
        <w:r w:rsidR="00735165">
          <w:rPr>
            <w:noProof/>
            <w:webHidden/>
          </w:rPr>
          <w:t>25</w:t>
        </w:r>
        <w:r w:rsidR="00052814">
          <w:rPr>
            <w:noProof/>
            <w:webHidden/>
          </w:rPr>
          <w:fldChar w:fldCharType="end"/>
        </w:r>
      </w:hyperlink>
    </w:p>
    <w:p w14:paraId="04216762" w14:textId="77777777" w:rsidR="00052814" w:rsidRDefault="00A22F66" w:rsidP="00052814">
      <w:pPr>
        <w:pStyle w:val="TOC2"/>
        <w:ind w:firstLine="400"/>
        <w:rPr>
          <w:rFonts w:asciiTheme="minorHAnsi" w:hAnsiTheme="minorHAnsi" w:cstheme="minorBidi"/>
          <w:noProof/>
          <w:sz w:val="21"/>
          <w:szCs w:val="22"/>
        </w:rPr>
      </w:pPr>
      <w:hyperlink w:anchor="_Toc101799662" w:history="1">
        <w:r w:rsidR="00052814" w:rsidRPr="00E00FBF">
          <w:rPr>
            <w:rStyle w:val="aa"/>
            <w:noProof/>
          </w:rPr>
          <w:t>4.4 Hardware and Software Download</w:t>
        </w:r>
        <w:r w:rsidR="00052814">
          <w:rPr>
            <w:noProof/>
            <w:webHidden/>
          </w:rPr>
          <w:tab/>
        </w:r>
        <w:r w:rsidR="00052814">
          <w:rPr>
            <w:noProof/>
            <w:webHidden/>
          </w:rPr>
          <w:fldChar w:fldCharType="begin"/>
        </w:r>
        <w:r w:rsidR="00052814">
          <w:rPr>
            <w:noProof/>
            <w:webHidden/>
          </w:rPr>
          <w:instrText xml:space="preserve"> PAGEREF _Toc101799662 \h </w:instrText>
        </w:r>
        <w:r w:rsidR="00052814">
          <w:rPr>
            <w:noProof/>
            <w:webHidden/>
          </w:rPr>
        </w:r>
        <w:r w:rsidR="00052814">
          <w:rPr>
            <w:noProof/>
            <w:webHidden/>
          </w:rPr>
          <w:fldChar w:fldCharType="separate"/>
        </w:r>
        <w:r w:rsidR="00735165">
          <w:rPr>
            <w:noProof/>
            <w:webHidden/>
          </w:rPr>
          <w:t>25</w:t>
        </w:r>
        <w:r w:rsidR="00052814">
          <w:rPr>
            <w:noProof/>
            <w:webHidden/>
          </w:rPr>
          <w:fldChar w:fldCharType="end"/>
        </w:r>
      </w:hyperlink>
    </w:p>
    <w:p w14:paraId="1087D07A" w14:textId="77777777" w:rsidR="00052814" w:rsidRDefault="00A22F66" w:rsidP="00052814">
      <w:pPr>
        <w:pStyle w:val="TOC2"/>
        <w:ind w:firstLine="400"/>
        <w:rPr>
          <w:rFonts w:asciiTheme="minorHAnsi" w:hAnsiTheme="minorHAnsi" w:cstheme="minorBidi"/>
          <w:noProof/>
          <w:sz w:val="21"/>
          <w:szCs w:val="22"/>
        </w:rPr>
      </w:pPr>
      <w:hyperlink w:anchor="_Toc101799663" w:history="1">
        <w:r w:rsidR="00052814" w:rsidRPr="00E00FBF">
          <w:rPr>
            <w:rStyle w:val="aa"/>
            <w:noProof/>
          </w:rPr>
          <w:t>4.5 Notes for the Use of Development Board</w:t>
        </w:r>
        <w:r w:rsidR="00052814">
          <w:rPr>
            <w:noProof/>
            <w:webHidden/>
          </w:rPr>
          <w:tab/>
        </w:r>
        <w:r w:rsidR="00052814">
          <w:rPr>
            <w:noProof/>
            <w:webHidden/>
          </w:rPr>
          <w:fldChar w:fldCharType="begin"/>
        </w:r>
        <w:r w:rsidR="00052814">
          <w:rPr>
            <w:noProof/>
            <w:webHidden/>
          </w:rPr>
          <w:instrText xml:space="preserve"> PAGEREF _Toc101799663 \h </w:instrText>
        </w:r>
        <w:r w:rsidR="00052814">
          <w:rPr>
            <w:noProof/>
            <w:webHidden/>
          </w:rPr>
        </w:r>
        <w:r w:rsidR="00052814">
          <w:rPr>
            <w:noProof/>
            <w:webHidden/>
          </w:rPr>
          <w:fldChar w:fldCharType="separate"/>
        </w:r>
        <w:r w:rsidR="00735165">
          <w:rPr>
            <w:noProof/>
            <w:webHidden/>
          </w:rPr>
          <w:t>26</w:t>
        </w:r>
        <w:r w:rsidR="00052814">
          <w:rPr>
            <w:noProof/>
            <w:webHidden/>
          </w:rPr>
          <w:fldChar w:fldCharType="end"/>
        </w:r>
      </w:hyperlink>
    </w:p>
    <w:p w14:paraId="78384A14" w14:textId="77777777" w:rsidR="0044605B" w:rsidRDefault="0044605B" w:rsidP="00052814">
      <w:pPr>
        <w:widowControl/>
        <w:ind w:firstLine="480"/>
      </w:pPr>
      <w:r>
        <w:fldChar w:fldCharType="end"/>
      </w:r>
    </w:p>
    <w:p w14:paraId="2C4297BA" w14:textId="77777777" w:rsidR="003834FC" w:rsidRDefault="003834FC" w:rsidP="0044605B">
      <w:pPr>
        <w:widowControl/>
        <w:ind w:firstLine="440"/>
        <w:rPr>
          <w:spacing w:val="-10"/>
        </w:rPr>
        <w:sectPr w:rsidR="003834FC" w:rsidSect="00740D7E">
          <w:headerReference w:type="default" r:id="rId16"/>
          <w:footerReference w:type="default" r:id="rId17"/>
          <w:pgSz w:w="11906" w:h="16838" w:code="9"/>
          <w:pgMar w:top="1440" w:right="1134" w:bottom="1440" w:left="1134" w:header="567" w:footer="567" w:gutter="0"/>
          <w:pgNumType w:fmt="lowerRoman" w:start="1"/>
          <w:cols w:space="425"/>
          <w:docGrid w:type="linesAndChars" w:linePitch="312"/>
        </w:sectPr>
      </w:pPr>
    </w:p>
    <w:p w14:paraId="16A89740" w14:textId="18007C25" w:rsidR="003834FC" w:rsidRDefault="00BE2EF6" w:rsidP="00A478EF">
      <w:pPr>
        <w:pStyle w:val="Contents"/>
        <w:rPr>
          <w:rFonts w:hint="eastAsia"/>
        </w:rPr>
      </w:pPr>
      <w:bookmarkStart w:id="1" w:name="_Toc101799627"/>
      <w:r>
        <w:lastRenderedPageBreak/>
        <w:t>List of Figures</w:t>
      </w:r>
      <w:bookmarkEnd w:id="1"/>
    </w:p>
    <w:p w14:paraId="2B290B3D" w14:textId="77777777" w:rsidR="0011623E" w:rsidRDefault="006B1313" w:rsidP="0011623E">
      <w:pPr>
        <w:pStyle w:val="afd"/>
        <w:rPr>
          <w:rFonts w:asciiTheme="minorHAnsi" w:hAnsiTheme="minorHAnsi"/>
          <w:noProof/>
          <w:sz w:val="21"/>
          <w:szCs w:val="22"/>
        </w:rPr>
      </w:pPr>
      <w:r>
        <w:fldChar w:fldCharType="begin"/>
      </w:r>
      <w:r>
        <w:instrText xml:space="preserve"> TOC \h \z \c "</w:instrText>
      </w:r>
      <w:r>
        <w:instrText>图</w:instrText>
      </w:r>
      <w:r>
        <w:instrText xml:space="preserve">" </w:instrText>
      </w:r>
      <w:r>
        <w:fldChar w:fldCharType="separate"/>
      </w:r>
      <w:hyperlink w:anchor="_Toc101721558" w:history="1">
        <w:r w:rsidR="0011623E" w:rsidRPr="007917AD">
          <w:rPr>
            <w:rStyle w:val="aa"/>
            <w:noProof/>
          </w:rPr>
          <w:t>Figure 2</w:t>
        </w:r>
        <w:r w:rsidR="0011623E" w:rsidRPr="007917AD">
          <w:rPr>
            <w:rStyle w:val="aa"/>
            <w:noProof/>
          </w:rPr>
          <w:noBreakHyphen/>
          <w:t>1 MiniStar nano Experiment Kit</w:t>
        </w:r>
        <w:r w:rsidR="0011623E">
          <w:rPr>
            <w:noProof/>
            <w:webHidden/>
          </w:rPr>
          <w:tab/>
        </w:r>
        <w:r w:rsidR="0011623E">
          <w:rPr>
            <w:noProof/>
            <w:webHidden/>
          </w:rPr>
          <w:fldChar w:fldCharType="begin"/>
        </w:r>
        <w:r w:rsidR="0011623E">
          <w:rPr>
            <w:noProof/>
            <w:webHidden/>
          </w:rPr>
          <w:instrText xml:space="preserve"> PAGEREF _Toc101721558 \h </w:instrText>
        </w:r>
        <w:r w:rsidR="0011623E">
          <w:rPr>
            <w:noProof/>
            <w:webHidden/>
          </w:rPr>
        </w:r>
        <w:r w:rsidR="0011623E">
          <w:rPr>
            <w:noProof/>
            <w:webHidden/>
          </w:rPr>
          <w:fldChar w:fldCharType="separate"/>
        </w:r>
        <w:r w:rsidR="00735165">
          <w:rPr>
            <w:noProof/>
            <w:webHidden/>
          </w:rPr>
          <w:t>3</w:t>
        </w:r>
        <w:r w:rsidR="0011623E">
          <w:rPr>
            <w:noProof/>
            <w:webHidden/>
          </w:rPr>
          <w:fldChar w:fldCharType="end"/>
        </w:r>
      </w:hyperlink>
    </w:p>
    <w:p w14:paraId="60A0EE76" w14:textId="77777777" w:rsidR="0011623E" w:rsidRDefault="00A22F66">
      <w:pPr>
        <w:pStyle w:val="afd"/>
        <w:rPr>
          <w:rFonts w:asciiTheme="minorHAnsi" w:hAnsiTheme="minorHAnsi"/>
          <w:noProof/>
          <w:sz w:val="21"/>
          <w:szCs w:val="22"/>
        </w:rPr>
      </w:pPr>
      <w:hyperlink w:anchor="_Toc101721559" w:history="1">
        <w:r w:rsidR="0011623E" w:rsidRPr="007917AD">
          <w:rPr>
            <w:rStyle w:val="aa"/>
            <w:noProof/>
          </w:rPr>
          <w:t>Figure 2</w:t>
        </w:r>
        <w:r w:rsidR="0011623E" w:rsidRPr="007917AD">
          <w:rPr>
            <w:rStyle w:val="aa"/>
            <w:noProof/>
          </w:rPr>
          <w:noBreakHyphen/>
          <w:t>2 MiniStar nano Experiment Kit Function Interfaces</w:t>
        </w:r>
        <w:r w:rsidR="0011623E">
          <w:rPr>
            <w:noProof/>
            <w:webHidden/>
          </w:rPr>
          <w:tab/>
        </w:r>
        <w:r w:rsidR="0011623E">
          <w:rPr>
            <w:noProof/>
            <w:webHidden/>
          </w:rPr>
          <w:fldChar w:fldCharType="begin"/>
        </w:r>
        <w:r w:rsidR="0011623E">
          <w:rPr>
            <w:noProof/>
            <w:webHidden/>
          </w:rPr>
          <w:instrText xml:space="preserve"> PAGEREF _Toc101721559 \h </w:instrText>
        </w:r>
        <w:r w:rsidR="0011623E">
          <w:rPr>
            <w:noProof/>
            <w:webHidden/>
          </w:rPr>
        </w:r>
        <w:r w:rsidR="0011623E">
          <w:rPr>
            <w:noProof/>
            <w:webHidden/>
          </w:rPr>
          <w:fldChar w:fldCharType="separate"/>
        </w:r>
        <w:r w:rsidR="00735165">
          <w:rPr>
            <w:noProof/>
            <w:webHidden/>
          </w:rPr>
          <w:t>4</w:t>
        </w:r>
        <w:r w:rsidR="0011623E">
          <w:rPr>
            <w:noProof/>
            <w:webHidden/>
          </w:rPr>
          <w:fldChar w:fldCharType="end"/>
        </w:r>
      </w:hyperlink>
    </w:p>
    <w:p w14:paraId="18E913C4" w14:textId="77777777" w:rsidR="0011623E" w:rsidRDefault="00A22F66">
      <w:pPr>
        <w:pStyle w:val="afd"/>
        <w:rPr>
          <w:rFonts w:asciiTheme="minorHAnsi" w:hAnsiTheme="minorHAnsi"/>
          <w:noProof/>
          <w:sz w:val="21"/>
          <w:szCs w:val="22"/>
        </w:rPr>
      </w:pPr>
      <w:hyperlink w:anchor="_Toc101721560" w:history="1">
        <w:r w:rsidR="0011623E" w:rsidRPr="007917AD">
          <w:rPr>
            <w:rStyle w:val="aa"/>
            <w:noProof/>
          </w:rPr>
          <w:t>Figure 2</w:t>
        </w:r>
        <w:r w:rsidR="0011623E" w:rsidRPr="007917AD">
          <w:rPr>
            <w:rStyle w:val="aa"/>
            <w:noProof/>
          </w:rPr>
          <w:noBreakHyphen/>
          <w:t>3 MiniStar nano Experiment Kit System Block Diagram</w:t>
        </w:r>
        <w:r w:rsidR="0011623E">
          <w:rPr>
            <w:noProof/>
            <w:webHidden/>
          </w:rPr>
          <w:tab/>
        </w:r>
        <w:r w:rsidR="0011623E">
          <w:rPr>
            <w:noProof/>
            <w:webHidden/>
          </w:rPr>
          <w:fldChar w:fldCharType="begin"/>
        </w:r>
        <w:r w:rsidR="0011623E">
          <w:rPr>
            <w:noProof/>
            <w:webHidden/>
          </w:rPr>
          <w:instrText xml:space="preserve"> PAGEREF _Toc101721560 \h </w:instrText>
        </w:r>
        <w:r w:rsidR="0011623E">
          <w:rPr>
            <w:noProof/>
            <w:webHidden/>
          </w:rPr>
        </w:r>
        <w:r w:rsidR="0011623E">
          <w:rPr>
            <w:noProof/>
            <w:webHidden/>
          </w:rPr>
          <w:fldChar w:fldCharType="separate"/>
        </w:r>
        <w:r w:rsidR="00735165">
          <w:rPr>
            <w:noProof/>
            <w:webHidden/>
          </w:rPr>
          <w:t>5</w:t>
        </w:r>
        <w:r w:rsidR="0011623E">
          <w:rPr>
            <w:noProof/>
            <w:webHidden/>
          </w:rPr>
          <w:fldChar w:fldCharType="end"/>
        </w:r>
      </w:hyperlink>
    </w:p>
    <w:p w14:paraId="40A7F316" w14:textId="77777777" w:rsidR="0011623E" w:rsidRDefault="00A22F66">
      <w:pPr>
        <w:pStyle w:val="afd"/>
        <w:rPr>
          <w:rFonts w:asciiTheme="minorHAnsi" w:hAnsiTheme="minorHAnsi"/>
          <w:noProof/>
          <w:sz w:val="21"/>
          <w:szCs w:val="22"/>
        </w:rPr>
      </w:pPr>
      <w:hyperlink w:anchor="_Toc101721561" w:history="1">
        <w:r w:rsidR="0011623E" w:rsidRPr="007917AD">
          <w:rPr>
            <w:rStyle w:val="aa"/>
            <w:noProof/>
          </w:rPr>
          <w:t>Figure 2</w:t>
        </w:r>
        <w:r w:rsidR="0011623E" w:rsidRPr="007917AD">
          <w:rPr>
            <w:rStyle w:val="aa"/>
            <w:noProof/>
          </w:rPr>
          <w:noBreakHyphen/>
          <w:t>4 MiniStar nano Experiment Kit Size</w:t>
        </w:r>
        <w:r w:rsidR="0011623E">
          <w:rPr>
            <w:noProof/>
            <w:webHidden/>
          </w:rPr>
          <w:tab/>
        </w:r>
        <w:r w:rsidR="0011623E">
          <w:rPr>
            <w:noProof/>
            <w:webHidden/>
          </w:rPr>
          <w:fldChar w:fldCharType="begin"/>
        </w:r>
        <w:r w:rsidR="0011623E">
          <w:rPr>
            <w:noProof/>
            <w:webHidden/>
          </w:rPr>
          <w:instrText xml:space="preserve"> PAGEREF _Toc101721561 \h </w:instrText>
        </w:r>
        <w:r w:rsidR="0011623E">
          <w:rPr>
            <w:noProof/>
            <w:webHidden/>
          </w:rPr>
        </w:r>
        <w:r w:rsidR="0011623E">
          <w:rPr>
            <w:noProof/>
            <w:webHidden/>
          </w:rPr>
          <w:fldChar w:fldCharType="separate"/>
        </w:r>
        <w:r w:rsidR="00735165">
          <w:rPr>
            <w:noProof/>
            <w:webHidden/>
          </w:rPr>
          <w:t>8</w:t>
        </w:r>
        <w:r w:rsidR="0011623E">
          <w:rPr>
            <w:noProof/>
            <w:webHidden/>
          </w:rPr>
          <w:fldChar w:fldCharType="end"/>
        </w:r>
      </w:hyperlink>
    </w:p>
    <w:p w14:paraId="06256544" w14:textId="77777777" w:rsidR="0011623E" w:rsidRDefault="00A22F66">
      <w:pPr>
        <w:pStyle w:val="afd"/>
        <w:rPr>
          <w:rFonts w:asciiTheme="minorHAnsi" w:hAnsiTheme="minorHAnsi"/>
          <w:noProof/>
          <w:sz w:val="21"/>
          <w:szCs w:val="22"/>
        </w:rPr>
      </w:pPr>
      <w:hyperlink w:anchor="_Toc101721562" w:history="1">
        <w:r w:rsidR="0011623E" w:rsidRPr="007917AD">
          <w:rPr>
            <w:rStyle w:val="aa"/>
            <w:noProof/>
          </w:rPr>
          <w:t>Figure 3</w:t>
        </w:r>
        <w:r w:rsidR="0011623E" w:rsidRPr="007917AD">
          <w:rPr>
            <w:rStyle w:val="aa"/>
            <w:noProof/>
          </w:rPr>
          <w:noBreakHyphen/>
          <w:t>1 GW1NSR-LV4CQN48P I/O BANK Distribution</w:t>
        </w:r>
        <w:r w:rsidR="0011623E">
          <w:rPr>
            <w:noProof/>
            <w:webHidden/>
          </w:rPr>
          <w:tab/>
        </w:r>
        <w:r w:rsidR="0011623E">
          <w:rPr>
            <w:noProof/>
            <w:webHidden/>
          </w:rPr>
          <w:fldChar w:fldCharType="begin"/>
        </w:r>
        <w:r w:rsidR="0011623E">
          <w:rPr>
            <w:noProof/>
            <w:webHidden/>
          </w:rPr>
          <w:instrText xml:space="preserve"> PAGEREF _Toc101721562 \h </w:instrText>
        </w:r>
        <w:r w:rsidR="0011623E">
          <w:rPr>
            <w:noProof/>
            <w:webHidden/>
          </w:rPr>
        </w:r>
        <w:r w:rsidR="0011623E">
          <w:rPr>
            <w:noProof/>
            <w:webHidden/>
          </w:rPr>
          <w:fldChar w:fldCharType="separate"/>
        </w:r>
        <w:r w:rsidR="00735165">
          <w:rPr>
            <w:noProof/>
            <w:webHidden/>
          </w:rPr>
          <w:t>10</w:t>
        </w:r>
        <w:r w:rsidR="0011623E">
          <w:rPr>
            <w:noProof/>
            <w:webHidden/>
          </w:rPr>
          <w:fldChar w:fldCharType="end"/>
        </w:r>
      </w:hyperlink>
    </w:p>
    <w:p w14:paraId="63AAA61C" w14:textId="77777777" w:rsidR="0011623E" w:rsidRDefault="00A22F66">
      <w:pPr>
        <w:pStyle w:val="afd"/>
        <w:rPr>
          <w:rFonts w:asciiTheme="minorHAnsi" w:hAnsiTheme="minorHAnsi"/>
          <w:noProof/>
          <w:sz w:val="21"/>
          <w:szCs w:val="22"/>
        </w:rPr>
      </w:pPr>
      <w:hyperlink w:anchor="_Toc101721563" w:history="1">
        <w:r w:rsidR="0011623E" w:rsidRPr="007917AD">
          <w:rPr>
            <w:rStyle w:val="aa"/>
            <w:noProof/>
          </w:rPr>
          <w:t>Figure 3</w:t>
        </w:r>
        <w:r w:rsidR="0011623E" w:rsidRPr="007917AD">
          <w:rPr>
            <w:rStyle w:val="aa"/>
            <w:noProof/>
          </w:rPr>
          <w:noBreakHyphen/>
          <w:t>2 View of GW1NSR-LV4CQN48P Pin Distribution (Top View)</w:t>
        </w:r>
        <w:r w:rsidR="0011623E">
          <w:rPr>
            <w:noProof/>
            <w:webHidden/>
          </w:rPr>
          <w:tab/>
        </w:r>
        <w:r w:rsidR="0011623E">
          <w:rPr>
            <w:noProof/>
            <w:webHidden/>
          </w:rPr>
          <w:fldChar w:fldCharType="begin"/>
        </w:r>
        <w:r w:rsidR="0011623E">
          <w:rPr>
            <w:noProof/>
            <w:webHidden/>
          </w:rPr>
          <w:instrText xml:space="preserve"> PAGEREF _Toc101721563 \h </w:instrText>
        </w:r>
        <w:r w:rsidR="0011623E">
          <w:rPr>
            <w:noProof/>
            <w:webHidden/>
          </w:rPr>
        </w:r>
        <w:r w:rsidR="0011623E">
          <w:rPr>
            <w:noProof/>
            <w:webHidden/>
          </w:rPr>
          <w:fldChar w:fldCharType="separate"/>
        </w:r>
        <w:r w:rsidR="00735165">
          <w:rPr>
            <w:noProof/>
            <w:webHidden/>
          </w:rPr>
          <w:t>10</w:t>
        </w:r>
        <w:r w:rsidR="0011623E">
          <w:rPr>
            <w:noProof/>
            <w:webHidden/>
          </w:rPr>
          <w:fldChar w:fldCharType="end"/>
        </w:r>
      </w:hyperlink>
    </w:p>
    <w:p w14:paraId="24B37A28" w14:textId="77777777" w:rsidR="0011623E" w:rsidRDefault="00A22F66">
      <w:pPr>
        <w:pStyle w:val="afd"/>
        <w:rPr>
          <w:rFonts w:asciiTheme="minorHAnsi" w:hAnsiTheme="minorHAnsi"/>
          <w:noProof/>
          <w:sz w:val="21"/>
          <w:szCs w:val="22"/>
        </w:rPr>
      </w:pPr>
      <w:hyperlink w:anchor="_Toc101721564" w:history="1">
        <w:r w:rsidR="0011623E" w:rsidRPr="007917AD">
          <w:rPr>
            <w:rStyle w:val="aa"/>
            <w:noProof/>
          </w:rPr>
          <w:t>Figure 3</w:t>
        </w:r>
        <w:r w:rsidR="0011623E" w:rsidRPr="007917AD">
          <w:rPr>
            <w:rStyle w:val="aa"/>
            <w:noProof/>
          </w:rPr>
          <w:noBreakHyphen/>
          <w:t>3 MiniStar nano Motherboard Pinout</w:t>
        </w:r>
        <w:r w:rsidR="0011623E">
          <w:rPr>
            <w:noProof/>
            <w:webHidden/>
          </w:rPr>
          <w:tab/>
        </w:r>
        <w:r w:rsidR="0011623E">
          <w:rPr>
            <w:noProof/>
            <w:webHidden/>
          </w:rPr>
          <w:fldChar w:fldCharType="begin"/>
        </w:r>
        <w:r w:rsidR="0011623E">
          <w:rPr>
            <w:noProof/>
            <w:webHidden/>
          </w:rPr>
          <w:instrText xml:space="preserve"> PAGEREF _Toc101721564 \h </w:instrText>
        </w:r>
        <w:r w:rsidR="0011623E">
          <w:rPr>
            <w:noProof/>
            <w:webHidden/>
          </w:rPr>
        </w:r>
        <w:r w:rsidR="0011623E">
          <w:rPr>
            <w:noProof/>
            <w:webHidden/>
          </w:rPr>
          <w:fldChar w:fldCharType="separate"/>
        </w:r>
        <w:r w:rsidR="00735165">
          <w:rPr>
            <w:noProof/>
            <w:webHidden/>
          </w:rPr>
          <w:t>11</w:t>
        </w:r>
        <w:r w:rsidR="0011623E">
          <w:rPr>
            <w:noProof/>
            <w:webHidden/>
          </w:rPr>
          <w:fldChar w:fldCharType="end"/>
        </w:r>
      </w:hyperlink>
    </w:p>
    <w:p w14:paraId="14621F49" w14:textId="77777777" w:rsidR="0011623E" w:rsidRDefault="00A22F66">
      <w:pPr>
        <w:pStyle w:val="afd"/>
        <w:rPr>
          <w:rFonts w:asciiTheme="minorHAnsi" w:hAnsiTheme="minorHAnsi"/>
          <w:noProof/>
          <w:sz w:val="21"/>
          <w:szCs w:val="22"/>
        </w:rPr>
      </w:pPr>
      <w:hyperlink w:anchor="_Toc101721565" w:history="1">
        <w:r w:rsidR="0011623E" w:rsidRPr="007917AD">
          <w:rPr>
            <w:rStyle w:val="aa"/>
            <w:noProof/>
          </w:rPr>
          <w:t>Figure 3</w:t>
        </w:r>
        <w:r w:rsidR="0011623E" w:rsidRPr="007917AD">
          <w:rPr>
            <w:rStyle w:val="aa"/>
            <w:noProof/>
          </w:rPr>
          <w:noBreakHyphen/>
          <w:t>4 Clock Schematic</w:t>
        </w:r>
        <w:r w:rsidR="0011623E">
          <w:rPr>
            <w:noProof/>
            <w:webHidden/>
          </w:rPr>
          <w:tab/>
        </w:r>
        <w:r w:rsidR="0011623E">
          <w:rPr>
            <w:noProof/>
            <w:webHidden/>
          </w:rPr>
          <w:fldChar w:fldCharType="begin"/>
        </w:r>
        <w:r w:rsidR="0011623E">
          <w:rPr>
            <w:noProof/>
            <w:webHidden/>
          </w:rPr>
          <w:instrText xml:space="preserve"> PAGEREF _Toc101721565 \h </w:instrText>
        </w:r>
        <w:r w:rsidR="0011623E">
          <w:rPr>
            <w:noProof/>
            <w:webHidden/>
          </w:rPr>
        </w:r>
        <w:r w:rsidR="0011623E">
          <w:rPr>
            <w:noProof/>
            <w:webHidden/>
          </w:rPr>
          <w:fldChar w:fldCharType="separate"/>
        </w:r>
        <w:r w:rsidR="00735165">
          <w:rPr>
            <w:noProof/>
            <w:webHidden/>
          </w:rPr>
          <w:t>11</w:t>
        </w:r>
        <w:r w:rsidR="0011623E">
          <w:rPr>
            <w:noProof/>
            <w:webHidden/>
          </w:rPr>
          <w:fldChar w:fldCharType="end"/>
        </w:r>
      </w:hyperlink>
    </w:p>
    <w:p w14:paraId="1356E354" w14:textId="77777777" w:rsidR="0011623E" w:rsidRDefault="00A22F66">
      <w:pPr>
        <w:pStyle w:val="afd"/>
        <w:rPr>
          <w:rFonts w:asciiTheme="minorHAnsi" w:hAnsiTheme="minorHAnsi"/>
          <w:noProof/>
          <w:sz w:val="21"/>
          <w:szCs w:val="22"/>
        </w:rPr>
      </w:pPr>
      <w:hyperlink w:anchor="_Toc101721566" w:history="1">
        <w:r w:rsidR="0011623E" w:rsidRPr="007917AD">
          <w:rPr>
            <w:rStyle w:val="aa"/>
            <w:noProof/>
          </w:rPr>
          <w:t>Figure 3</w:t>
        </w:r>
        <w:r w:rsidR="0011623E" w:rsidRPr="007917AD">
          <w:rPr>
            <w:rStyle w:val="aa"/>
            <w:noProof/>
          </w:rPr>
          <w:noBreakHyphen/>
          <w:t>5 Flash Connection Schematic</w:t>
        </w:r>
        <w:r w:rsidR="0011623E">
          <w:rPr>
            <w:noProof/>
            <w:webHidden/>
          </w:rPr>
          <w:tab/>
        </w:r>
        <w:r w:rsidR="0011623E">
          <w:rPr>
            <w:noProof/>
            <w:webHidden/>
          </w:rPr>
          <w:fldChar w:fldCharType="begin"/>
        </w:r>
        <w:r w:rsidR="0011623E">
          <w:rPr>
            <w:noProof/>
            <w:webHidden/>
          </w:rPr>
          <w:instrText xml:space="preserve"> PAGEREF _Toc101721566 \h </w:instrText>
        </w:r>
        <w:r w:rsidR="0011623E">
          <w:rPr>
            <w:noProof/>
            <w:webHidden/>
          </w:rPr>
        </w:r>
        <w:r w:rsidR="0011623E">
          <w:rPr>
            <w:noProof/>
            <w:webHidden/>
          </w:rPr>
          <w:fldChar w:fldCharType="separate"/>
        </w:r>
        <w:r w:rsidR="00735165">
          <w:rPr>
            <w:noProof/>
            <w:webHidden/>
          </w:rPr>
          <w:t>12</w:t>
        </w:r>
        <w:r w:rsidR="0011623E">
          <w:rPr>
            <w:noProof/>
            <w:webHidden/>
          </w:rPr>
          <w:fldChar w:fldCharType="end"/>
        </w:r>
      </w:hyperlink>
    </w:p>
    <w:p w14:paraId="075BBCA6" w14:textId="77777777" w:rsidR="0011623E" w:rsidRDefault="00A22F66">
      <w:pPr>
        <w:pStyle w:val="afd"/>
        <w:rPr>
          <w:rFonts w:asciiTheme="minorHAnsi" w:hAnsiTheme="minorHAnsi"/>
          <w:noProof/>
          <w:sz w:val="21"/>
          <w:szCs w:val="22"/>
        </w:rPr>
      </w:pPr>
      <w:hyperlink w:anchor="_Toc101721567" w:history="1">
        <w:r w:rsidR="0011623E" w:rsidRPr="007917AD">
          <w:rPr>
            <w:rStyle w:val="aa"/>
            <w:noProof/>
          </w:rPr>
          <w:t>Figure 3</w:t>
        </w:r>
        <w:r w:rsidR="0011623E" w:rsidRPr="007917AD">
          <w:rPr>
            <w:rStyle w:val="aa"/>
            <w:noProof/>
          </w:rPr>
          <w:noBreakHyphen/>
          <w:t>6 Extended IO Schematic</w:t>
        </w:r>
        <w:r w:rsidR="0011623E">
          <w:rPr>
            <w:noProof/>
            <w:webHidden/>
          </w:rPr>
          <w:tab/>
        </w:r>
        <w:r w:rsidR="0011623E">
          <w:rPr>
            <w:noProof/>
            <w:webHidden/>
          </w:rPr>
          <w:fldChar w:fldCharType="begin"/>
        </w:r>
        <w:r w:rsidR="0011623E">
          <w:rPr>
            <w:noProof/>
            <w:webHidden/>
          </w:rPr>
          <w:instrText xml:space="preserve"> PAGEREF _Toc101721567 \h </w:instrText>
        </w:r>
        <w:r w:rsidR="0011623E">
          <w:rPr>
            <w:noProof/>
            <w:webHidden/>
          </w:rPr>
        </w:r>
        <w:r w:rsidR="0011623E">
          <w:rPr>
            <w:noProof/>
            <w:webHidden/>
          </w:rPr>
          <w:fldChar w:fldCharType="separate"/>
        </w:r>
        <w:r w:rsidR="00735165">
          <w:rPr>
            <w:noProof/>
            <w:webHidden/>
          </w:rPr>
          <w:t>13</w:t>
        </w:r>
        <w:r w:rsidR="0011623E">
          <w:rPr>
            <w:noProof/>
            <w:webHidden/>
          </w:rPr>
          <w:fldChar w:fldCharType="end"/>
        </w:r>
      </w:hyperlink>
    </w:p>
    <w:p w14:paraId="6560E972" w14:textId="77777777" w:rsidR="0011623E" w:rsidRDefault="00A22F66">
      <w:pPr>
        <w:pStyle w:val="afd"/>
        <w:rPr>
          <w:rFonts w:asciiTheme="minorHAnsi" w:hAnsiTheme="minorHAnsi"/>
          <w:noProof/>
          <w:sz w:val="21"/>
          <w:szCs w:val="22"/>
        </w:rPr>
      </w:pPr>
      <w:hyperlink w:anchor="_Toc101721568" w:history="1">
        <w:r w:rsidR="0011623E" w:rsidRPr="007917AD">
          <w:rPr>
            <w:rStyle w:val="aa"/>
            <w:noProof/>
          </w:rPr>
          <w:t>Figure 3</w:t>
        </w:r>
        <w:r w:rsidR="0011623E" w:rsidRPr="007917AD">
          <w:rPr>
            <w:rStyle w:val="aa"/>
            <w:noProof/>
          </w:rPr>
          <w:noBreakHyphen/>
          <w:t>7 FPGA Download Circuit Schematic</w:t>
        </w:r>
        <w:r w:rsidR="0011623E">
          <w:rPr>
            <w:noProof/>
            <w:webHidden/>
          </w:rPr>
          <w:tab/>
        </w:r>
        <w:r w:rsidR="0011623E">
          <w:rPr>
            <w:noProof/>
            <w:webHidden/>
          </w:rPr>
          <w:fldChar w:fldCharType="begin"/>
        </w:r>
        <w:r w:rsidR="0011623E">
          <w:rPr>
            <w:noProof/>
            <w:webHidden/>
          </w:rPr>
          <w:instrText xml:space="preserve"> PAGEREF _Toc101721568 \h </w:instrText>
        </w:r>
        <w:r w:rsidR="0011623E">
          <w:rPr>
            <w:noProof/>
            <w:webHidden/>
          </w:rPr>
        </w:r>
        <w:r w:rsidR="0011623E">
          <w:rPr>
            <w:noProof/>
            <w:webHidden/>
          </w:rPr>
          <w:fldChar w:fldCharType="separate"/>
        </w:r>
        <w:r w:rsidR="00735165">
          <w:rPr>
            <w:noProof/>
            <w:webHidden/>
          </w:rPr>
          <w:t>14</w:t>
        </w:r>
        <w:r w:rsidR="0011623E">
          <w:rPr>
            <w:noProof/>
            <w:webHidden/>
          </w:rPr>
          <w:fldChar w:fldCharType="end"/>
        </w:r>
      </w:hyperlink>
    </w:p>
    <w:p w14:paraId="51E89CA5" w14:textId="77777777" w:rsidR="0011623E" w:rsidRDefault="00A22F66">
      <w:pPr>
        <w:pStyle w:val="afd"/>
        <w:rPr>
          <w:rFonts w:asciiTheme="minorHAnsi" w:hAnsiTheme="minorHAnsi"/>
          <w:noProof/>
          <w:sz w:val="21"/>
          <w:szCs w:val="22"/>
        </w:rPr>
      </w:pPr>
      <w:hyperlink w:anchor="_Toc101721569" w:history="1">
        <w:r w:rsidR="0011623E" w:rsidRPr="007917AD">
          <w:rPr>
            <w:rStyle w:val="aa"/>
            <w:noProof/>
          </w:rPr>
          <w:t>Figure 3</w:t>
        </w:r>
        <w:r w:rsidR="0011623E" w:rsidRPr="007917AD">
          <w:rPr>
            <w:rStyle w:val="aa"/>
            <w:noProof/>
          </w:rPr>
          <w:noBreakHyphen/>
          <w:t>8 Power Circuit</w:t>
        </w:r>
        <w:r w:rsidR="0011623E">
          <w:rPr>
            <w:noProof/>
            <w:webHidden/>
          </w:rPr>
          <w:tab/>
        </w:r>
        <w:r w:rsidR="0011623E">
          <w:rPr>
            <w:noProof/>
            <w:webHidden/>
          </w:rPr>
          <w:fldChar w:fldCharType="begin"/>
        </w:r>
        <w:r w:rsidR="0011623E">
          <w:rPr>
            <w:noProof/>
            <w:webHidden/>
          </w:rPr>
          <w:instrText xml:space="preserve"> PAGEREF _Toc101721569 \h </w:instrText>
        </w:r>
        <w:r w:rsidR="0011623E">
          <w:rPr>
            <w:noProof/>
            <w:webHidden/>
          </w:rPr>
        </w:r>
        <w:r w:rsidR="0011623E">
          <w:rPr>
            <w:noProof/>
            <w:webHidden/>
          </w:rPr>
          <w:fldChar w:fldCharType="separate"/>
        </w:r>
        <w:r w:rsidR="00735165">
          <w:rPr>
            <w:noProof/>
            <w:webHidden/>
          </w:rPr>
          <w:t>15</w:t>
        </w:r>
        <w:r w:rsidR="0011623E">
          <w:rPr>
            <w:noProof/>
            <w:webHidden/>
          </w:rPr>
          <w:fldChar w:fldCharType="end"/>
        </w:r>
      </w:hyperlink>
    </w:p>
    <w:p w14:paraId="63CE44CC" w14:textId="77777777" w:rsidR="0011623E" w:rsidRDefault="00A22F66">
      <w:pPr>
        <w:pStyle w:val="afd"/>
        <w:rPr>
          <w:rFonts w:asciiTheme="minorHAnsi" w:hAnsiTheme="minorHAnsi"/>
          <w:noProof/>
          <w:sz w:val="21"/>
          <w:szCs w:val="22"/>
        </w:rPr>
      </w:pPr>
      <w:hyperlink w:anchor="_Toc101721570" w:history="1">
        <w:r w:rsidR="0011623E" w:rsidRPr="007917AD">
          <w:rPr>
            <w:rStyle w:val="aa"/>
            <w:noProof/>
          </w:rPr>
          <w:t>Figure 3</w:t>
        </w:r>
        <w:r w:rsidR="0011623E" w:rsidRPr="007917AD">
          <w:rPr>
            <w:rStyle w:val="aa"/>
            <w:noProof/>
          </w:rPr>
          <w:noBreakHyphen/>
          <w:t>9 LED Circuit Schematic</w:t>
        </w:r>
        <w:r w:rsidR="0011623E">
          <w:rPr>
            <w:noProof/>
            <w:webHidden/>
          </w:rPr>
          <w:tab/>
        </w:r>
        <w:r w:rsidR="0011623E">
          <w:rPr>
            <w:noProof/>
            <w:webHidden/>
          </w:rPr>
          <w:fldChar w:fldCharType="begin"/>
        </w:r>
        <w:r w:rsidR="0011623E">
          <w:rPr>
            <w:noProof/>
            <w:webHidden/>
          </w:rPr>
          <w:instrText xml:space="preserve"> PAGEREF _Toc101721570 \h </w:instrText>
        </w:r>
        <w:r w:rsidR="0011623E">
          <w:rPr>
            <w:noProof/>
            <w:webHidden/>
          </w:rPr>
        </w:r>
        <w:r w:rsidR="0011623E">
          <w:rPr>
            <w:noProof/>
            <w:webHidden/>
          </w:rPr>
          <w:fldChar w:fldCharType="separate"/>
        </w:r>
        <w:r w:rsidR="00735165">
          <w:rPr>
            <w:noProof/>
            <w:webHidden/>
          </w:rPr>
          <w:t>15</w:t>
        </w:r>
        <w:r w:rsidR="0011623E">
          <w:rPr>
            <w:noProof/>
            <w:webHidden/>
          </w:rPr>
          <w:fldChar w:fldCharType="end"/>
        </w:r>
      </w:hyperlink>
    </w:p>
    <w:p w14:paraId="7B3244A9" w14:textId="77777777" w:rsidR="0011623E" w:rsidRDefault="00A22F66">
      <w:pPr>
        <w:pStyle w:val="afd"/>
        <w:rPr>
          <w:rFonts w:asciiTheme="minorHAnsi" w:hAnsiTheme="minorHAnsi"/>
          <w:noProof/>
          <w:sz w:val="21"/>
          <w:szCs w:val="22"/>
        </w:rPr>
      </w:pPr>
      <w:hyperlink w:anchor="_Toc101721571" w:history="1">
        <w:r w:rsidR="0011623E" w:rsidRPr="007917AD">
          <w:rPr>
            <w:rStyle w:val="aa"/>
            <w:noProof/>
          </w:rPr>
          <w:t>Figure 3</w:t>
        </w:r>
        <w:r w:rsidR="0011623E" w:rsidRPr="007917AD">
          <w:rPr>
            <w:rStyle w:val="aa"/>
            <w:noProof/>
          </w:rPr>
          <w:noBreakHyphen/>
          <w:t>10 Key Circuit Schematic</w:t>
        </w:r>
        <w:r w:rsidR="0011623E">
          <w:rPr>
            <w:noProof/>
            <w:webHidden/>
          </w:rPr>
          <w:tab/>
        </w:r>
        <w:r w:rsidR="0011623E">
          <w:rPr>
            <w:noProof/>
            <w:webHidden/>
          </w:rPr>
          <w:fldChar w:fldCharType="begin"/>
        </w:r>
        <w:r w:rsidR="0011623E">
          <w:rPr>
            <w:noProof/>
            <w:webHidden/>
          </w:rPr>
          <w:instrText xml:space="preserve"> PAGEREF _Toc101721571 \h </w:instrText>
        </w:r>
        <w:r w:rsidR="0011623E">
          <w:rPr>
            <w:noProof/>
            <w:webHidden/>
          </w:rPr>
        </w:r>
        <w:r w:rsidR="0011623E">
          <w:rPr>
            <w:noProof/>
            <w:webHidden/>
          </w:rPr>
          <w:fldChar w:fldCharType="separate"/>
        </w:r>
        <w:r w:rsidR="00735165">
          <w:rPr>
            <w:noProof/>
            <w:webHidden/>
          </w:rPr>
          <w:t>16</w:t>
        </w:r>
        <w:r w:rsidR="0011623E">
          <w:rPr>
            <w:noProof/>
            <w:webHidden/>
          </w:rPr>
          <w:fldChar w:fldCharType="end"/>
        </w:r>
      </w:hyperlink>
    </w:p>
    <w:p w14:paraId="5280FF94" w14:textId="77777777" w:rsidR="0011623E" w:rsidRDefault="00A22F66">
      <w:pPr>
        <w:pStyle w:val="afd"/>
        <w:rPr>
          <w:rFonts w:asciiTheme="minorHAnsi" w:hAnsiTheme="minorHAnsi"/>
          <w:noProof/>
          <w:sz w:val="21"/>
          <w:szCs w:val="22"/>
        </w:rPr>
      </w:pPr>
      <w:hyperlink w:anchor="_Toc101721572" w:history="1">
        <w:r w:rsidR="0011623E" w:rsidRPr="007917AD">
          <w:rPr>
            <w:rStyle w:val="aa"/>
            <w:noProof/>
          </w:rPr>
          <w:t>Figure 3</w:t>
        </w:r>
        <w:r w:rsidR="0011623E" w:rsidRPr="007917AD">
          <w:rPr>
            <w:rStyle w:val="aa"/>
            <w:noProof/>
          </w:rPr>
          <w:noBreakHyphen/>
          <w:t>11 Dip Switch Circuit Schematic</w:t>
        </w:r>
        <w:r w:rsidR="0011623E">
          <w:rPr>
            <w:noProof/>
            <w:webHidden/>
          </w:rPr>
          <w:tab/>
        </w:r>
        <w:r w:rsidR="0011623E">
          <w:rPr>
            <w:noProof/>
            <w:webHidden/>
          </w:rPr>
          <w:fldChar w:fldCharType="begin"/>
        </w:r>
        <w:r w:rsidR="0011623E">
          <w:rPr>
            <w:noProof/>
            <w:webHidden/>
          </w:rPr>
          <w:instrText xml:space="preserve"> PAGEREF _Toc101721572 \h </w:instrText>
        </w:r>
        <w:r w:rsidR="0011623E">
          <w:rPr>
            <w:noProof/>
            <w:webHidden/>
          </w:rPr>
        </w:r>
        <w:r w:rsidR="0011623E">
          <w:rPr>
            <w:noProof/>
            <w:webHidden/>
          </w:rPr>
          <w:fldChar w:fldCharType="separate"/>
        </w:r>
        <w:r w:rsidR="00735165">
          <w:rPr>
            <w:noProof/>
            <w:webHidden/>
          </w:rPr>
          <w:t>17</w:t>
        </w:r>
        <w:r w:rsidR="0011623E">
          <w:rPr>
            <w:noProof/>
            <w:webHidden/>
          </w:rPr>
          <w:fldChar w:fldCharType="end"/>
        </w:r>
      </w:hyperlink>
    </w:p>
    <w:p w14:paraId="39D9B818" w14:textId="77777777" w:rsidR="0011623E" w:rsidRDefault="00A22F66">
      <w:pPr>
        <w:pStyle w:val="afd"/>
        <w:rPr>
          <w:rFonts w:asciiTheme="minorHAnsi" w:hAnsiTheme="minorHAnsi"/>
          <w:noProof/>
          <w:sz w:val="21"/>
          <w:szCs w:val="22"/>
        </w:rPr>
      </w:pPr>
      <w:hyperlink w:anchor="_Toc101721573" w:history="1">
        <w:r w:rsidR="0011623E" w:rsidRPr="007917AD">
          <w:rPr>
            <w:rStyle w:val="aa"/>
            <w:noProof/>
          </w:rPr>
          <w:t>Figure 3</w:t>
        </w:r>
        <w:r w:rsidR="0011623E" w:rsidRPr="007917AD">
          <w:rPr>
            <w:rStyle w:val="aa"/>
            <w:noProof/>
          </w:rPr>
          <w:noBreakHyphen/>
          <w:t>12 RGB LED Circuit Schematic</w:t>
        </w:r>
        <w:r w:rsidR="0011623E">
          <w:rPr>
            <w:noProof/>
            <w:webHidden/>
          </w:rPr>
          <w:tab/>
        </w:r>
        <w:r w:rsidR="0011623E">
          <w:rPr>
            <w:noProof/>
            <w:webHidden/>
          </w:rPr>
          <w:fldChar w:fldCharType="begin"/>
        </w:r>
        <w:r w:rsidR="0011623E">
          <w:rPr>
            <w:noProof/>
            <w:webHidden/>
          </w:rPr>
          <w:instrText xml:space="preserve"> PAGEREF _Toc101721573 \h </w:instrText>
        </w:r>
        <w:r w:rsidR="0011623E">
          <w:rPr>
            <w:noProof/>
            <w:webHidden/>
          </w:rPr>
        </w:r>
        <w:r w:rsidR="0011623E">
          <w:rPr>
            <w:noProof/>
            <w:webHidden/>
          </w:rPr>
          <w:fldChar w:fldCharType="separate"/>
        </w:r>
        <w:r w:rsidR="00735165">
          <w:rPr>
            <w:noProof/>
            <w:webHidden/>
          </w:rPr>
          <w:t>17</w:t>
        </w:r>
        <w:r w:rsidR="0011623E">
          <w:rPr>
            <w:noProof/>
            <w:webHidden/>
          </w:rPr>
          <w:fldChar w:fldCharType="end"/>
        </w:r>
      </w:hyperlink>
    </w:p>
    <w:p w14:paraId="707836B3" w14:textId="77777777" w:rsidR="0011623E" w:rsidRDefault="00A22F66">
      <w:pPr>
        <w:pStyle w:val="afd"/>
        <w:rPr>
          <w:rFonts w:asciiTheme="minorHAnsi" w:hAnsiTheme="minorHAnsi"/>
          <w:noProof/>
          <w:sz w:val="21"/>
          <w:szCs w:val="22"/>
        </w:rPr>
      </w:pPr>
      <w:hyperlink w:anchor="_Toc101721574" w:history="1">
        <w:r w:rsidR="0011623E" w:rsidRPr="007917AD">
          <w:rPr>
            <w:rStyle w:val="aa"/>
            <w:noProof/>
          </w:rPr>
          <w:t>Figure 3</w:t>
        </w:r>
        <w:r w:rsidR="0011623E" w:rsidRPr="007917AD">
          <w:rPr>
            <w:rStyle w:val="aa"/>
            <w:noProof/>
          </w:rPr>
          <w:noBreakHyphen/>
          <w:t>13 RGB LED Circuit Schematic</w:t>
        </w:r>
        <w:r w:rsidR="0011623E">
          <w:rPr>
            <w:noProof/>
            <w:webHidden/>
          </w:rPr>
          <w:tab/>
        </w:r>
        <w:r w:rsidR="0011623E">
          <w:rPr>
            <w:noProof/>
            <w:webHidden/>
          </w:rPr>
          <w:fldChar w:fldCharType="begin"/>
        </w:r>
        <w:r w:rsidR="0011623E">
          <w:rPr>
            <w:noProof/>
            <w:webHidden/>
          </w:rPr>
          <w:instrText xml:space="preserve"> PAGEREF _Toc101721574 \h </w:instrText>
        </w:r>
        <w:r w:rsidR="0011623E">
          <w:rPr>
            <w:noProof/>
            <w:webHidden/>
          </w:rPr>
        </w:r>
        <w:r w:rsidR="0011623E">
          <w:rPr>
            <w:noProof/>
            <w:webHidden/>
          </w:rPr>
          <w:fldChar w:fldCharType="separate"/>
        </w:r>
        <w:r w:rsidR="00735165">
          <w:rPr>
            <w:noProof/>
            <w:webHidden/>
          </w:rPr>
          <w:t>18</w:t>
        </w:r>
        <w:r w:rsidR="0011623E">
          <w:rPr>
            <w:noProof/>
            <w:webHidden/>
          </w:rPr>
          <w:fldChar w:fldCharType="end"/>
        </w:r>
      </w:hyperlink>
    </w:p>
    <w:p w14:paraId="4ED763E4" w14:textId="77777777" w:rsidR="0011623E" w:rsidRDefault="00A22F66">
      <w:pPr>
        <w:pStyle w:val="afd"/>
        <w:rPr>
          <w:rFonts w:asciiTheme="minorHAnsi" w:hAnsiTheme="minorHAnsi"/>
          <w:noProof/>
          <w:sz w:val="21"/>
          <w:szCs w:val="22"/>
        </w:rPr>
      </w:pPr>
      <w:hyperlink w:anchor="_Toc101721575" w:history="1">
        <w:r w:rsidR="0011623E" w:rsidRPr="007917AD">
          <w:rPr>
            <w:rStyle w:val="aa"/>
            <w:noProof/>
          </w:rPr>
          <w:t>Figure 3</w:t>
        </w:r>
        <w:r w:rsidR="0011623E" w:rsidRPr="007917AD">
          <w:rPr>
            <w:rStyle w:val="aa"/>
            <w:noProof/>
          </w:rPr>
          <w:noBreakHyphen/>
          <w:t>14 Extended IO Circuit Schematic</w:t>
        </w:r>
        <w:r w:rsidR="0011623E">
          <w:rPr>
            <w:noProof/>
            <w:webHidden/>
          </w:rPr>
          <w:tab/>
        </w:r>
        <w:r w:rsidR="0011623E">
          <w:rPr>
            <w:noProof/>
            <w:webHidden/>
          </w:rPr>
          <w:fldChar w:fldCharType="begin"/>
        </w:r>
        <w:r w:rsidR="0011623E">
          <w:rPr>
            <w:noProof/>
            <w:webHidden/>
          </w:rPr>
          <w:instrText xml:space="preserve"> PAGEREF _Toc101721575 \h </w:instrText>
        </w:r>
        <w:r w:rsidR="0011623E">
          <w:rPr>
            <w:noProof/>
            <w:webHidden/>
          </w:rPr>
        </w:r>
        <w:r w:rsidR="0011623E">
          <w:rPr>
            <w:noProof/>
            <w:webHidden/>
          </w:rPr>
          <w:fldChar w:fldCharType="separate"/>
        </w:r>
        <w:r w:rsidR="00735165">
          <w:rPr>
            <w:noProof/>
            <w:webHidden/>
          </w:rPr>
          <w:t>19</w:t>
        </w:r>
        <w:r w:rsidR="0011623E">
          <w:rPr>
            <w:noProof/>
            <w:webHidden/>
          </w:rPr>
          <w:fldChar w:fldCharType="end"/>
        </w:r>
      </w:hyperlink>
    </w:p>
    <w:p w14:paraId="38200D33" w14:textId="77777777" w:rsidR="0011623E" w:rsidRDefault="00A22F66">
      <w:pPr>
        <w:pStyle w:val="afd"/>
        <w:rPr>
          <w:rFonts w:asciiTheme="minorHAnsi" w:hAnsiTheme="minorHAnsi"/>
          <w:noProof/>
          <w:sz w:val="21"/>
          <w:szCs w:val="22"/>
        </w:rPr>
      </w:pPr>
      <w:hyperlink w:anchor="_Toc101721576" w:history="1">
        <w:r w:rsidR="0011623E" w:rsidRPr="007917AD">
          <w:rPr>
            <w:rStyle w:val="aa"/>
            <w:noProof/>
          </w:rPr>
          <w:t>Figure 4</w:t>
        </w:r>
        <w:r w:rsidR="0011623E" w:rsidRPr="007917AD">
          <w:rPr>
            <w:rStyle w:val="aa"/>
            <w:noProof/>
          </w:rPr>
          <w:noBreakHyphen/>
          <w:t>1 Import Project</w:t>
        </w:r>
        <w:r w:rsidR="0011623E">
          <w:rPr>
            <w:noProof/>
            <w:webHidden/>
          </w:rPr>
          <w:tab/>
        </w:r>
        <w:r w:rsidR="0011623E">
          <w:rPr>
            <w:noProof/>
            <w:webHidden/>
          </w:rPr>
          <w:fldChar w:fldCharType="begin"/>
        </w:r>
        <w:r w:rsidR="0011623E">
          <w:rPr>
            <w:noProof/>
            <w:webHidden/>
          </w:rPr>
          <w:instrText xml:space="preserve"> PAGEREF _Toc101721576 \h </w:instrText>
        </w:r>
        <w:r w:rsidR="0011623E">
          <w:rPr>
            <w:noProof/>
            <w:webHidden/>
          </w:rPr>
        </w:r>
        <w:r w:rsidR="0011623E">
          <w:rPr>
            <w:noProof/>
            <w:webHidden/>
          </w:rPr>
          <w:fldChar w:fldCharType="separate"/>
        </w:r>
        <w:r w:rsidR="00735165">
          <w:rPr>
            <w:noProof/>
            <w:webHidden/>
          </w:rPr>
          <w:t>21</w:t>
        </w:r>
        <w:r w:rsidR="0011623E">
          <w:rPr>
            <w:noProof/>
            <w:webHidden/>
          </w:rPr>
          <w:fldChar w:fldCharType="end"/>
        </w:r>
      </w:hyperlink>
    </w:p>
    <w:p w14:paraId="40A74288" w14:textId="77777777" w:rsidR="0011623E" w:rsidRDefault="00A22F66">
      <w:pPr>
        <w:pStyle w:val="afd"/>
        <w:rPr>
          <w:rFonts w:asciiTheme="minorHAnsi" w:hAnsiTheme="minorHAnsi"/>
          <w:noProof/>
          <w:sz w:val="21"/>
          <w:szCs w:val="22"/>
        </w:rPr>
      </w:pPr>
      <w:hyperlink w:anchor="_Toc101721577" w:history="1">
        <w:r w:rsidR="0011623E" w:rsidRPr="007917AD">
          <w:rPr>
            <w:rStyle w:val="aa"/>
            <w:noProof/>
          </w:rPr>
          <w:t>Figure 4</w:t>
        </w:r>
        <w:r w:rsidR="0011623E" w:rsidRPr="007917AD">
          <w:rPr>
            <w:rStyle w:val="aa"/>
            <w:noProof/>
          </w:rPr>
          <w:noBreakHyphen/>
          <w:t>2 Click Place &amp; Route</w:t>
        </w:r>
        <w:r w:rsidR="0011623E">
          <w:rPr>
            <w:noProof/>
            <w:webHidden/>
          </w:rPr>
          <w:tab/>
        </w:r>
        <w:r w:rsidR="0011623E">
          <w:rPr>
            <w:noProof/>
            <w:webHidden/>
          </w:rPr>
          <w:fldChar w:fldCharType="begin"/>
        </w:r>
        <w:r w:rsidR="0011623E">
          <w:rPr>
            <w:noProof/>
            <w:webHidden/>
          </w:rPr>
          <w:instrText xml:space="preserve"> PAGEREF _Toc101721577 \h </w:instrText>
        </w:r>
        <w:r w:rsidR="0011623E">
          <w:rPr>
            <w:noProof/>
            <w:webHidden/>
          </w:rPr>
        </w:r>
        <w:r w:rsidR="0011623E">
          <w:rPr>
            <w:noProof/>
            <w:webHidden/>
          </w:rPr>
          <w:fldChar w:fldCharType="separate"/>
        </w:r>
        <w:r w:rsidR="00735165">
          <w:rPr>
            <w:noProof/>
            <w:webHidden/>
          </w:rPr>
          <w:t>22</w:t>
        </w:r>
        <w:r w:rsidR="0011623E">
          <w:rPr>
            <w:noProof/>
            <w:webHidden/>
          </w:rPr>
          <w:fldChar w:fldCharType="end"/>
        </w:r>
      </w:hyperlink>
    </w:p>
    <w:p w14:paraId="6BB02F8C" w14:textId="77777777" w:rsidR="0011623E" w:rsidRDefault="00A22F66">
      <w:pPr>
        <w:pStyle w:val="afd"/>
        <w:rPr>
          <w:rFonts w:asciiTheme="minorHAnsi" w:hAnsiTheme="minorHAnsi"/>
          <w:noProof/>
          <w:sz w:val="21"/>
          <w:szCs w:val="22"/>
        </w:rPr>
      </w:pPr>
      <w:hyperlink w:anchor="_Toc101721578" w:history="1">
        <w:r w:rsidR="0011623E" w:rsidRPr="007917AD">
          <w:rPr>
            <w:rStyle w:val="aa"/>
            <w:noProof/>
          </w:rPr>
          <w:t>Figure 4</w:t>
        </w:r>
        <w:r w:rsidR="0011623E" w:rsidRPr="007917AD">
          <w:rPr>
            <w:rStyle w:val="aa"/>
            <w:noProof/>
          </w:rPr>
          <w:noBreakHyphen/>
          <w:t>3 Build Succeed</w:t>
        </w:r>
        <w:r w:rsidR="0011623E">
          <w:rPr>
            <w:noProof/>
            <w:webHidden/>
          </w:rPr>
          <w:tab/>
        </w:r>
        <w:r w:rsidR="0011623E">
          <w:rPr>
            <w:noProof/>
            <w:webHidden/>
          </w:rPr>
          <w:fldChar w:fldCharType="begin"/>
        </w:r>
        <w:r w:rsidR="0011623E">
          <w:rPr>
            <w:noProof/>
            <w:webHidden/>
          </w:rPr>
          <w:instrText xml:space="preserve"> PAGEREF _Toc101721578 \h </w:instrText>
        </w:r>
        <w:r w:rsidR="0011623E">
          <w:rPr>
            <w:noProof/>
            <w:webHidden/>
          </w:rPr>
        </w:r>
        <w:r w:rsidR="0011623E">
          <w:rPr>
            <w:noProof/>
            <w:webHidden/>
          </w:rPr>
          <w:fldChar w:fldCharType="separate"/>
        </w:r>
        <w:r w:rsidR="00735165">
          <w:rPr>
            <w:noProof/>
            <w:webHidden/>
          </w:rPr>
          <w:t>23</w:t>
        </w:r>
        <w:r w:rsidR="0011623E">
          <w:rPr>
            <w:noProof/>
            <w:webHidden/>
          </w:rPr>
          <w:fldChar w:fldCharType="end"/>
        </w:r>
      </w:hyperlink>
    </w:p>
    <w:p w14:paraId="611D0D63" w14:textId="77777777" w:rsidR="0011623E" w:rsidRDefault="00A22F66">
      <w:pPr>
        <w:pStyle w:val="afd"/>
        <w:rPr>
          <w:rFonts w:asciiTheme="minorHAnsi" w:hAnsiTheme="minorHAnsi"/>
          <w:noProof/>
          <w:sz w:val="21"/>
          <w:szCs w:val="22"/>
        </w:rPr>
      </w:pPr>
      <w:hyperlink w:anchor="_Toc101721579" w:history="1">
        <w:r w:rsidR="0011623E" w:rsidRPr="007917AD">
          <w:rPr>
            <w:rStyle w:val="aa"/>
            <w:noProof/>
          </w:rPr>
          <w:t>Figure 4</w:t>
        </w:r>
        <w:r w:rsidR="0011623E" w:rsidRPr="007917AD">
          <w:rPr>
            <w:rStyle w:val="aa"/>
            <w:noProof/>
          </w:rPr>
          <w:noBreakHyphen/>
          <w:t>4 Double-click Program Device</w:t>
        </w:r>
        <w:r w:rsidR="0011623E">
          <w:rPr>
            <w:noProof/>
            <w:webHidden/>
          </w:rPr>
          <w:tab/>
        </w:r>
        <w:r w:rsidR="0011623E">
          <w:rPr>
            <w:noProof/>
            <w:webHidden/>
          </w:rPr>
          <w:fldChar w:fldCharType="begin"/>
        </w:r>
        <w:r w:rsidR="0011623E">
          <w:rPr>
            <w:noProof/>
            <w:webHidden/>
          </w:rPr>
          <w:instrText xml:space="preserve"> PAGEREF _Toc101721579 \h </w:instrText>
        </w:r>
        <w:r w:rsidR="0011623E">
          <w:rPr>
            <w:noProof/>
            <w:webHidden/>
          </w:rPr>
        </w:r>
        <w:r w:rsidR="0011623E">
          <w:rPr>
            <w:noProof/>
            <w:webHidden/>
          </w:rPr>
          <w:fldChar w:fldCharType="separate"/>
        </w:r>
        <w:r w:rsidR="00735165">
          <w:rPr>
            <w:noProof/>
            <w:webHidden/>
          </w:rPr>
          <w:t>24</w:t>
        </w:r>
        <w:r w:rsidR="0011623E">
          <w:rPr>
            <w:noProof/>
            <w:webHidden/>
          </w:rPr>
          <w:fldChar w:fldCharType="end"/>
        </w:r>
      </w:hyperlink>
    </w:p>
    <w:p w14:paraId="32976EA6" w14:textId="77777777" w:rsidR="0011623E" w:rsidRDefault="00A22F66">
      <w:pPr>
        <w:pStyle w:val="afd"/>
        <w:rPr>
          <w:rFonts w:asciiTheme="minorHAnsi" w:hAnsiTheme="minorHAnsi"/>
          <w:noProof/>
          <w:sz w:val="21"/>
          <w:szCs w:val="22"/>
        </w:rPr>
      </w:pPr>
      <w:hyperlink w:anchor="_Toc101721580" w:history="1">
        <w:r w:rsidR="0011623E" w:rsidRPr="007917AD">
          <w:rPr>
            <w:rStyle w:val="aa"/>
            <w:noProof/>
          </w:rPr>
          <w:t>Figure 4</w:t>
        </w:r>
        <w:r w:rsidR="0011623E" w:rsidRPr="007917AD">
          <w:rPr>
            <w:rStyle w:val="aa"/>
            <w:noProof/>
          </w:rPr>
          <w:noBreakHyphen/>
          <w:t>5 Download View</w:t>
        </w:r>
        <w:r w:rsidR="0011623E">
          <w:rPr>
            <w:noProof/>
            <w:webHidden/>
          </w:rPr>
          <w:tab/>
        </w:r>
        <w:r w:rsidR="0011623E">
          <w:rPr>
            <w:noProof/>
            <w:webHidden/>
          </w:rPr>
          <w:fldChar w:fldCharType="begin"/>
        </w:r>
        <w:r w:rsidR="0011623E">
          <w:rPr>
            <w:noProof/>
            <w:webHidden/>
          </w:rPr>
          <w:instrText xml:space="preserve"> PAGEREF _Toc101721580 \h </w:instrText>
        </w:r>
        <w:r w:rsidR="0011623E">
          <w:rPr>
            <w:noProof/>
            <w:webHidden/>
          </w:rPr>
        </w:r>
        <w:r w:rsidR="0011623E">
          <w:rPr>
            <w:noProof/>
            <w:webHidden/>
          </w:rPr>
          <w:fldChar w:fldCharType="separate"/>
        </w:r>
        <w:r w:rsidR="00735165">
          <w:rPr>
            <w:noProof/>
            <w:webHidden/>
          </w:rPr>
          <w:t>24</w:t>
        </w:r>
        <w:r w:rsidR="0011623E">
          <w:rPr>
            <w:noProof/>
            <w:webHidden/>
          </w:rPr>
          <w:fldChar w:fldCharType="end"/>
        </w:r>
      </w:hyperlink>
    </w:p>
    <w:p w14:paraId="767CAE6B" w14:textId="77777777" w:rsidR="0011623E" w:rsidRDefault="00A22F66" w:rsidP="0011623E">
      <w:pPr>
        <w:pStyle w:val="afd"/>
        <w:rPr>
          <w:rFonts w:asciiTheme="minorHAnsi" w:hAnsiTheme="minorHAnsi"/>
          <w:noProof/>
          <w:sz w:val="21"/>
          <w:szCs w:val="22"/>
        </w:rPr>
      </w:pPr>
      <w:hyperlink w:anchor="_Toc101721581" w:history="1">
        <w:r w:rsidR="0011623E" w:rsidRPr="007917AD">
          <w:rPr>
            <w:rStyle w:val="aa"/>
            <w:noProof/>
          </w:rPr>
          <w:t>Figure 46 Device configuration View</w:t>
        </w:r>
        <w:r w:rsidR="0011623E">
          <w:rPr>
            <w:noProof/>
            <w:webHidden/>
          </w:rPr>
          <w:tab/>
        </w:r>
        <w:r w:rsidR="0011623E">
          <w:rPr>
            <w:noProof/>
            <w:webHidden/>
          </w:rPr>
          <w:fldChar w:fldCharType="begin"/>
        </w:r>
        <w:r w:rsidR="0011623E">
          <w:rPr>
            <w:noProof/>
            <w:webHidden/>
          </w:rPr>
          <w:instrText xml:space="preserve"> PAGEREF _Toc101721581 \h </w:instrText>
        </w:r>
        <w:r w:rsidR="0011623E">
          <w:rPr>
            <w:noProof/>
            <w:webHidden/>
          </w:rPr>
        </w:r>
        <w:r w:rsidR="0011623E">
          <w:rPr>
            <w:noProof/>
            <w:webHidden/>
          </w:rPr>
          <w:fldChar w:fldCharType="separate"/>
        </w:r>
        <w:r w:rsidR="00735165">
          <w:rPr>
            <w:noProof/>
            <w:webHidden/>
          </w:rPr>
          <w:t>25</w:t>
        </w:r>
        <w:r w:rsidR="0011623E">
          <w:rPr>
            <w:noProof/>
            <w:webHidden/>
          </w:rPr>
          <w:fldChar w:fldCharType="end"/>
        </w:r>
      </w:hyperlink>
    </w:p>
    <w:p w14:paraId="0A77EC2E" w14:textId="77777777" w:rsidR="006B1313" w:rsidRPr="006B1313" w:rsidRDefault="006B1313" w:rsidP="0011623E">
      <w:pPr>
        <w:ind w:firstLine="480"/>
      </w:pPr>
      <w:r>
        <w:fldChar w:fldCharType="end"/>
      </w:r>
    </w:p>
    <w:p w14:paraId="65A75003" w14:textId="77777777" w:rsidR="00BE2EF6" w:rsidRDefault="00BE2EF6" w:rsidP="00BE2EF6">
      <w:pPr>
        <w:ind w:firstLine="480"/>
      </w:pPr>
    </w:p>
    <w:p w14:paraId="5EB5623F" w14:textId="77777777" w:rsidR="00BE2EF6" w:rsidRPr="00BE2EF6" w:rsidRDefault="00BE2EF6" w:rsidP="00BE2EF6">
      <w:pPr>
        <w:ind w:firstLine="480"/>
        <w:sectPr w:rsidR="00BE2EF6" w:rsidRPr="00BE2EF6" w:rsidSect="00740D7E">
          <w:pgSz w:w="11906" w:h="16838" w:code="9"/>
          <w:pgMar w:top="1440" w:right="1134" w:bottom="1440" w:left="1134" w:header="567" w:footer="567" w:gutter="0"/>
          <w:pgNumType w:fmt="lowerRoman"/>
          <w:cols w:space="425"/>
          <w:docGrid w:type="linesAndChars" w:linePitch="312"/>
        </w:sectPr>
      </w:pPr>
    </w:p>
    <w:p w14:paraId="785A6D3D" w14:textId="28EF97FB" w:rsidR="0044605B" w:rsidRDefault="00BE2EF6" w:rsidP="00A478EF">
      <w:pPr>
        <w:pStyle w:val="Contents"/>
        <w:rPr>
          <w:rFonts w:hint="eastAsia"/>
        </w:rPr>
      </w:pPr>
      <w:bookmarkStart w:id="2" w:name="_Toc101799628"/>
      <w:r>
        <w:lastRenderedPageBreak/>
        <w:t>List of Tables</w:t>
      </w:r>
      <w:bookmarkEnd w:id="2"/>
    </w:p>
    <w:p w14:paraId="78C0D488" w14:textId="77777777" w:rsidR="0011623E" w:rsidRDefault="006B1313" w:rsidP="0011623E">
      <w:pPr>
        <w:pStyle w:val="afd"/>
        <w:rPr>
          <w:rFonts w:asciiTheme="minorHAnsi" w:hAnsiTheme="minorHAnsi"/>
          <w:noProof/>
          <w:sz w:val="21"/>
          <w:szCs w:val="22"/>
        </w:rPr>
      </w:pPr>
      <w:r>
        <w:fldChar w:fldCharType="begin"/>
      </w:r>
      <w:r>
        <w:instrText xml:space="preserve"> TOC \h \z \c "</w:instrText>
      </w:r>
      <w:r>
        <w:instrText>表</w:instrText>
      </w:r>
      <w:r>
        <w:instrText xml:space="preserve">" </w:instrText>
      </w:r>
      <w:r>
        <w:fldChar w:fldCharType="separate"/>
      </w:r>
      <w:hyperlink w:anchor="_Toc101721582" w:history="1">
        <w:r w:rsidR="0011623E" w:rsidRPr="00DF6BF1">
          <w:rPr>
            <w:rStyle w:val="aa"/>
            <w:noProof/>
          </w:rPr>
          <w:t>Table 1</w:t>
        </w:r>
        <w:r w:rsidR="0011623E" w:rsidRPr="00DF6BF1">
          <w:rPr>
            <w:rStyle w:val="aa"/>
            <w:noProof/>
          </w:rPr>
          <w:noBreakHyphen/>
          <w:t>1 Terminology and Abbreviations</w:t>
        </w:r>
        <w:r w:rsidR="0011623E">
          <w:rPr>
            <w:noProof/>
            <w:webHidden/>
          </w:rPr>
          <w:tab/>
        </w:r>
        <w:r w:rsidR="0011623E">
          <w:rPr>
            <w:noProof/>
            <w:webHidden/>
          </w:rPr>
          <w:fldChar w:fldCharType="begin"/>
        </w:r>
        <w:r w:rsidR="0011623E">
          <w:rPr>
            <w:noProof/>
            <w:webHidden/>
          </w:rPr>
          <w:instrText xml:space="preserve"> PAGEREF _Toc101721582 \h </w:instrText>
        </w:r>
        <w:r w:rsidR="0011623E">
          <w:rPr>
            <w:noProof/>
            <w:webHidden/>
          </w:rPr>
        </w:r>
        <w:r w:rsidR="0011623E">
          <w:rPr>
            <w:noProof/>
            <w:webHidden/>
          </w:rPr>
          <w:fldChar w:fldCharType="separate"/>
        </w:r>
        <w:r w:rsidR="00735165">
          <w:rPr>
            <w:noProof/>
            <w:webHidden/>
          </w:rPr>
          <w:t>2</w:t>
        </w:r>
        <w:r w:rsidR="0011623E">
          <w:rPr>
            <w:noProof/>
            <w:webHidden/>
          </w:rPr>
          <w:fldChar w:fldCharType="end"/>
        </w:r>
      </w:hyperlink>
    </w:p>
    <w:p w14:paraId="18A65A72" w14:textId="77777777" w:rsidR="0011623E" w:rsidRDefault="00A22F66">
      <w:pPr>
        <w:pStyle w:val="afd"/>
        <w:rPr>
          <w:rFonts w:asciiTheme="minorHAnsi" w:hAnsiTheme="minorHAnsi"/>
          <w:noProof/>
          <w:sz w:val="21"/>
          <w:szCs w:val="22"/>
        </w:rPr>
      </w:pPr>
      <w:hyperlink w:anchor="_Toc101721583" w:history="1">
        <w:r w:rsidR="0011623E" w:rsidRPr="00DF6BF1">
          <w:rPr>
            <w:rStyle w:val="aa"/>
            <w:noProof/>
          </w:rPr>
          <w:t>Table 2</w:t>
        </w:r>
        <w:r w:rsidR="0011623E" w:rsidRPr="00DF6BF1">
          <w:rPr>
            <w:rStyle w:val="aa"/>
            <w:noProof/>
          </w:rPr>
          <w:noBreakHyphen/>
          <w:t>1 MiniStar nano Experiment Kit Specification</w:t>
        </w:r>
        <w:r w:rsidR="0011623E">
          <w:rPr>
            <w:noProof/>
            <w:webHidden/>
          </w:rPr>
          <w:tab/>
        </w:r>
        <w:r w:rsidR="0011623E">
          <w:rPr>
            <w:noProof/>
            <w:webHidden/>
          </w:rPr>
          <w:fldChar w:fldCharType="begin"/>
        </w:r>
        <w:r w:rsidR="0011623E">
          <w:rPr>
            <w:noProof/>
            <w:webHidden/>
          </w:rPr>
          <w:instrText xml:space="preserve"> PAGEREF _Toc101721583 \h </w:instrText>
        </w:r>
        <w:r w:rsidR="0011623E">
          <w:rPr>
            <w:noProof/>
            <w:webHidden/>
          </w:rPr>
        </w:r>
        <w:r w:rsidR="0011623E">
          <w:rPr>
            <w:noProof/>
            <w:webHidden/>
          </w:rPr>
          <w:fldChar w:fldCharType="separate"/>
        </w:r>
        <w:r w:rsidR="00735165">
          <w:rPr>
            <w:noProof/>
            <w:webHidden/>
          </w:rPr>
          <w:t>6</w:t>
        </w:r>
        <w:r w:rsidR="0011623E">
          <w:rPr>
            <w:noProof/>
            <w:webHidden/>
          </w:rPr>
          <w:fldChar w:fldCharType="end"/>
        </w:r>
      </w:hyperlink>
    </w:p>
    <w:p w14:paraId="40E8969D" w14:textId="77777777" w:rsidR="0011623E" w:rsidRDefault="00A22F66">
      <w:pPr>
        <w:pStyle w:val="afd"/>
        <w:rPr>
          <w:rFonts w:asciiTheme="minorHAnsi" w:hAnsiTheme="minorHAnsi"/>
          <w:noProof/>
          <w:sz w:val="21"/>
          <w:szCs w:val="22"/>
        </w:rPr>
      </w:pPr>
      <w:hyperlink w:anchor="_Toc101721584" w:history="1">
        <w:r w:rsidR="0011623E" w:rsidRPr="00DF6BF1">
          <w:rPr>
            <w:rStyle w:val="aa"/>
            <w:noProof/>
          </w:rPr>
          <w:t>Table 3</w:t>
        </w:r>
        <w:r w:rsidR="0011623E" w:rsidRPr="00DF6BF1">
          <w:rPr>
            <w:rStyle w:val="aa"/>
            <w:noProof/>
          </w:rPr>
          <w:noBreakHyphen/>
          <w:t>1 GW1NSR-LV4CQN48P Product Resources</w:t>
        </w:r>
        <w:r w:rsidR="0011623E">
          <w:rPr>
            <w:noProof/>
            <w:webHidden/>
          </w:rPr>
          <w:tab/>
        </w:r>
        <w:r w:rsidR="0011623E">
          <w:rPr>
            <w:noProof/>
            <w:webHidden/>
          </w:rPr>
          <w:fldChar w:fldCharType="begin"/>
        </w:r>
        <w:r w:rsidR="0011623E">
          <w:rPr>
            <w:noProof/>
            <w:webHidden/>
          </w:rPr>
          <w:instrText xml:space="preserve"> PAGEREF _Toc101721584 \h </w:instrText>
        </w:r>
        <w:r w:rsidR="0011623E">
          <w:rPr>
            <w:noProof/>
            <w:webHidden/>
          </w:rPr>
        </w:r>
        <w:r w:rsidR="0011623E">
          <w:rPr>
            <w:noProof/>
            <w:webHidden/>
          </w:rPr>
          <w:fldChar w:fldCharType="separate"/>
        </w:r>
        <w:r w:rsidR="00735165">
          <w:rPr>
            <w:noProof/>
            <w:webHidden/>
          </w:rPr>
          <w:t>9</w:t>
        </w:r>
        <w:r w:rsidR="0011623E">
          <w:rPr>
            <w:noProof/>
            <w:webHidden/>
          </w:rPr>
          <w:fldChar w:fldCharType="end"/>
        </w:r>
      </w:hyperlink>
    </w:p>
    <w:p w14:paraId="35E6DEA6" w14:textId="77777777" w:rsidR="0011623E" w:rsidRDefault="00A22F66">
      <w:pPr>
        <w:pStyle w:val="afd"/>
        <w:rPr>
          <w:rFonts w:asciiTheme="minorHAnsi" w:hAnsiTheme="minorHAnsi"/>
          <w:noProof/>
          <w:sz w:val="21"/>
          <w:szCs w:val="22"/>
        </w:rPr>
      </w:pPr>
      <w:hyperlink w:anchor="_Toc101721585" w:history="1">
        <w:r w:rsidR="0011623E" w:rsidRPr="00DF6BF1">
          <w:rPr>
            <w:rStyle w:val="aa"/>
            <w:noProof/>
          </w:rPr>
          <w:t>Table 3</w:t>
        </w:r>
        <w:r w:rsidR="0011623E" w:rsidRPr="00DF6BF1">
          <w:rPr>
            <w:rStyle w:val="aa"/>
            <w:noProof/>
          </w:rPr>
          <w:noBreakHyphen/>
          <w:t>2 FPGA I/O BANK Voltage and Functions</w:t>
        </w:r>
        <w:r w:rsidR="0011623E">
          <w:rPr>
            <w:noProof/>
            <w:webHidden/>
          </w:rPr>
          <w:tab/>
        </w:r>
        <w:r w:rsidR="0011623E">
          <w:rPr>
            <w:noProof/>
            <w:webHidden/>
          </w:rPr>
          <w:fldChar w:fldCharType="begin"/>
        </w:r>
        <w:r w:rsidR="0011623E">
          <w:rPr>
            <w:noProof/>
            <w:webHidden/>
          </w:rPr>
          <w:instrText xml:space="preserve"> PAGEREF _Toc101721585 \h </w:instrText>
        </w:r>
        <w:r w:rsidR="0011623E">
          <w:rPr>
            <w:noProof/>
            <w:webHidden/>
          </w:rPr>
        </w:r>
        <w:r w:rsidR="0011623E">
          <w:rPr>
            <w:noProof/>
            <w:webHidden/>
          </w:rPr>
          <w:fldChar w:fldCharType="separate"/>
        </w:r>
        <w:r w:rsidR="00735165">
          <w:rPr>
            <w:noProof/>
            <w:webHidden/>
          </w:rPr>
          <w:t>10</w:t>
        </w:r>
        <w:r w:rsidR="0011623E">
          <w:rPr>
            <w:noProof/>
            <w:webHidden/>
          </w:rPr>
          <w:fldChar w:fldCharType="end"/>
        </w:r>
      </w:hyperlink>
    </w:p>
    <w:p w14:paraId="74F8696F" w14:textId="77777777" w:rsidR="0011623E" w:rsidRDefault="00A22F66">
      <w:pPr>
        <w:pStyle w:val="afd"/>
        <w:rPr>
          <w:rFonts w:asciiTheme="minorHAnsi" w:hAnsiTheme="minorHAnsi"/>
          <w:noProof/>
          <w:sz w:val="21"/>
          <w:szCs w:val="22"/>
        </w:rPr>
      </w:pPr>
      <w:hyperlink w:anchor="_Toc101721586" w:history="1">
        <w:r w:rsidR="0011623E" w:rsidRPr="00DF6BF1">
          <w:rPr>
            <w:rStyle w:val="aa"/>
            <w:noProof/>
          </w:rPr>
          <w:t>Table 3</w:t>
        </w:r>
        <w:r w:rsidR="0011623E" w:rsidRPr="00DF6BF1">
          <w:rPr>
            <w:rStyle w:val="aa"/>
            <w:noProof/>
          </w:rPr>
          <w:noBreakHyphen/>
          <w:t>3 FPGA Clock and Reset Pinout</w:t>
        </w:r>
        <w:r w:rsidR="0011623E">
          <w:rPr>
            <w:noProof/>
            <w:webHidden/>
          </w:rPr>
          <w:tab/>
        </w:r>
        <w:r w:rsidR="0011623E">
          <w:rPr>
            <w:noProof/>
            <w:webHidden/>
          </w:rPr>
          <w:fldChar w:fldCharType="begin"/>
        </w:r>
        <w:r w:rsidR="0011623E">
          <w:rPr>
            <w:noProof/>
            <w:webHidden/>
          </w:rPr>
          <w:instrText xml:space="preserve"> PAGEREF _Toc101721586 \h </w:instrText>
        </w:r>
        <w:r w:rsidR="0011623E">
          <w:rPr>
            <w:noProof/>
            <w:webHidden/>
          </w:rPr>
        </w:r>
        <w:r w:rsidR="0011623E">
          <w:rPr>
            <w:noProof/>
            <w:webHidden/>
          </w:rPr>
          <w:fldChar w:fldCharType="separate"/>
        </w:r>
        <w:r w:rsidR="00735165">
          <w:rPr>
            <w:noProof/>
            <w:webHidden/>
          </w:rPr>
          <w:t>11</w:t>
        </w:r>
        <w:r w:rsidR="0011623E">
          <w:rPr>
            <w:noProof/>
            <w:webHidden/>
          </w:rPr>
          <w:fldChar w:fldCharType="end"/>
        </w:r>
      </w:hyperlink>
    </w:p>
    <w:p w14:paraId="78F1AD13" w14:textId="77777777" w:rsidR="0011623E" w:rsidRDefault="00A22F66">
      <w:pPr>
        <w:pStyle w:val="afd"/>
        <w:rPr>
          <w:rFonts w:asciiTheme="minorHAnsi" w:hAnsiTheme="minorHAnsi"/>
          <w:noProof/>
          <w:sz w:val="21"/>
          <w:szCs w:val="22"/>
        </w:rPr>
      </w:pPr>
      <w:hyperlink w:anchor="_Toc101721587" w:history="1">
        <w:r w:rsidR="0011623E" w:rsidRPr="00DF6BF1">
          <w:rPr>
            <w:rStyle w:val="aa"/>
            <w:noProof/>
          </w:rPr>
          <w:t>Table 3</w:t>
        </w:r>
        <w:r w:rsidR="0011623E" w:rsidRPr="00DF6BF1">
          <w:rPr>
            <w:rStyle w:val="aa"/>
            <w:noProof/>
          </w:rPr>
          <w:noBreakHyphen/>
          <w:t>4 FPGA SPI Flash Pinout</w:t>
        </w:r>
        <w:r w:rsidR="0011623E">
          <w:rPr>
            <w:noProof/>
            <w:webHidden/>
          </w:rPr>
          <w:tab/>
        </w:r>
        <w:r w:rsidR="0011623E">
          <w:rPr>
            <w:noProof/>
            <w:webHidden/>
          </w:rPr>
          <w:fldChar w:fldCharType="begin"/>
        </w:r>
        <w:r w:rsidR="0011623E">
          <w:rPr>
            <w:noProof/>
            <w:webHidden/>
          </w:rPr>
          <w:instrText xml:space="preserve"> PAGEREF _Toc101721587 \h </w:instrText>
        </w:r>
        <w:r w:rsidR="0011623E">
          <w:rPr>
            <w:noProof/>
            <w:webHidden/>
          </w:rPr>
        </w:r>
        <w:r w:rsidR="0011623E">
          <w:rPr>
            <w:noProof/>
            <w:webHidden/>
          </w:rPr>
          <w:fldChar w:fldCharType="separate"/>
        </w:r>
        <w:r w:rsidR="00735165">
          <w:rPr>
            <w:noProof/>
            <w:webHidden/>
          </w:rPr>
          <w:t>12</w:t>
        </w:r>
        <w:r w:rsidR="0011623E">
          <w:rPr>
            <w:noProof/>
            <w:webHidden/>
          </w:rPr>
          <w:fldChar w:fldCharType="end"/>
        </w:r>
      </w:hyperlink>
    </w:p>
    <w:p w14:paraId="6A89A55D" w14:textId="77777777" w:rsidR="0011623E" w:rsidRDefault="00A22F66">
      <w:pPr>
        <w:pStyle w:val="afd"/>
        <w:rPr>
          <w:rFonts w:asciiTheme="minorHAnsi" w:hAnsiTheme="minorHAnsi"/>
          <w:noProof/>
          <w:sz w:val="21"/>
          <w:szCs w:val="22"/>
        </w:rPr>
      </w:pPr>
      <w:hyperlink w:anchor="_Toc101721588" w:history="1">
        <w:r w:rsidR="0011623E" w:rsidRPr="00DF6BF1">
          <w:rPr>
            <w:rStyle w:val="aa"/>
            <w:noProof/>
          </w:rPr>
          <w:t>Table 3-5 Extended IO Pinout</w:t>
        </w:r>
        <w:r w:rsidR="0011623E" w:rsidRPr="00DF6BF1">
          <w:rPr>
            <w:rStyle w:val="aa"/>
            <w:noProof/>
          </w:rPr>
          <w:noBreakHyphen/>
          <w:t>5</w:t>
        </w:r>
        <w:r w:rsidR="0011623E">
          <w:rPr>
            <w:noProof/>
            <w:webHidden/>
          </w:rPr>
          <w:tab/>
        </w:r>
        <w:r w:rsidR="0011623E">
          <w:rPr>
            <w:noProof/>
            <w:webHidden/>
          </w:rPr>
          <w:fldChar w:fldCharType="begin"/>
        </w:r>
        <w:r w:rsidR="0011623E">
          <w:rPr>
            <w:noProof/>
            <w:webHidden/>
          </w:rPr>
          <w:instrText xml:space="preserve"> PAGEREF _Toc101721588 \h </w:instrText>
        </w:r>
        <w:r w:rsidR="0011623E">
          <w:rPr>
            <w:noProof/>
            <w:webHidden/>
          </w:rPr>
        </w:r>
        <w:r w:rsidR="0011623E">
          <w:rPr>
            <w:noProof/>
            <w:webHidden/>
          </w:rPr>
          <w:fldChar w:fldCharType="separate"/>
        </w:r>
        <w:r w:rsidR="00735165">
          <w:rPr>
            <w:noProof/>
            <w:webHidden/>
          </w:rPr>
          <w:t>13</w:t>
        </w:r>
        <w:r w:rsidR="0011623E">
          <w:rPr>
            <w:noProof/>
            <w:webHidden/>
          </w:rPr>
          <w:fldChar w:fldCharType="end"/>
        </w:r>
      </w:hyperlink>
    </w:p>
    <w:p w14:paraId="3D99DD8B" w14:textId="77777777" w:rsidR="0011623E" w:rsidRDefault="00A22F66">
      <w:pPr>
        <w:pStyle w:val="afd"/>
        <w:rPr>
          <w:rFonts w:asciiTheme="minorHAnsi" w:hAnsiTheme="minorHAnsi"/>
          <w:noProof/>
          <w:sz w:val="21"/>
          <w:szCs w:val="22"/>
        </w:rPr>
      </w:pPr>
      <w:hyperlink w:anchor="_Toc101721589" w:history="1">
        <w:r w:rsidR="0011623E" w:rsidRPr="00DF6BF1">
          <w:rPr>
            <w:rStyle w:val="aa"/>
            <w:noProof/>
          </w:rPr>
          <w:t>Table 3</w:t>
        </w:r>
        <w:r w:rsidR="0011623E" w:rsidRPr="00DF6BF1">
          <w:rPr>
            <w:rStyle w:val="aa"/>
            <w:noProof/>
          </w:rPr>
          <w:noBreakHyphen/>
          <w:t>6 Download Circuit Pinout</w:t>
        </w:r>
        <w:r w:rsidR="0011623E">
          <w:rPr>
            <w:noProof/>
            <w:webHidden/>
          </w:rPr>
          <w:tab/>
        </w:r>
        <w:r w:rsidR="0011623E">
          <w:rPr>
            <w:noProof/>
            <w:webHidden/>
          </w:rPr>
          <w:fldChar w:fldCharType="begin"/>
        </w:r>
        <w:r w:rsidR="0011623E">
          <w:rPr>
            <w:noProof/>
            <w:webHidden/>
          </w:rPr>
          <w:instrText xml:space="preserve"> PAGEREF _Toc101721589 \h </w:instrText>
        </w:r>
        <w:r w:rsidR="0011623E">
          <w:rPr>
            <w:noProof/>
            <w:webHidden/>
          </w:rPr>
        </w:r>
        <w:r w:rsidR="0011623E">
          <w:rPr>
            <w:noProof/>
            <w:webHidden/>
          </w:rPr>
          <w:fldChar w:fldCharType="separate"/>
        </w:r>
        <w:r w:rsidR="00735165">
          <w:rPr>
            <w:noProof/>
            <w:webHidden/>
          </w:rPr>
          <w:t>14</w:t>
        </w:r>
        <w:r w:rsidR="0011623E">
          <w:rPr>
            <w:noProof/>
            <w:webHidden/>
          </w:rPr>
          <w:fldChar w:fldCharType="end"/>
        </w:r>
      </w:hyperlink>
    </w:p>
    <w:p w14:paraId="52D4E188" w14:textId="77777777" w:rsidR="0011623E" w:rsidRDefault="00A22F66" w:rsidP="0011623E">
      <w:pPr>
        <w:pStyle w:val="afd"/>
        <w:rPr>
          <w:rFonts w:asciiTheme="minorHAnsi" w:hAnsiTheme="minorHAnsi"/>
          <w:noProof/>
          <w:sz w:val="21"/>
          <w:szCs w:val="22"/>
        </w:rPr>
      </w:pPr>
      <w:hyperlink w:anchor="_Toc101721590" w:history="1">
        <w:r w:rsidR="0011623E" w:rsidRPr="00DF6BF1">
          <w:rPr>
            <w:rStyle w:val="aa"/>
            <w:noProof/>
          </w:rPr>
          <w:t>Table 3</w:t>
        </w:r>
        <w:r w:rsidR="0011623E" w:rsidRPr="00DF6BF1">
          <w:rPr>
            <w:rStyle w:val="aa"/>
            <w:noProof/>
          </w:rPr>
          <w:noBreakHyphen/>
          <w:t>7 Download Circuit Pinout</w:t>
        </w:r>
        <w:r w:rsidR="0011623E">
          <w:rPr>
            <w:noProof/>
            <w:webHidden/>
          </w:rPr>
          <w:tab/>
        </w:r>
        <w:r w:rsidR="0011623E">
          <w:rPr>
            <w:noProof/>
            <w:webHidden/>
          </w:rPr>
          <w:fldChar w:fldCharType="begin"/>
        </w:r>
        <w:r w:rsidR="0011623E">
          <w:rPr>
            <w:noProof/>
            <w:webHidden/>
          </w:rPr>
          <w:instrText xml:space="preserve"> PAGEREF _Toc101721590 \h </w:instrText>
        </w:r>
        <w:r w:rsidR="0011623E">
          <w:rPr>
            <w:noProof/>
            <w:webHidden/>
          </w:rPr>
        </w:r>
        <w:r w:rsidR="0011623E">
          <w:rPr>
            <w:noProof/>
            <w:webHidden/>
          </w:rPr>
          <w:fldChar w:fldCharType="separate"/>
        </w:r>
        <w:r w:rsidR="00735165">
          <w:rPr>
            <w:noProof/>
            <w:webHidden/>
          </w:rPr>
          <w:t>19</w:t>
        </w:r>
        <w:r w:rsidR="0011623E">
          <w:rPr>
            <w:noProof/>
            <w:webHidden/>
          </w:rPr>
          <w:fldChar w:fldCharType="end"/>
        </w:r>
      </w:hyperlink>
    </w:p>
    <w:p w14:paraId="277BC5B4" w14:textId="77777777" w:rsidR="006B1313" w:rsidRPr="006B1313" w:rsidRDefault="006B1313" w:rsidP="006B1313">
      <w:pPr>
        <w:ind w:firstLine="480"/>
        <w:sectPr w:rsidR="006B1313" w:rsidRPr="006B1313" w:rsidSect="00740D7E">
          <w:pgSz w:w="11906" w:h="16838" w:code="9"/>
          <w:pgMar w:top="1440" w:right="1134" w:bottom="1440" w:left="1134" w:header="567" w:footer="567" w:gutter="0"/>
          <w:pgNumType w:fmt="lowerRoman"/>
          <w:cols w:space="425"/>
          <w:docGrid w:type="linesAndChars" w:linePitch="312"/>
        </w:sectPr>
      </w:pPr>
      <w:r>
        <w:fldChar w:fldCharType="end"/>
      </w:r>
    </w:p>
    <w:p w14:paraId="401DA89C" w14:textId="2304509F" w:rsidR="0044605B" w:rsidRPr="0023691B" w:rsidRDefault="0044605B" w:rsidP="00E76BCF">
      <w:pPr>
        <w:pStyle w:val="1"/>
        <w:rPr>
          <w:rFonts w:cs="Arial"/>
        </w:rPr>
      </w:pPr>
      <w:bookmarkStart w:id="3" w:name="_Toc101799629"/>
      <w:r>
        <w:lastRenderedPageBreak/>
        <w:t>About This Guide</w:t>
      </w:r>
      <w:bookmarkEnd w:id="3"/>
    </w:p>
    <w:p w14:paraId="4CDA2E48" w14:textId="609F828C" w:rsidR="0044605B" w:rsidRPr="00D327E6" w:rsidRDefault="0044605B" w:rsidP="00F7308C">
      <w:pPr>
        <w:pStyle w:val="2"/>
        <w:rPr>
          <w:b w:val="0"/>
          <w:bCs/>
        </w:rPr>
      </w:pPr>
      <w:bookmarkStart w:id="4" w:name="_Toc101799630"/>
      <w:r>
        <w:t>Purpose</w:t>
      </w:r>
      <w:bookmarkEnd w:id="4"/>
    </w:p>
    <w:p w14:paraId="692E502D" w14:textId="77777777" w:rsidR="0044605B" w:rsidRPr="00E87992" w:rsidRDefault="0044605B" w:rsidP="009C1357">
      <w:pPr>
        <w:ind w:firstLine="480"/>
      </w:pPr>
      <w:r>
        <w:t xml:space="preserve"> MiniStar nano Experiment Kit user guide consists of the following three parts:</w:t>
      </w:r>
    </w:p>
    <w:p w14:paraId="30C6CE40" w14:textId="7A4CD1C9" w:rsidR="0044605B" w:rsidRPr="00E87992" w:rsidRDefault="0044605B" w:rsidP="006D0C32">
      <w:pPr>
        <w:pStyle w:val="af"/>
        <w:numPr>
          <w:ilvl w:val="0"/>
          <w:numId w:val="26"/>
        </w:numPr>
        <w:ind w:left="2121" w:firstLineChars="0" w:hanging="420"/>
      </w:pPr>
      <w:r>
        <w:t>A brief introduction to the features and hardware resources of the development board.</w:t>
      </w:r>
    </w:p>
    <w:p w14:paraId="55E34969" w14:textId="6A992921" w:rsidR="0044605B" w:rsidRDefault="0044605B" w:rsidP="006D0C32">
      <w:pPr>
        <w:pStyle w:val="af"/>
        <w:numPr>
          <w:ilvl w:val="0"/>
          <w:numId w:val="26"/>
        </w:numPr>
        <w:ind w:left="2121" w:firstLineChars="0" w:hanging="420"/>
      </w:pPr>
      <w:r>
        <w:t>An introduction to the functions, circuits, and pinout of each module.</w:t>
      </w:r>
    </w:p>
    <w:p w14:paraId="0B842B06" w14:textId="52D64507" w:rsidR="0044605B" w:rsidRPr="00D327E6" w:rsidRDefault="00A83F53" w:rsidP="006D0C32">
      <w:pPr>
        <w:pStyle w:val="af"/>
        <w:numPr>
          <w:ilvl w:val="0"/>
          <w:numId w:val="26"/>
        </w:numPr>
        <w:ind w:left="2121" w:firstLineChars="0" w:hanging="420"/>
      </w:pPr>
      <w:r>
        <w:t>Notes for the use of</w:t>
      </w:r>
      <w:r w:rsidR="0044605B">
        <w:t xml:space="preserve"> development board. </w:t>
      </w:r>
    </w:p>
    <w:p w14:paraId="68732B8A" w14:textId="6948BCF2" w:rsidR="0044605B" w:rsidRPr="00D327E6" w:rsidRDefault="0044605B" w:rsidP="00F7308C">
      <w:pPr>
        <w:pStyle w:val="2"/>
        <w:rPr>
          <w:b w:val="0"/>
          <w:bCs/>
        </w:rPr>
      </w:pPr>
      <w:bookmarkStart w:id="5" w:name="_Toc101799631"/>
      <w:r>
        <w:t>Supported Products</w:t>
      </w:r>
      <w:bookmarkEnd w:id="5"/>
    </w:p>
    <w:p w14:paraId="1455ADEB" w14:textId="2D355E0B" w:rsidR="0044605B" w:rsidRPr="00EE14B7" w:rsidRDefault="0044605B" w:rsidP="009C1357">
      <w:pPr>
        <w:ind w:firstLine="480"/>
      </w:pPr>
      <w:r>
        <w:t>The information in the guide applies to GW1NSR series of FPGA product: GW1NSR-LV4CQN48P.</w:t>
      </w:r>
    </w:p>
    <w:p w14:paraId="35FDC366" w14:textId="2329DC33" w:rsidR="0044605B" w:rsidRPr="00D327E6" w:rsidRDefault="0044605B" w:rsidP="00F7308C">
      <w:pPr>
        <w:pStyle w:val="2"/>
        <w:rPr>
          <w:b w:val="0"/>
          <w:bCs/>
        </w:rPr>
      </w:pPr>
      <w:bookmarkStart w:id="6" w:name="_Toc101799632"/>
      <w:r>
        <w:t>Related Documents</w:t>
      </w:r>
      <w:bookmarkEnd w:id="6"/>
    </w:p>
    <w:p w14:paraId="633DEE47" w14:textId="38601BA9" w:rsidR="0044605B" w:rsidRPr="00AC6C4C" w:rsidRDefault="0044605B" w:rsidP="009C1357">
      <w:pPr>
        <w:ind w:firstLine="480"/>
      </w:pPr>
      <w:r>
        <w:t xml:space="preserve">The latest user guides are available on the Gowin Website. You can find the related documents at </w:t>
      </w:r>
      <w:hyperlink r:id="rId18" w:history="1">
        <w:r w:rsidR="00766CF8">
          <w:rPr>
            <w:u w:val="single"/>
          </w:rPr>
          <w:t>www.gowinsemi.com</w:t>
        </w:r>
      </w:hyperlink>
      <w:r>
        <w:t>:</w:t>
      </w:r>
    </w:p>
    <w:p w14:paraId="2B72DAF0" w14:textId="2D5BA440" w:rsidR="00C6676D" w:rsidRPr="007859A2" w:rsidRDefault="00A22F66" w:rsidP="00052814">
      <w:pPr>
        <w:pStyle w:val="af"/>
        <w:numPr>
          <w:ilvl w:val="0"/>
          <w:numId w:val="28"/>
        </w:numPr>
        <w:ind w:left="2121" w:firstLineChars="0"/>
      </w:pPr>
      <w:hyperlink r:id="rId19" w:history="1">
        <w:r w:rsidR="004A0FDC" w:rsidRPr="00766CF8">
          <w:rPr>
            <w:rStyle w:val="aa"/>
          </w:rPr>
          <w:t>DS861, GWINSR series of FPGA Products Data Sheet</w:t>
        </w:r>
      </w:hyperlink>
    </w:p>
    <w:p w14:paraId="7045ED12" w14:textId="5B7A3460" w:rsidR="00C6676D" w:rsidRPr="007859A2" w:rsidRDefault="00A22F66" w:rsidP="00052814">
      <w:pPr>
        <w:pStyle w:val="af"/>
        <w:numPr>
          <w:ilvl w:val="0"/>
          <w:numId w:val="28"/>
        </w:numPr>
        <w:ind w:left="2121" w:firstLineChars="0"/>
      </w:pPr>
      <w:hyperlink r:id="rId20" w:history="1">
        <w:r w:rsidR="004A0FDC" w:rsidRPr="00766CF8">
          <w:rPr>
            <w:rStyle w:val="aa"/>
          </w:rPr>
          <w:t>UG863, GWINSR series of FPGA Products Package and Pinout Manual</w:t>
        </w:r>
      </w:hyperlink>
    </w:p>
    <w:p w14:paraId="45A4BB1B" w14:textId="003C9E9C" w:rsidR="00C6676D" w:rsidRPr="007859A2" w:rsidRDefault="00A22F66" w:rsidP="00052814">
      <w:pPr>
        <w:pStyle w:val="af"/>
        <w:numPr>
          <w:ilvl w:val="0"/>
          <w:numId w:val="28"/>
        </w:numPr>
        <w:ind w:left="2121" w:firstLineChars="0"/>
      </w:pPr>
      <w:hyperlink r:id="rId21" w:history="1">
        <w:r w:rsidR="004A0FDC">
          <w:rPr>
            <w:rStyle w:val="aa"/>
          </w:rPr>
          <w:t>UG864, GW1NSR-4 Pinout</w:t>
        </w:r>
      </w:hyperlink>
    </w:p>
    <w:p w14:paraId="5BAAE67B" w14:textId="275F3508" w:rsidR="00C6676D" w:rsidRPr="007859A2" w:rsidRDefault="00A22F66" w:rsidP="00052814">
      <w:pPr>
        <w:pStyle w:val="af"/>
        <w:numPr>
          <w:ilvl w:val="0"/>
          <w:numId w:val="28"/>
        </w:numPr>
        <w:ind w:left="2121" w:firstLineChars="0"/>
      </w:pPr>
      <w:hyperlink r:id="rId22" w:history="1">
        <w:r w:rsidR="004A0FDC" w:rsidRPr="00766CF8">
          <w:rPr>
            <w:rStyle w:val="aa"/>
          </w:rPr>
          <w:t>UG290, Gowin FPGA Products Programming and Configuration Guide</w:t>
        </w:r>
      </w:hyperlink>
    </w:p>
    <w:p w14:paraId="4658D732" w14:textId="68CABF27" w:rsidR="00C6676D" w:rsidRPr="007859A2" w:rsidRDefault="00A22F66" w:rsidP="00052814">
      <w:pPr>
        <w:pStyle w:val="af"/>
        <w:numPr>
          <w:ilvl w:val="0"/>
          <w:numId w:val="28"/>
        </w:numPr>
        <w:ind w:left="2121" w:firstLineChars="0"/>
      </w:pPr>
      <w:hyperlink r:id="rId23" w:history="1">
        <w:r w:rsidR="004A0FDC" w:rsidRPr="00766CF8">
          <w:rPr>
            <w:rStyle w:val="aa"/>
          </w:rPr>
          <w:t>SUG100, Gowin Software User Guide</w:t>
        </w:r>
      </w:hyperlink>
    </w:p>
    <w:p w14:paraId="68254378" w14:textId="77777777" w:rsidR="00DC4313" w:rsidRDefault="00DC4313" w:rsidP="003E0D3D">
      <w:pPr>
        <w:pStyle w:val="2"/>
        <w:pageBreakBefore/>
        <w:rPr>
          <w:b w:val="0"/>
          <w:bCs/>
        </w:rPr>
      </w:pPr>
      <w:bookmarkStart w:id="7" w:name="_Toc101799633"/>
      <w:r>
        <w:lastRenderedPageBreak/>
        <w:t>Terminology and Abbreviations</w:t>
      </w:r>
      <w:bookmarkEnd w:id="7"/>
    </w:p>
    <w:p w14:paraId="789A3592" w14:textId="77777777" w:rsidR="00DC4313" w:rsidRPr="00AC6C4C" w:rsidRDefault="00DC4313" w:rsidP="00DC4313">
      <w:pPr>
        <w:ind w:firstLine="480"/>
      </w:pPr>
      <w:r>
        <w:t>The abbreviations and terminology used in this manual are as shown in Table 1- 1 below.</w:t>
      </w:r>
    </w:p>
    <w:p w14:paraId="4F062038" w14:textId="15B4E65C" w:rsidR="00DC4313" w:rsidRDefault="00407D9F" w:rsidP="00DC4313">
      <w:pPr>
        <w:pStyle w:val="af4"/>
      </w:pPr>
      <w:bookmarkStart w:id="8" w:name="_Ref450577400"/>
      <w:bookmarkStart w:id="9" w:name="_Toc101721582"/>
      <w:r>
        <w:t xml:space="preserve">Table </w:t>
      </w:r>
      <w:bookmarkEnd w:id="8"/>
      <w:r w:rsidR="00A83F53">
        <w:fldChar w:fldCharType="begin"/>
      </w:r>
      <w:r w:rsidR="00A83F53">
        <w:instrText xml:space="preserve"> STYLEREF 1 \s </w:instrText>
      </w:r>
      <w:r w:rsidR="00A83F53">
        <w:fldChar w:fldCharType="separate"/>
      </w:r>
      <w:r w:rsidR="00A83F53">
        <w:rPr>
          <w:noProof/>
        </w:rPr>
        <w:t>1</w:t>
      </w:r>
      <w:r w:rsidR="00A83F53">
        <w:rPr>
          <w:noProof/>
        </w:rPr>
        <w:fldChar w:fldCharType="end"/>
      </w:r>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1</w:t>
      </w:r>
      <w:r w:rsidRPr="006010E8">
        <w:fldChar w:fldCharType="end"/>
      </w:r>
      <w:r>
        <w:t xml:space="preserve"> Terminology and Abbreviations</w:t>
      </w:r>
      <w:bookmarkEnd w:id="9"/>
    </w:p>
    <w:tbl>
      <w:tblPr>
        <w:tblStyle w:val="13"/>
        <w:tblW w:w="4100" w:type="pct"/>
        <w:tblInd w:w="1701" w:type="dxa"/>
        <w:tblLayout w:type="fixed"/>
        <w:tblLook w:val="04A0" w:firstRow="1" w:lastRow="0" w:firstColumn="1" w:lastColumn="0" w:noHBand="0" w:noVBand="1"/>
      </w:tblPr>
      <w:tblGrid>
        <w:gridCol w:w="3372"/>
        <w:gridCol w:w="4708"/>
      </w:tblGrid>
      <w:tr w:rsidR="00766CF8" w:rsidRPr="00CA124B" w14:paraId="6A55068A" w14:textId="77777777" w:rsidTr="00502CB4">
        <w:trPr>
          <w:trHeight w:val="340"/>
          <w:tblHeader/>
        </w:trPr>
        <w:tc>
          <w:tcPr>
            <w:tcW w:w="3372" w:type="dxa"/>
            <w:shd w:val="clear" w:color="auto" w:fill="C0C0C0"/>
            <w:vAlign w:val="center"/>
          </w:tcPr>
          <w:p w14:paraId="39358526" w14:textId="77777777" w:rsidR="00766CF8" w:rsidRPr="00CA124B" w:rsidRDefault="00766CF8" w:rsidP="00A478EF">
            <w:pPr>
              <w:pStyle w:val="Tabletext"/>
            </w:pPr>
            <w:r>
              <w:t>Terminology and Abbreviations</w:t>
            </w:r>
          </w:p>
        </w:tc>
        <w:tc>
          <w:tcPr>
            <w:tcW w:w="4708" w:type="dxa"/>
            <w:shd w:val="clear" w:color="auto" w:fill="C0C0C0"/>
            <w:vAlign w:val="center"/>
          </w:tcPr>
          <w:p w14:paraId="57F197AF" w14:textId="77777777" w:rsidR="00766CF8" w:rsidRPr="00CA124B" w:rsidRDefault="00766CF8" w:rsidP="00A478EF">
            <w:pPr>
              <w:pStyle w:val="Tabletext"/>
            </w:pPr>
            <w:r>
              <w:t>Meaning</w:t>
            </w:r>
          </w:p>
        </w:tc>
      </w:tr>
      <w:tr w:rsidR="00766CF8" w:rsidRPr="00CA124B" w14:paraId="54512FFD" w14:textId="77777777" w:rsidTr="00502CB4">
        <w:trPr>
          <w:trHeight w:val="340"/>
        </w:trPr>
        <w:tc>
          <w:tcPr>
            <w:tcW w:w="3372" w:type="dxa"/>
            <w:vAlign w:val="center"/>
          </w:tcPr>
          <w:p w14:paraId="33BEAD03" w14:textId="5395502E" w:rsidR="00766CF8" w:rsidRPr="00CA124B" w:rsidRDefault="00766CF8" w:rsidP="00A478EF">
            <w:pPr>
              <w:pStyle w:val="Tabletext"/>
            </w:pPr>
            <w:r>
              <w:rPr>
                <w:rStyle w:val="fontstyle21"/>
                <w:color w:val="auto"/>
                <w:sz w:val="21"/>
              </w:rPr>
              <w:t xml:space="preserve">FPGA </w:t>
            </w:r>
          </w:p>
        </w:tc>
        <w:tc>
          <w:tcPr>
            <w:tcW w:w="4708" w:type="dxa"/>
            <w:vAlign w:val="center"/>
          </w:tcPr>
          <w:p w14:paraId="6131F357" w14:textId="30261AB8" w:rsidR="00766CF8" w:rsidRPr="00CA124B" w:rsidRDefault="00766CF8" w:rsidP="00A478EF">
            <w:pPr>
              <w:pStyle w:val="Tabletext"/>
            </w:pPr>
            <w:r>
              <w:rPr>
                <w:rStyle w:val="fontstyle01"/>
                <w:rFonts w:ascii="Arial" w:hAnsi="Arial"/>
                <w:color w:val="auto"/>
                <w:sz w:val="21"/>
              </w:rPr>
              <w:t>Field Programmable Gate Array</w:t>
            </w:r>
          </w:p>
        </w:tc>
      </w:tr>
      <w:tr w:rsidR="00766CF8" w:rsidRPr="00CA124B" w14:paraId="406A1513" w14:textId="77777777" w:rsidTr="00502CB4">
        <w:trPr>
          <w:trHeight w:val="340"/>
        </w:trPr>
        <w:tc>
          <w:tcPr>
            <w:tcW w:w="3372" w:type="dxa"/>
            <w:vAlign w:val="center"/>
          </w:tcPr>
          <w:p w14:paraId="49AADF84" w14:textId="4A125E40" w:rsidR="00766CF8" w:rsidRPr="00CA124B" w:rsidRDefault="00766CF8" w:rsidP="00A478EF">
            <w:pPr>
              <w:pStyle w:val="Tabletext"/>
              <w:rPr>
                <w:bCs/>
              </w:rPr>
            </w:pPr>
            <w:r>
              <w:rPr>
                <w:rStyle w:val="fontstyle21"/>
                <w:color w:val="auto"/>
                <w:sz w:val="21"/>
              </w:rPr>
              <w:t xml:space="preserve">LED </w:t>
            </w:r>
          </w:p>
        </w:tc>
        <w:tc>
          <w:tcPr>
            <w:tcW w:w="4708" w:type="dxa"/>
            <w:vAlign w:val="center"/>
          </w:tcPr>
          <w:p w14:paraId="2CF14ED5" w14:textId="3F60AD93" w:rsidR="00766CF8" w:rsidRPr="00CA124B" w:rsidRDefault="00766CF8" w:rsidP="00A478EF">
            <w:pPr>
              <w:pStyle w:val="Tabletext"/>
            </w:pPr>
            <w:r>
              <w:rPr>
                <w:rStyle w:val="fontstyle01"/>
                <w:rFonts w:ascii="Arial" w:hAnsi="Arial"/>
                <w:color w:val="auto"/>
                <w:sz w:val="21"/>
              </w:rPr>
              <w:t>Light Emitting Diode</w:t>
            </w:r>
          </w:p>
        </w:tc>
      </w:tr>
      <w:tr w:rsidR="00766CF8" w:rsidRPr="00CA124B" w14:paraId="0B63132A" w14:textId="77777777" w:rsidTr="00502CB4">
        <w:trPr>
          <w:trHeight w:val="340"/>
        </w:trPr>
        <w:tc>
          <w:tcPr>
            <w:tcW w:w="3372" w:type="dxa"/>
            <w:vAlign w:val="center"/>
          </w:tcPr>
          <w:p w14:paraId="40B74F9F" w14:textId="5AE26185" w:rsidR="00766CF8" w:rsidRPr="00CA124B" w:rsidRDefault="00766CF8" w:rsidP="00A478EF">
            <w:pPr>
              <w:pStyle w:val="Tabletext"/>
              <w:rPr>
                <w:bCs/>
              </w:rPr>
            </w:pPr>
            <w:r>
              <w:rPr>
                <w:rStyle w:val="fontstyle21"/>
                <w:color w:val="auto"/>
                <w:sz w:val="21"/>
              </w:rPr>
              <w:t xml:space="preserve">LDO </w:t>
            </w:r>
          </w:p>
        </w:tc>
        <w:tc>
          <w:tcPr>
            <w:tcW w:w="4708" w:type="dxa"/>
            <w:vAlign w:val="center"/>
          </w:tcPr>
          <w:p w14:paraId="7E39D310" w14:textId="455A853C" w:rsidR="00766CF8" w:rsidRPr="00CA124B" w:rsidRDefault="00766CF8" w:rsidP="00A478EF">
            <w:pPr>
              <w:pStyle w:val="Tabletext"/>
            </w:pPr>
            <w:r>
              <w:rPr>
                <w:rStyle w:val="fontstyle01"/>
                <w:rFonts w:ascii="Arial" w:hAnsi="Arial"/>
                <w:color w:val="auto"/>
                <w:sz w:val="21"/>
              </w:rPr>
              <w:t>Low Dropout Regulator</w:t>
            </w:r>
          </w:p>
        </w:tc>
      </w:tr>
      <w:tr w:rsidR="00766CF8" w:rsidRPr="00CA124B" w14:paraId="6BBFD76C" w14:textId="77777777" w:rsidTr="00502CB4">
        <w:trPr>
          <w:trHeight w:val="340"/>
        </w:trPr>
        <w:tc>
          <w:tcPr>
            <w:tcW w:w="3372" w:type="dxa"/>
            <w:vAlign w:val="center"/>
          </w:tcPr>
          <w:p w14:paraId="72E2D998" w14:textId="3313C8F5" w:rsidR="00766CF8" w:rsidRPr="00CA124B" w:rsidRDefault="00766CF8" w:rsidP="00A478EF">
            <w:pPr>
              <w:pStyle w:val="Tabletext"/>
              <w:rPr>
                <w:bCs/>
              </w:rPr>
            </w:pPr>
            <w:r>
              <w:rPr>
                <w:rStyle w:val="fontstyle21"/>
                <w:color w:val="auto"/>
                <w:sz w:val="21"/>
              </w:rPr>
              <w:t xml:space="preserve">GPIO </w:t>
            </w:r>
          </w:p>
        </w:tc>
        <w:tc>
          <w:tcPr>
            <w:tcW w:w="4708" w:type="dxa"/>
            <w:vAlign w:val="center"/>
          </w:tcPr>
          <w:p w14:paraId="584BB732" w14:textId="533D1967" w:rsidR="00766CF8" w:rsidRPr="00CA124B" w:rsidRDefault="00766CF8" w:rsidP="00A478EF">
            <w:pPr>
              <w:pStyle w:val="Tabletext"/>
            </w:pPr>
            <w:r>
              <w:t>General Purpose Input Output</w:t>
            </w:r>
          </w:p>
        </w:tc>
      </w:tr>
      <w:tr w:rsidR="00766CF8" w:rsidRPr="00CA124B" w14:paraId="33CD062D" w14:textId="77777777" w:rsidTr="00502CB4">
        <w:trPr>
          <w:trHeight w:val="340"/>
        </w:trPr>
        <w:tc>
          <w:tcPr>
            <w:tcW w:w="3372" w:type="dxa"/>
            <w:vAlign w:val="center"/>
          </w:tcPr>
          <w:p w14:paraId="39B83768" w14:textId="46F10102" w:rsidR="00766CF8" w:rsidRPr="00CA124B" w:rsidRDefault="00766CF8" w:rsidP="00A478EF">
            <w:pPr>
              <w:pStyle w:val="Tabletext"/>
              <w:rPr>
                <w:bCs/>
              </w:rPr>
            </w:pPr>
            <w:r>
              <w:rPr>
                <w:rStyle w:val="fontstyle21"/>
                <w:color w:val="auto"/>
                <w:sz w:val="21"/>
              </w:rPr>
              <w:t xml:space="preserve">LUT4 </w:t>
            </w:r>
          </w:p>
        </w:tc>
        <w:tc>
          <w:tcPr>
            <w:tcW w:w="4708" w:type="dxa"/>
            <w:vAlign w:val="center"/>
          </w:tcPr>
          <w:p w14:paraId="06317E75" w14:textId="4DC586D5" w:rsidR="00766CF8" w:rsidRPr="00CA124B" w:rsidRDefault="00766CF8" w:rsidP="00A478EF">
            <w:pPr>
              <w:pStyle w:val="Tabletext"/>
            </w:pPr>
            <w:r>
              <w:t>Four-input Look-up Table</w:t>
            </w:r>
          </w:p>
        </w:tc>
      </w:tr>
      <w:tr w:rsidR="00766CF8" w:rsidRPr="00CA124B" w14:paraId="1E8E0648" w14:textId="77777777" w:rsidTr="00502CB4">
        <w:trPr>
          <w:trHeight w:val="340"/>
        </w:trPr>
        <w:tc>
          <w:tcPr>
            <w:tcW w:w="3372" w:type="dxa"/>
            <w:vAlign w:val="center"/>
          </w:tcPr>
          <w:p w14:paraId="5B72C49D" w14:textId="7EFF6CFA" w:rsidR="00766CF8" w:rsidRPr="00CA124B" w:rsidRDefault="00766CF8" w:rsidP="00A478EF">
            <w:pPr>
              <w:pStyle w:val="Tabletext"/>
            </w:pPr>
            <w:r>
              <w:rPr>
                <w:rStyle w:val="fontstyle21"/>
                <w:color w:val="auto"/>
                <w:sz w:val="21"/>
              </w:rPr>
              <w:t xml:space="preserve">SSRAM </w:t>
            </w:r>
          </w:p>
        </w:tc>
        <w:tc>
          <w:tcPr>
            <w:tcW w:w="4708" w:type="dxa"/>
            <w:vAlign w:val="center"/>
          </w:tcPr>
          <w:p w14:paraId="214CE8DC" w14:textId="5DAC9223" w:rsidR="00766CF8" w:rsidRPr="00CA124B" w:rsidRDefault="00766CF8" w:rsidP="00A478EF">
            <w:pPr>
              <w:pStyle w:val="Tabletext"/>
            </w:pPr>
            <w:r>
              <w:rPr>
                <w:rStyle w:val="fontstyle01"/>
                <w:rFonts w:ascii="Arial" w:hAnsi="Arial"/>
                <w:color w:val="auto"/>
                <w:sz w:val="21"/>
              </w:rPr>
              <w:t>Shadow Static Random Access Memory</w:t>
            </w:r>
          </w:p>
        </w:tc>
      </w:tr>
      <w:tr w:rsidR="00766CF8" w:rsidRPr="00CA124B" w14:paraId="653A0FF5" w14:textId="77777777" w:rsidTr="00502CB4">
        <w:trPr>
          <w:trHeight w:val="340"/>
        </w:trPr>
        <w:tc>
          <w:tcPr>
            <w:tcW w:w="3372" w:type="dxa"/>
            <w:vAlign w:val="center"/>
          </w:tcPr>
          <w:p w14:paraId="4993C123" w14:textId="03FA82D6" w:rsidR="00766CF8" w:rsidRPr="00CA124B" w:rsidRDefault="00766CF8" w:rsidP="00A478EF">
            <w:pPr>
              <w:pStyle w:val="Tabletext"/>
            </w:pPr>
            <w:r>
              <w:rPr>
                <w:rStyle w:val="fontstyle21"/>
                <w:color w:val="auto"/>
                <w:sz w:val="21"/>
              </w:rPr>
              <w:t xml:space="preserve">BSRAM </w:t>
            </w:r>
          </w:p>
        </w:tc>
        <w:tc>
          <w:tcPr>
            <w:tcW w:w="4708" w:type="dxa"/>
            <w:vAlign w:val="center"/>
          </w:tcPr>
          <w:p w14:paraId="794B9FB0" w14:textId="16DE6B96" w:rsidR="00766CF8" w:rsidRPr="00CA124B" w:rsidRDefault="00766CF8" w:rsidP="00A478EF">
            <w:pPr>
              <w:pStyle w:val="Tabletext"/>
            </w:pPr>
            <w:r>
              <w:rPr>
                <w:rStyle w:val="fontstyle01"/>
                <w:rFonts w:ascii="Arial" w:hAnsi="Arial"/>
                <w:color w:val="auto"/>
                <w:sz w:val="21"/>
              </w:rPr>
              <w:t>Block Static Random Access Memory</w:t>
            </w:r>
          </w:p>
        </w:tc>
      </w:tr>
      <w:tr w:rsidR="00766CF8" w:rsidRPr="00CA124B" w14:paraId="61E92C91" w14:textId="77777777" w:rsidTr="00502CB4">
        <w:trPr>
          <w:trHeight w:val="371"/>
        </w:trPr>
        <w:tc>
          <w:tcPr>
            <w:tcW w:w="3372" w:type="dxa"/>
            <w:vAlign w:val="center"/>
          </w:tcPr>
          <w:p w14:paraId="7F830EEE" w14:textId="307E9E4A" w:rsidR="00766CF8" w:rsidRPr="00CA124B" w:rsidRDefault="00766CF8" w:rsidP="00A478EF">
            <w:pPr>
              <w:pStyle w:val="Tabletext"/>
            </w:pPr>
            <w:r>
              <w:rPr>
                <w:rStyle w:val="fontstyle21"/>
                <w:color w:val="auto"/>
                <w:sz w:val="21"/>
              </w:rPr>
              <w:t xml:space="preserve">PLL </w:t>
            </w:r>
          </w:p>
        </w:tc>
        <w:tc>
          <w:tcPr>
            <w:tcW w:w="4708" w:type="dxa"/>
            <w:vAlign w:val="center"/>
          </w:tcPr>
          <w:p w14:paraId="04664171" w14:textId="4CE5E372" w:rsidR="00766CF8" w:rsidRPr="00CA124B" w:rsidRDefault="00766CF8" w:rsidP="00A478EF">
            <w:pPr>
              <w:pStyle w:val="Tabletext"/>
            </w:pPr>
            <w:r>
              <w:rPr>
                <w:rStyle w:val="fontstyle01"/>
                <w:rFonts w:ascii="Arial" w:hAnsi="Arial"/>
                <w:color w:val="auto"/>
                <w:sz w:val="21"/>
              </w:rPr>
              <w:t>Phase-locked Loop</w:t>
            </w:r>
          </w:p>
        </w:tc>
      </w:tr>
      <w:tr w:rsidR="00766CF8" w:rsidRPr="00CA124B" w14:paraId="37BBA4A2" w14:textId="77777777" w:rsidTr="00502CB4">
        <w:trPr>
          <w:trHeight w:val="340"/>
        </w:trPr>
        <w:tc>
          <w:tcPr>
            <w:tcW w:w="3372" w:type="dxa"/>
            <w:vAlign w:val="center"/>
          </w:tcPr>
          <w:p w14:paraId="495FB06F" w14:textId="5BE88466" w:rsidR="00766CF8" w:rsidRPr="00CA124B" w:rsidRDefault="00766CF8" w:rsidP="00A478EF">
            <w:pPr>
              <w:pStyle w:val="Tabletext"/>
            </w:pPr>
            <w:r>
              <w:rPr>
                <w:rStyle w:val="fontstyle21"/>
                <w:color w:val="auto"/>
                <w:sz w:val="21"/>
              </w:rPr>
              <w:t xml:space="preserve">DLL </w:t>
            </w:r>
          </w:p>
        </w:tc>
        <w:tc>
          <w:tcPr>
            <w:tcW w:w="4708" w:type="dxa"/>
            <w:vAlign w:val="center"/>
          </w:tcPr>
          <w:p w14:paraId="6736ADEF" w14:textId="3EDF1268" w:rsidR="00766CF8" w:rsidRPr="00CA124B" w:rsidRDefault="00766CF8" w:rsidP="00A478EF">
            <w:pPr>
              <w:pStyle w:val="Tabletext"/>
            </w:pPr>
            <w:r>
              <w:rPr>
                <w:rStyle w:val="fontstyle01"/>
                <w:rFonts w:ascii="Arial" w:hAnsi="Arial"/>
                <w:color w:val="auto"/>
                <w:sz w:val="21"/>
              </w:rPr>
              <w:t>Delay-locked Loop</w:t>
            </w:r>
          </w:p>
        </w:tc>
      </w:tr>
      <w:tr w:rsidR="00766CF8" w:rsidRPr="00CA124B" w14:paraId="31165CD9" w14:textId="77777777" w:rsidTr="00502CB4">
        <w:trPr>
          <w:trHeight w:val="340"/>
        </w:trPr>
        <w:tc>
          <w:tcPr>
            <w:tcW w:w="3372" w:type="dxa"/>
            <w:vAlign w:val="center"/>
          </w:tcPr>
          <w:p w14:paraId="34A7A987" w14:textId="252EDF4B" w:rsidR="00766CF8" w:rsidRPr="00CA124B" w:rsidRDefault="00766CF8" w:rsidP="00A478EF">
            <w:pPr>
              <w:pStyle w:val="Tabletext"/>
            </w:pPr>
            <w:r>
              <w:rPr>
                <w:rStyle w:val="fontstyle21"/>
                <w:color w:val="auto"/>
                <w:sz w:val="21"/>
              </w:rPr>
              <w:t xml:space="preserve">DSP </w:t>
            </w:r>
          </w:p>
        </w:tc>
        <w:tc>
          <w:tcPr>
            <w:tcW w:w="4708" w:type="dxa"/>
            <w:vAlign w:val="center"/>
          </w:tcPr>
          <w:p w14:paraId="13FB7724" w14:textId="384A54DE" w:rsidR="00766CF8" w:rsidRPr="00CA124B" w:rsidRDefault="00766CF8" w:rsidP="00A478EF">
            <w:pPr>
              <w:pStyle w:val="Tabletext"/>
            </w:pPr>
            <w:r>
              <w:rPr>
                <w:rStyle w:val="fontstyle01"/>
                <w:rFonts w:ascii="Arial" w:hAnsi="Arial"/>
                <w:color w:val="auto"/>
                <w:sz w:val="21"/>
              </w:rPr>
              <w:t>Digital Signal Processing</w:t>
            </w:r>
          </w:p>
        </w:tc>
      </w:tr>
      <w:tr w:rsidR="00502CB4" w:rsidRPr="00CA124B" w14:paraId="6DD4F961" w14:textId="77777777" w:rsidTr="00502CB4">
        <w:trPr>
          <w:trHeight w:val="340"/>
        </w:trPr>
        <w:tc>
          <w:tcPr>
            <w:tcW w:w="3372" w:type="dxa"/>
            <w:vAlign w:val="center"/>
          </w:tcPr>
          <w:p w14:paraId="41F4B039" w14:textId="65FCC5C6" w:rsidR="00502CB4" w:rsidRPr="00CA124B" w:rsidRDefault="00502CB4" w:rsidP="00A478EF">
            <w:pPr>
              <w:pStyle w:val="Tabletext"/>
            </w:pPr>
            <w:r w:rsidRPr="00CA124B">
              <w:t>QN48P</w:t>
            </w:r>
          </w:p>
        </w:tc>
        <w:tc>
          <w:tcPr>
            <w:tcW w:w="4708" w:type="dxa"/>
            <w:vAlign w:val="center"/>
          </w:tcPr>
          <w:p w14:paraId="5BE4A684" w14:textId="78365339" w:rsidR="00502CB4" w:rsidRPr="00CA124B" w:rsidRDefault="00502CB4" w:rsidP="00A478EF">
            <w:pPr>
              <w:pStyle w:val="Tabletext"/>
            </w:pPr>
            <w:r w:rsidRPr="00CA124B">
              <w:t>QN48P</w:t>
            </w:r>
          </w:p>
        </w:tc>
      </w:tr>
    </w:tbl>
    <w:p w14:paraId="025327AC" w14:textId="1C66078C" w:rsidR="0044605B" w:rsidRPr="00FC5154" w:rsidRDefault="0044605B" w:rsidP="00F7308C">
      <w:pPr>
        <w:pStyle w:val="2"/>
        <w:rPr>
          <w:b w:val="0"/>
          <w:bCs/>
        </w:rPr>
      </w:pPr>
      <w:bookmarkStart w:id="10" w:name="_Toc101799634"/>
      <w:r>
        <w:t>Technical Support</w:t>
      </w:r>
      <w:bookmarkEnd w:id="10"/>
    </w:p>
    <w:p w14:paraId="4B25A51C" w14:textId="2BDBBA1C" w:rsidR="0044605B" w:rsidRPr="00146E9E" w:rsidRDefault="0044605B" w:rsidP="001529B6">
      <w:pPr>
        <w:pStyle w:val="af"/>
        <w:numPr>
          <w:ilvl w:val="0"/>
          <w:numId w:val="27"/>
        </w:numPr>
        <w:ind w:left="2121" w:firstLineChars="0" w:hanging="420"/>
      </w:pPr>
      <w:r>
        <w:t xml:space="preserve">For the latest FPGA technical information, please pay attention to </w:t>
      </w:r>
      <w:r w:rsidR="00502CB4">
        <w:rPr>
          <w:rFonts w:hint="eastAsia"/>
        </w:rPr>
        <w:t>W</w:t>
      </w:r>
      <w:r w:rsidR="00502CB4">
        <w:t>eChat</w:t>
      </w:r>
      <w:r>
        <w:t xml:space="preserve"> official account: MYMNIEYE.</w:t>
      </w:r>
    </w:p>
    <w:p w14:paraId="7E3C02C7" w14:textId="60F86325" w:rsidR="0044605B" w:rsidRDefault="0044605B" w:rsidP="001529B6">
      <w:pPr>
        <w:pStyle w:val="af"/>
        <w:numPr>
          <w:ilvl w:val="0"/>
          <w:numId w:val="27"/>
        </w:numPr>
        <w:ind w:left="2121" w:firstLineChars="0" w:hanging="420"/>
      </w:pPr>
      <w:r>
        <w:t xml:space="preserve">Instruction video link: </w:t>
      </w:r>
      <w:hyperlink r:id="rId24" w:history="1">
        <w:r w:rsidR="00A83F53" w:rsidRPr="00A83F53">
          <w:rPr>
            <w:rStyle w:val="aa"/>
          </w:rPr>
          <w:t>https://space.bilibili.com/507416742</w:t>
        </w:r>
      </w:hyperlink>
      <w:r w:rsidR="00502CB4">
        <w:rPr>
          <w:rFonts w:hint="eastAsia"/>
        </w:rPr>
        <w:t>.</w:t>
      </w:r>
    </w:p>
    <w:p w14:paraId="5F439ACE" w14:textId="04F4CE27" w:rsidR="0044605B" w:rsidRDefault="0044605B" w:rsidP="001529B6">
      <w:pPr>
        <w:pStyle w:val="af"/>
        <w:numPr>
          <w:ilvl w:val="0"/>
          <w:numId w:val="27"/>
        </w:numPr>
        <w:ind w:left="2121" w:firstLineChars="0" w:hanging="420"/>
      </w:pPr>
      <w:r>
        <w:t>Taobao shop: MYMNIEYE.</w:t>
      </w:r>
    </w:p>
    <w:p w14:paraId="3F96BD1C" w14:textId="7F16C0FA" w:rsidR="0044605B" w:rsidRPr="00146E9E" w:rsidRDefault="0044605B" w:rsidP="001529B6">
      <w:pPr>
        <w:pStyle w:val="af"/>
        <w:numPr>
          <w:ilvl w:val="0"/>
          <w:numId w:val="27"/>
        </w:numPr>
        <w:ind w:left="2121" w:firstLineChars="0" w:hanging="420"/>
      </w:pPr>
      <w:r>
        <w:t>Technical support QQ group: 808770961.</w:t>
      </w:r>
    </w:p>
    <w:p w14:paraId="5796830A" w14:textId="2AC0B379" w:rsidR="0044605B" w:rsidRPr="008F68F2" w:rsidRDefault="0044605B" w:rsidP="00E76BCF">
      <w:pPr>
        <w:pStyle w:val="1"/>
      </w:pPr>
      <w:bookmarkStart w:id="11" w:name="_Toc101799635"/>
      <w:r>
        <w:lastRenderedPageBreak/>
        <w:t>Development Board Introduction</w:t>
      </w:r>
      <w:bookmarkEnd w:id="11"/>
    </w:p>
    <w:p w14:paraId="442E0A06" w14:textId="613363CC" w:rsidR="0044605B" w:rsidRDefault="0044605B" w:rsidP="00F7308C">
      <w:pPr>
        <w:pStyle w:val="2"/>
      </w:pPr>
      <w:bookmarkStart w:id="12" w:name="_Toc101799636"/>
      <w:r>
        <w:t>Overview</w:t>
      </w:r>
      <w:bookmarkEnd w:id="12"/>
    </w:p>
    <w:p w14:paraId="150E9A22" w14:textId="76C21931" w:rsidR="00D976A9" w:rsidRPr="00E87992" w:rsidRDefault="00407D9F" w:rsidP="00D976A9">
      <w:pPr>
        <w:pStyle w:val="af4"/>
      </w:pPr>
      <w:bookmarkStart w:id="13" w:name="_Toc101721558"/>
      <w:r>
        <w:t xml:space="preserve">Figure </w:t>
      </w:r>
      <w:r w:rsidR="00A22F66">
        <w:fldChar w:fldCharType="begin"/>
      </w:r>
      <w:r w:rsidR="00A22F66">
        <w:instrText xml:space="preserve"> STYLEREF 1 \s </w:instrText>
      </w:r>
      <w:r w:rsidR="00A22F66">
        <w:fldChar w:fldCharType="separate"/>
      </w:r>
      <w:r w:rsidR="00A83F53">
        <w:rPr>
          <w:noProof/>
        </w:rPr>
        <w:t>2</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w:t>
      </w:r>
      <w:r w:rsidRPr="007859A2">
        <w:fldChar w:fldCharType="end"/>
      </w:r>
      <w:r>
        <w:t xml:space="preserve"> MiniStar nano Experiment Kit</w:t>
      </w:r>
      <w:bookmarkEnd w:id="13"/>
    </w:p>
    <w:p w14:paraId="35435788" w14:textId="77777777" w:rsidR="0044605B" w:rsidRDefault="0044605B" w:rsidP="00407D9F">
      <w:pPr>
        <w:pStyle w:val="FigureC"/>
        <w:rPr>
          <w:rStyle w:val="15"/>
          <w:rFonts w:ascii="微软雅黑" w:eastAsia="微软雅黑" w:hAnsi="微软雅黑" w:cs="宋体"/>
          <w:b/>
          <w:bCs/>
          <w:i w:val="0"/>
          <w:iCs w:val="0"/>
          <w:sz w:val="32"/>
          <w:szCs w:val="32"/>
        </w:rPr>
      </w:pPr>
      <w:r>
        <w:rPr>
          <w:noProof/>
        </w:rPr>
        <w:drawing>
          <wp:inline distT="0" distB="0" distL="0" distR="0" wp14:anchorId="6C85461C" wp14:editId="74450788">
            <wp:extent cx="4560124" cy="30163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323" t="20106" r="6961" b="16676"/>
                    <a:stretch/>
                  </pic:blipFill>
                  <pic:spPr bwMode="auto">
                    <a:xfrm>
                      <a:off x="0" y="0"/>
                      <a:ext cx="4573693" cy="3025308"/>
                    </a:xfrm>
                    <a:prstGeom prst="rect">
                      <a:avLst/>
                    </a:prstGeom>
                    <a:noFill/>
                    <a:ln>
                      <a:noFill/>
                    </a:ln>
                    <a:extLst>
                      <a:ext uri="{53640926-AAD7-44D8-BBD7-CCE9431645EC}">
                        <a14:shadowObscured xmlns:a14="http://schemas.microsoft.com/office/drawing/2010/main"/>
                      </a:ext>
                    </a:extLst>
                  </pic:spPr>
                </pic:pic>
              </a:graphicData>
            </a:graphic>
          </wp:inline>
        </w:drawing>
      </w:r>
    </w:p>
    <w:p w14:paraId="6C3BC744" w14:textId="77777777" w:rsidR="00D976A9" w:rsidRPr="00CE0A06" w:rsidRDefault="00D976A9" w:rsidP="001529B6">
      <w:pPr>
        <w:pStyle w:val="aff3"/>
        <w:rPr>
          <w:rStyle w:val="15"/>
          <w:rFonts w:ascii="微软雅黑" w:eastAsia="微软雅黑" w:hAnsi="微软雅黑" w:cs="宋体"/>
          <w:b/>
          <w:bCs/>
          <w:i w:val="0"/>
          <w:iCs w:val="0"/>
          <w:sz w:val="32"/>
          <w:szCs w:val="32"/>
        </w:rPr>
      </w:pPr>
    </w:p>
    <w:p w14:paraId="53534B1B" w14:textId="37847A65" w:rsidR="0044605B" w:rsidRDefault="0044605B" w:rsidP="00D976A9">
      <w:pPr>
        <w:ind w:firstLine="480"/>
      </w:pPr>
      <w:r>
        <w:t>The MiniStar nano Ex</w:t>
      </w:r>
      <w:r w:rsidR="0062463B">
        <w:t xml:space="preserve">periment Kit is based on Gowin </w:t>
      </w:r>
      <w:r>
        <w:t>GW1NSR series of FPGA product GW1NSR-LV4CQN48P.</w:t>
      </w:r>
    </w:p>
    <w:p w14:paraId="3D753163" w14:textId="119E1141" w:rsidR="0044605B" w:rsidRDefault="0044605B" w:rsidP="00D976A9">
      <w:pPr>
        <w:ind w:firstLine="480"/>
      </w:pPr>
      <w:r>
        <w:t>GW1NSR series of FPGA products are the first generation products of LittleBee</w:t>
      </w:r>
      <w:r w:rsidR="0062463B" w:rsidRPr="0062463B">
        <w:rPr>
          <w:vertAlign w:val="superscript"/>
        </w:rPr>
        <w:t>®</w:t>
      </w:r>
      <w:r>
        <w:t xml:space="preserve"> family and represent one form of SIP chip, which integrates GW1NS series of FPGA product and PSRAM. GW1NSR series of FPGA products include GW1NSR-2C, GW1NSR-4C, GW1NSR-2, and GW1NSR-4</w:t>
      </w:r>
      <w:r w:rsidR="00502CB4">
        <w:rPr>
          <w:rFonts w:hint="eastAsia"/>
        </w:rPr>
        <w:t xml:space="preserve"> devices</w:t>
      </w:r>
      <w:r>
        <w:t xml:space="preserve">. GW1NSR-2C and GW1NSR-4C devices are embedded with ARM Cortex-M3 hardcore processor. In addition, the GW1NSR series of FPGA products are also embedded with USB2.0 PHY, User Flash, and ADC. </w:t>
      </w:r>
    </w:p>
    <w:p w14:paraId="53F46FFE" w14:textId="621ECB84" w:rsidR="0044605B" w:rsidRPr="00CB2943" w:rsidRDefault="0044605B" w:rsidP="00D976A9">
      <w:pPr>
        <w:ind w:firstLine="480"/>
      </w:pPr>
      <w:r>
        <w:lastRenderedPageBreak/>
        <w:t xml:space="preserve">ARM Cortex-M3 hardcore processor is employed </w:t>
      </w:r>
      <w:r w:rsidR="001E50D0">
        <w:t>as the core of GW1NSR-2C and</w:t>
      </w:r>
      <w:r>
        <w:t xml:space="preserve"> GW1NSR-4C</w:t>
      </w:r>
      <w:r w:rsidR="001E50D0">
        <w:rPr>
          <w:rFonts w:hint="eastAsia"/>
        </w:rPr>
        <w:t xml:space="preserve"> devices</w:t>
      </w:r>
      <w:r>
        <w:t xml:space="preserve">, and the needs of the minimum memory can be met. FPGA logic resources and other embedded resources can flexibly facilitate the peripheral control functions, which provide excellent calculation functions and exceptional system response interrupts. They also offer high performance, low power, flexible use, instant start-on, low cost, nonvolatile, high security, and abundant package types, </w:t>
      </w:r>
      <w:proofErr w:type="gramStart"/>
      <w:r>
        <w:t>etc..</w:t>
      </w:r>
      <w:proofErr w:type="gramEnd"/>
      <w:r>
        <w:t xml:space="preserve"> GW1NSR-2C </w:t>
      </w:r>
      <w:r w:rsidR="001E50D0">
        <w:rPr>
          <w:rFonts w:hint="eastAsia"/>
        </w:rPr>
        <w:t xml:space="preserve">can </w:t>
      </w:r>
      <w:r w:rsidR="001E50D0">
        <w:t>achieve</w:t>
      </w:r>
      <w:r>
        <w:t xml:space="preserve"> seamless connection between programmable logic devices and embedded processors. They are compatible with multi</w:t>
      </w:r>
      <w:r w:rsidR="001E50D0">
        <w:t>ple peripheral device standards</w:t>
      </w:r>
      <w:r w:rsidR="001E50D0">
        <w:rPr>
          <w:rFonts w:hint="eastAsia"/>
        </w:rPr>
        <w:t xml:space="preserve">, which </w:t>
      </w:r>
      <w:r>
        <w:t xml:space="preserve">can reduce costs and </w:t>
      </w:r>
      <w:r w:rsidR="00412946">
        <w:rPr>
          <w:rFonts w:hint="eastAsia"/>
        </w:rPr>
        <w:t xml:space="preserve">can </w:t>
      </w:r>
      <w:r>
        <w:t>be widely deployed in industrial control, communication, Internet of Things, servo drive, consumption fields, etc.</w:t>
      </w:r>
    </w:p>
    <w:p w14:paraId="6379329F" w14:textId="00BAE898" w:rsidR="0044605B" w:rsidRPr="00E87992" w:rsidRDefault="0044605B" w:rsidP="00F7308C">
      <w:pPr>
        <w:pStyle w:val="2"/>
        <w:rPr>
          <w:b w:val="0"/>
          <w:bCs/>
        </w:rPr>
      </w:pPr>
      <w:bookmarkStart w:id="14" w:name="_Toc101799637"/>
      <w:r>
        <w:t>Development Kit</w:t>
      </w:r>
      <w:bookmarkEnd w:id="14"/>
    </w:p>
    <w:p w14:paraId="3B97E550" w14:textId="77777777" w:rsidR="0044605B" w:rsidRPr="00E87992" w:rsidRDefault="0044605B" w:rsidP="00D976A9">
      <w:pPr>
        <w:ind w:firstLine="480"/>
      </w:pPr>
      <w:r>
        <w:t>A development board kit includes the following items:</w:t>
      </w:r>
    </w:p>
    <w:p w14:paraId="4D4508F3" w14:textId="7CEBE2AC" w:rsidR="0044605B" w:rsidRPr="00E87992" w:rsidRDefault="0044605B" w:rsidP="0010456D">
      <w:pPr>
        <w:pStyle w:val="Bullet"/>
      </w:pPr>
      <w:bookmarkStart w:id="15" w:name="_Hlk11253122"/>
      <w:r>
        <w:t>Development Board</w:t>
      </w:r>
    </w:p>
    <w:p w14:paraId="6C7538C7" w14:textId="0063EA35" w:rsidR="0044605B" w:rsidRDefault="0044605B" w:rsidP="0010456D">
      <w:pPr>
        <w:pStyle w:val="Bullet"/>
      </w:pPr>
      <w:r>
        <w:t>Development Board User Guide</w:t>
      </w:r>
      <w:bookmarkStart w:id="16" w:name="_Hlk11251586"/>
      <w:bookmarkEnd w:id="15"/>
    </w:p>
    <w:p w14:paraId="6F22EEA6" w14:textId="1181166B" w:rsidR="00463CE2" w:rsidRPr="00485614" w:rsidRDefault="00407D9F" w:rsidP="00463CE2">
      <w:pPr>
        <w:pStyle w:val="af4"/>
      </w:pPr>
      <w:bookmarkStart w:id="17" w:name="_Toc101721559"/>
      <w:r>
        <w:t xml:space="preserve">Figure </w:t>
      </w:r>
      <w:r w:rsidR="00A22F66">
        <w:fldChar w:fldCharType="begin"/>
      </w:r>
      <w:r w:rsidR="00A22F66">
        <w:instrText xml:space="preserve"> STYLEREF 1 \s </w:instrText>
      </w:r>
      <w:r w:rsidR="00A22F66">
        <w:fldChar w:fldCharType="separate"/>
      </w:r>
      <w:r w:rsidR="00A83F53">
        <w:rPr>
          <w:noProof/>
        </w:rPr>
        <w:t>2</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2</w:t>
      </w:r>
      <w:r w:rsidRPr="007859A2">
        <w:fldChar w:fldCharType="end"/>
      </w:r>
      <w:r>
        <w:t xml:space="preserve"> MiniStar nano Experiment Kit Function Interfaces</w:t>
      </w:r>
      <w:bookmarkEnd w:id="17"/>
    </w:p>
    <w:bookmarkEnd w:id="16"/>
    <w:p w14:paraId="681016B6" w14:textId="7A4CA510" w:rsidR="0044605B" w:rsidRDefault="00797830" w:rsidP="00797830">
      <w:pPr>
        <w:pStyle w:val="FigureCR"/>
      </w:pPr>
      <w:r w:rsidRPr="00797830">
        <w:rPr>
          <w:noProof/>
        </w:rPr>
        <w:drawing>
          <wp:inline distT="0" distB="0" distL="0" distR="0" wp14:anchorId="5876EFB8" wp14:editId="4A48BD4C">
            <wp:extent cx="5305245" cy="3467819"/>
            <wp:effectExtent l="0" t="0" r="0" b="0"/>
            <wp:docPr id="1" name="图片 1" descr="C:\Users\DELL\Documents\WXWork\1688853129533561\Cache\Image\2022-04\ENG-mini n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ocuments\WXWork\1688853129533561\Cache\Image\2022-04\ENG-mini nano.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5642" t="19732" r="7616" b="17812"/>
                    <a:stretch/>
                  </pic:blipFill>
                  <pic:spPr bwMode="auto">
                    <a:xfrm>
                      <a:off x="0" y="0"/>
                      <a:ext cx="5308717" cy="3470089"/>
                    </a:xfrm>
                    <a:prstGeom prst="rect">
                      <a:avLst/>
                    </a:prstGeom>
                    <a:noFill/>
                    <a:ln>
                      <a:noFill/>
                    </a:ln>
                    <a:extLst>
                      <a:ext uri="{53640926-AAD7-44D8-BBD7-CCE9431645EC}">
                        <a14:shadowObscured xmlns:a14="http://schemas.microsoft.com/office/drawing/2010/main"/>
                      </a:ext>
                    </a:extLst>
                  </pic:spPr>
                </pic:pic>
              </a:graphicData>
            </a:graphic>
          </wp:inline>
        </w:drawing>
      </w:r>
    </w:p>
    <w:p w14:paraId="710C5A52" w14:textId="77777777" w:rsidR="0044605B" w:rsidRDefault="0044605B" w:rsidP="0044605B">
      <w:pPr>
        <w:adjustRightInd w:val="0"/>
        <w:snapToGrid w:val="0"/>
        <w:spacing w:before="54"/>
        <w:ind w:firstLine="420"/>
        <w:jc w:val="center"/>
        <w:rPr>
          <w:rFonts w:ascii="微软雅黑" w:eastAsia="微软雅黑" w:hAnsi="微软雅黑"/>
          <w:sz w:val="21"/>
        </w:rPr>
      </w:pPr>
    </w:p>
    <w:p w14:paraId="01F1FC72" w14:textId="214CEC1E" w:rsidR="0044605B" w:rsidRDefault="0044605B" w:rsidP="00F7308C">
      <w:pPr>
        <w:pStyle w:val="2"/>
      </w:pPr>
      <w:bookmarkStart w:id="18" w:name="_Toc101799638"/>
      <w:r>
        <w:lastRenderedPageBreak/>
        <w:t>System Block Diagram</w:t>
      </w:r>
      <w:bookmarkEnd w:id="18"/>
    </w:p>
    <w:p w14:paraId="109B0E15" w14:textId="5AB5DE89" w:rsidR="00463CE2" w:rsidRPr="00485614" w:rsidRDefault="00407D9F" w:rsidP="00463CE2">
      <w:pPr>
        <w:pStyle w:val="af4"/>
      </w:pPr>
      <w:bookmarkStart w:id="19" w:name="_Toc101721560"/>
      <w:r>
        <w:t xml:space="preserve">Figure </w:t>
      </w:r>
      <w:r w:rsidR="00A22F66">
        <w:fldChar w:fldCharType="begin"/>
      </w:r>
      <w:r w:rsidR="00A22F66">
        <w:instrText xml:space="preserve"> STYLEREF 1 \s </w:instrText>
      </w:r>
      <w:r w:rsidR="00A22F66">
        <w:fldChar w:fldCharType="separate"/>
      </w:r>
      <w:r w:rsidR="00A83F53">
        <w:rPr>
          <w:noProof/>
        </w:rPr>
        <w:t>2</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3</w:t>
      </w:r>
      <w:r w:rsidRPr="007859A2">
        <w:fldChar w:fldCharType="end"/>
      </w:r>
      <w:r>
        <w:t xml:space="preserve"> MiniStar nano Experiment Kit System Block Diagram</w:t>
      </w:r>
      <w:bookmarkEnd w:id="19"/>
    </w:p>
    <w:p w14:paraId="3B6E503F" w14:textId="4B25BFD6" w:rsidR="0044605B" w:rsidRDefault="003845B1" w:rsidP="001529B6">
      <w:pPr>
        <w:pStyle w:val="FigureCR"/>
      </w:pPr>
      <w:r w:rsidRPr="001529B6">
        <w:object w:dxaOrig="16470" w:dyaOrig="10561" w14:anchorId="561731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pt;height:263.5pt" o:ole="">
            <v:imagedata r:id="rId27" o:title=""/>
          </v:shape>
          <o:OLEObject Type="Embed" ProgID="Visio.Drawing.15" ShapeID="_x0000_i1025" DrawAspect="Content" ObjectID="_1714919903" r:id="rId28"/>
        </w:object>
      </w:r>
    </w:p>
    <w:p w14:paraId="1B8C2C66" w14:textId="0E9B5B62" w:rsidR="0044605B" w:rsidRPr="004136E0" w:rsidRDefault="0044605B" w:rsidP="00F7308C">
      <w:pPr>
        <w:pStyle w:val="2"/>
        <w:rPr>
          <w:b w:val="0"/>
          <w:bCs/>
        </w:rPr>
      </w:pPr>
      <w:bookmarkStart w:id="20" w:name="_Toc101799639"/>
      <w:r>
        <w:t>Features</w:t>
      </w:r>
      <w:bookmarkEnd w:id="20"/>
    </w:p>
    <w:p w14:paraId="6B8FF621" w14:textId="77777777" w:rsidR="0044605B" w:rsidRPr="004136E0" w:rsidRDefault="0044605B" w:rsidP="00B21B5D">
      <w:pPr>
        <w:ind w:firstLine="480"/>
      </w:pPr>
      <w:r>
        <w:t>The structure and features of the development board are as follows:</w:t>
      </w:r>
    </w:p>
    <w:p w14:paraId="0CE24F38" w14:textId="034D9222" w:rsidR="0044605B" w:rsidRPr="004136E0" w:rsidRDefault="0044605B" w:rsidP="00463CE2">
      <w:pPr>
        <w:pStyle w:val="Numberlist"/>
        <w:numPr>
          <w:ilvl w:val="0"/>
          <w:numId w:val="20"/>
        </w:numPr>
      </w:pPr>
      <w:r>
        <w:t>FPGA</w:t>
      </w:r>
    </w:p>
    <w:p w14:paraId="6105DB27" w14:textId="3542B6CB" w:rsidR="0044605B" w:rsidRPr="004136E0" w:rsidRDefault="0044605B" w:rsidP="0010456D">
      <w:pPr>
        <w:pStyle w:val="sub-bullet"/>
      </w:pPr>
      <w:r>
        <w:t>QN48P package</w:t>
      </w:r>
    </w:p>
    <w:p w14:paraId="38B54FC5" w14:textId="3F518406" w:rsidR="0044605B" w:rsidRPr="004136E0" w:rsidRDefault="0044605B" w:rsidP="0010456D">
      <w:pPr>
        <w:pStyle w:val="sub-bullet"/>
      </w:pPr>
      <w:r>
        <w:t>Embedded ARM Cortex-M3 hardcore processor</w:t>
      </w:r>
    </w:p>
    <w:p w14:paraId="1EC201EC" w14:textId="256E2BD1" w:rsidR="0044605B" w:rsidRPr="004136E0" w:rsidRDefault="0044605B" w:rsidP="00813D89">
      <w:pPr>
        <w:pStyle w:val="Numberlist"/>
      </w:pPr>
      <w:r>
        <w:t xml:space="preserve">FPGA configuration mode </w:t>
      </w:r>
    </w:p>
    <w:p w14:paraId="13D08DE8" w14:textId="77990F00" w:rsidR="0044605B" w:rsidRDefault="008854C7" w:rsidP="0010456D">
      <w:pPr>
        <w:pStyle w:val="sub-bullet"/>
      </w:pPr>
      <w:r>
        <w:t>JTAG</w:t>
      </w:r>
      <w:r w:rsidR="0044605B">
        <w:t xml:space="preserve"> </w:t>
      </w:r>
    </w:p>
    <w:p w14:paraId="42E0C896" w14:textId="77777777" w:rsidR="0044605B" w:rsidRPr="004136E0" w:rsidRDefault="0044605B" w:rsidP="0010456D">
      <w:pPr>
        <w:pStyle w:val="sub-bullet"/>
      </w:pPr>
      <w:r>
        <w:t>Internal Flash</w:t>
      </w:r>
    </w:p>
    <w:p w14:paraId="447BEB06" w14:textId="73D7F021" w:rsidR="0044605B" w:rsidRPr="004136E0" w:rsidRDefault="0044605B" w:rsidP="00813D89">
      <w:pPr>
        <w:pStyle w:val="Numberlist"/>
      </w:pPr>
      <w:r>
        <w:t>Clock resource</w:t>
      </w:r>
    </w:p>
    <w:p w14:paraId="60F4186C" w14:textId="77777777" w:rsidR="0044605B" w:rsidRPr="003E647D" w:rsidRDefault="0044605B" w:rsidP="0010456D">
      <w:pPr>
        <w:pStyle w:val="sub-bullet"/>
      </w:pPr>
      <w:r>
        <w:t>27MHz clock crystal oscillator</w:t>
      </w:r>
    </w:p>
    <w:p w14:paraId="0F59DFDF" w14:textId="6FB29226" w:rsidR="0044605B" w:rsidRPr="004136E0" w:rsidRDefault="0044605B" w:rsidP="00813D89">
      <w:pPr>
        <w:pStyle w:val="Numberlist"/>
      </w:pPr>
      <w:r>
        <w:t xml:space="preserve">Memory </w:t>
      </w:r>
    </w:p>
    <w:p w14:paraId="05EE326D" w14:textId="77777777" w:rsidR="0044605B" w:rsidRDefault="0044605B" w:rsidP="0010456D">
      <w:pPr>
        <w:pStyle w:val="sub-bullet"/>
      </w:pPr>
      <w:r>
        <w:t>External 64 Mbit SPI Flash</w:t>
      </w:r>
    </w:p>
    <w:p w14:paraId="1E112CDB" w14:textId="77777777" w:rsidR="0044605B" w:rsidRPr="00897882" w:rsidRDefault="0044605B" w:rsidP="0010456D">
      <w:pPr>
        <w:pStyle w:val="sub-bullet"/>
      </w:pPr>
      <w:r>
        <w:t>Embedded 256 Kbit User Flash</w:t>
      </w:r>
    </w:p>
    <w:p w14:paraId="13F29C50" w14:textId="461DE65C" w:rsidR="0044605B" w:rsidRPr="003E647D" w:rsidRDefault="0044605B" w:rsidP="00813D89">
      <w:pPr>
        <w:pStyle w:val="Numberlist"/>
      </w:pPr>
      <w:r>
        <w:t>Key</w:t>
      </w:r>
    </w:p>
    <w:p w14:paraId="5D6358DE" w14:textId="77777777" w:rsidR="0044605B" w:rsidRPr="004136E0" w:rsidRDefault="0044605B" w:rsidP="0010456D">
      <w:pPr>
        <w:pStyle w:val="sub-bullet"/>
      </w:pPr>
      <w:r>
        <w:t>Four keys</w:t>
      </w:r>
    </w:p>
    <w:p w14:paraId="47551224" w14:textId="07C57408" w:rsidR="0044605B" w:rsidRPr="004136E0" w:rsidRDefault="0044605B" w:rsidP="00813D89">
      <w:pPr>
        <w:pStyle w:val="Numberlist"/>
      </w:pPr>
      <w:r>
        <w:t xml:space="preserve">LED </w:t>
      </w:r>
    </w:p>
    <w:p w14:paraId="25A5D296" w14:textId="77777777" w:rsidR="0044605B" w:rsidRPr="004136E0" w:rsidRDefault="0044605B" w:rsidP="0010456D">
      <w:pPr>
        <w:pStyle w:val="sub-bullet"/>
      </w:pPr>
      <w:r>
        <w:lastRenderedPageBreak/>
        <w:t>One power indicator (green)</w:t>
      </w:r>
    </w:p>
    <w:p w14:paraId="658C805C" w14:textId="77777777" w:rsidR="0044605B" w:rsidRPr="00C31CB5" w:rsidRDefault="0044605B" w:rsidP="0010456D">
      <w:pPr>
        <w:pStyle w:val="sub-bullet"/>
      </w:pPr>
      <w:r>
        <w:t>Eight user indicators (green)</w:t>
      </w:r>
    </w:p>
    <w:p w14:paraId="5A252848" w14:textId="70184E21" w:rsidR="0044605B" w:rsidRPr="004136E0" w:rsidRDefault="0044605B" w:rsidP="00813D89">
      <w:pPr>
        <w:pStyle w:val="Numberlist"/>
      </w:pPr>
      <w:r>
        <w:t>Digital tube</w:t>
      </w:r>
    </w:p>
    <w:p w14:paraId="5E872A58" w14:textId="77777777" w:rsidR="0044605B" w:rsidRPr="004136E0" w:rsidRDefault="0044605B" w:rsidP="0010456D">
      <w:pPr>
        <w:pStyle w:val="sub-bullet"/>
      </w:pPr>
      <w:r>
        <w:t>One 4-bit 8-segment digital tube</w:t>
      </w:r>
    </w:p>
    <w:p w14:paraId="02706A28" w14:textId="216A41DE" w:rsidR="0044605B" w:rsidRPr="004136E0" w:rsidRDefault="0044605B" w:rsidP="00D6370E">
      <w:pPr>
        <w:pStyle w:val="Numberlist"/>
      </w:pPr>
      <w:r>
        <w:t xml:space="preserve">RGB LED </w:t>
      </w:r>
    </w:p>
    <w:p w14:paraId="2DA5417F" w14:textId="77777777" w:rsidR="0044605B" w:rsidRPr="00C31CB5" w:rsidRDefault="0044605B" w:rsidP="0010456D">
      <w:pPr>
        <w:pStyle w:val="sub-bullet"/>
      </w:pPr>
      <w:r>
        <w:t>Four RGB LEDs</w:t>
      </w:r>
    </w:p>
    <w:p w14:paraId="37CE6B1F" w14:textId="77777777" w:rsidR="0044605B" w:rsidRPr="004136E0" w:rsidRDefault="0044605B" w:rsidP="00D6370E">
      <w:pPr>
        <w:pStyle w:val="Numberlist"/>
      </w:pPr>
      <w:r>
        <w:t xml:space="preserve">Dip switch </w:t>
      </w:r>
    </w:p>
    <w:p w14:paraId="04F067C5" w14:textId="77777777" w:rsidR="0044605B" w:rsidRPr="00C31CB5" w:rsidRDefault="0044605B" w:rsidP="0010456D">
      <w:pPr>
        <w:pStyle w:val="sub-bullet"/>
      </w:pPr>
      <w:r>
        <w:t>Four dip switches</w:t>
      </w:r>
    </w:p>
    <w:p w14:paraId="15C9AC70" w14:textId="6D218113" w:rsidR="0044605B" w:rsidRPr="004136E0" w:rsidRDefault="008854C7" w:rsidP="00D6370E">
      <w:pPr>
        <w:pStyle w:val="Numberlist"/>
      </w:pPr>
      <w:r>
        <w:t>JTAG</w:t>
      </w:r>
      <w:r w:rsidR="0044605B">
        <w:t xml:space="preserve"> extended </w:t>
      </w:r>
    </w:p>
    <w:p w14:paraId="74E8FD2E" w14:textId="1527F80B" w:rsidR="0044605B" w:rsidRPr="00C31CB5" w:rsidRDefault="008854C7" w:rsidP="0010456D">
      <w:pPr>
        <w:pStyle w:val="sub-bullet"/>
      </w:pPr>
      <w:r>
        <w:rPr>
          <w:rFonts w:hint="eastAsia"/>
        </w:rPr>
        <w:t>6</w:t>
      </w:r>
      <w:r w:rsidR="0077471C">
        <w:rPr>
          <w:rFonts w:hint="eastAsia"/>
        </w:rPr>
        <w:t>-</w:t>
      </w:r>
      <w:r w:rsidR="0044605B">
        <w:t>pin header</w:t>
      </w:r>
    </w:p>
    <w:p w14:paraId="2945CC44" w14:textId="392038DC" w:rsidR="0044605B" w:rsidRPr="004136E0" w:rsidRDefault="0077471C" w:rsidP="00D6370E">
      <w:pPr>
        <w:pStyle w:val="Numberlist"/>
      </w:pPr>
      <w:r>
        <w:t xml:space="preserve"> J-</w:t>
      </w:r>
      <w:r>
        <w:rPr>
          <w:rFonts w:hint="eastAsia"/>
        </w:rPr>
        <w:t>L</w:t>
      </w:r>
      <w:r w:rsidR="0044605B">
        <w:t xml:space="preserve">ink input </w:t>
      </w:r>
    </w:p>
    <w:p w14:paraId="1BD52E48" w14:textId="374FBD44" w:rsidR="0077471C" w:rsidRPr="00C31CB5" w:rsidRDefault="008854C7" w:rsidP="0077471C">
      <w:pPr>
        <w:pStyle w:val="sub-bullet"/>
      </w:pPr>
      <w:r>
        <w:rPr>
          <w:rFonts w:hint="eastAsia"/>
        </w:rPr>
        <w:t>6</w:t>
      </w:r>
      <w:r w:rsidR="0077471C">
        <w:rPr>
          <w:rFonts w:hint="eastAsia"/>
        </w:rPr>
        <w:t>-</w:t>
      </w:r>
      <w:r w:rsidR="0077471C">
        <w:t>pin header</w:t>
      </w:r>
    </w:p>
    <w:p w14:paraId="0034C1E1" w14:textId="2B3EE5DB" w:rsidR="0044605B" w:rsidRPr="004136E0" w:rsidRDefault="0044605B" w:rsidP="00D6370E">
      <w:pPr>
        <w:pStyle w:val="Numberlist"/>
      </w:pPr>
      <w:r>
        <w:t>Power Supply</w:t>
      </w:r>
    </w:p>
    <w:p w14:paraId="02FE969B" w14:textId="77777777" w:rsidR="0044605B" w:rsidRPr="004136E0" w:rsidRDefault="0044605B" w:rsidP="0010456D">
      <w:pPr>
        <w:pStyle w:val="sub-bullet"/>
      </w:pPr>
      <w:r>
        <w:t>Inverse voltage protection</w:t>
      </w:r>
    </w:p>
    <w:p w14:paraId="7BE45ED2" w14:textId="77777777" w:rsidR="0044605B" w:rsidRPr="004136E0" w:rsidRDefault="0044605B" w:rsidP="0010456D">
      <w:pPr>
        <w:pStyle w:val="sub-bullet"/>
      </w:pPr>
      <w:r>
        <w:t>5V supported</w:t>
      </w:r>
    </w:p>
    <w:p w14:paraId="144977C3" w14:textId="67044D34" w:rsidR="0044605B" w:rsidRPr="004136E0" w:rsidRDefault="0044605B" w:rsidP="00F7308C">
      <w:pPr>
        <w:pStyle w:val="2"/>
        <w:rPr>
          <w:b w:val="0"/>
          <w:bCs/>
        </w:rPr>
      </w:pPr>
      <w:bookmarkStart w:id="21" w:name="_Toc101799640"/>
      <w:r>
        <w:t>Development Board Specification</w:t>
      </w:r>
      <w:bookmarkEnd w:id="21"/>
    </w:p>
    <w:p w14:paraId="61843CF8" w14:textId="18E821C9" w:rsidR="0044605B" w:rsidRPr="004136E0" w:rsidRDefault="00407D9F" w:rsidP="00D6370E">
      <w:pPr>
        <w:pStyle w:val="af4"/>
      </w:pPr>
      <w:bookmarkStart w:id="22" w:name="_Toc101721583"/>
      <w:r>
        <w:t xml:space="preserve">Table </w:t>
      </w:r>
      <w:r w:rsidR="00A22F66">
        <w:fldChar w:fldCharType="begin"/>
      </w:r>
      <w:r w:rsidR="00A22F66">
        <w:instrText xml:space="preserve"> STYLEREF 1 \s </w:instrText>
      </w:r>
      <w:r w:rsidR="00A22F66">
        <w:fldChar w:fldCharType="separate"/>
      </w:r>
      <w:r w:rsidR="00A83F53">
        <w:rPr>
          <w:noProof/>
        </w:rPr>
        <w:t>2</w:t>
      </w:r>
      <w:r w:rsidR="00A22F66">
        <w:rPr>
          <w:noProof/>
        </w:rPr>
        <w:fldChar w:fldCharType="end"/>
      </w:r>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1</w:t>
      </w:r>
      <w:r w:rsidRPr="006010E8">
        <w:fldChar w:fldCharType="end"/>
      </w:r>
      <w:r>
        <w:t xml:space="preserve"> MiniStar nano Experiment Kit Specification</w:t>
      </w:r>
      <w:bookmarkEnd w:id="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4"/>
        <w:gridCol w:w="2073"/>
        <w:gridCol w:w="2787"/>
        <w:gridCol w:w="4030"/>
      </w:tblGrid>
      <w:tr w:rsidR="0044605B" w:rsidRPr="004136E0" w14:paraId="29F5A53D" w14:textId="77777777" w:rsidTr="00A478EF">
        <w:trPr>
          <w:tblHeader/>
          <w:jc w:val="center"/>
        </w:trPr>
        <w:tc>
          <w:tcPr>
            <w:tcW w:w="812" w:type="dxa"/>
            <w:shd w:val="clear" w:color="auto" w:fill="BFBFBF"/>
            <w:vAlign w:val="center"/>
          </w:tcPr>
          <w:p w14:paraId="2923F1BA" w14:textId="77777777" w:rsidR="0044605B" w:rsidRPr="004136E0" w:rsidRDefault="0044605B" w:rsidP="00A478EF">
            <w:pPr>
              <w:pStyle w:val="Tabletext"/>
            </w:pPr>
            <w:r>
              <w:t>No.</w:t>
            </w:r>
          </w:p>
        </w:tc>
        <w:tc>
          <w:tcPr>
            <w:tcW w:w="1745" w:type="dxa"/>
            <w:shd w:val="clear" w:color="auto" w:fill="BFBFBF"/>
          </w:tcPr>
          <w:p w14:paraId="62FD3B2B" w14:textId="77777777" w:rsidR="0044605B" w:rsidRPr="004136E0" w:rsidRDefault="0044605B" w:rsidP="00A478EF">
            <w:pPr>
              <w:pStyle w:val="Tabletext"/>
            </w:pPr>
            <w:r>
              <w:t>Item</w:t>
            </w:r>
          </w:p>
        </w:tc>
        <w:tc>
          <w:tcPr>
            <w:tcW w:w="2346" w:type="dxa"/>
            <w:shd w:val="clear" w:color="auto" w:fill="BFBFBF"/>
          </w:tcPr>
          <w:p w14:paraId="27D3CF38" w14:textId="77777777" w:rsidR="0044605B" w:rsidRPr="004136E0" w:rsidRDefault="0044605B" w:rsidP="00A478EF">
            <w:pPr>
              <w:pStyle w:val="Tabletext"/>
            </w:pPr>
            <w:r>
              <w:t>Parameter</w:t>
            </w:r>
          </w:p>
        </w:tc>
        <w:tc>
          <w:tcPr>
            <w:tcW w:w="3393" w:type="dxa"/>
            <w:shd w:val="clear" w:color="auto" w:fill="BFBFBF"/>
          </w:tcPr>
          <w:p w14:paraId="03C14EB8" w14:textId="77777777" w:rsidR="0044605B" w:rsidRPr="004136E0" w:rsidRDefault="0044605B" w:rsidP="00A478EF">
            <w:pPr>
              <w:pStyle w:val="Tabletext"/>
            </w:pPr>
            <w:r>
              <w:t>Functional Description</w:t>
            </w:r>
          </w:p>
        </w:tc>
      </w:tr>
      <w:tr w:rsidR="0044605B" w:rsidRPr="004136E0" w14:paraId="19113EA3" w14:textId="77777777" w:rsidTr="003E0D3D">
        <w:trPr>
          <w:jc w:val="center"/>
        </w:trPr>
        <w:tc>
          <w:tcPr>
            <w:tcW w:w="812" w:type="dxa"/>
            <w:vAlign w:val="center"/>
          </w:tcPr>
          <w:p w14:paraId="4FD0D812" w14:textId="77777777" w:rsidR="0044605B" w:rsidRPr="004136E0" w:rsidRDefault="0044605B" w:rsidP="00A478EF">
            <w:pPr>
              <w:pStyle w:val="Tabletext"/>
            </w:pPr>
            <w:r>
              <w:t>1</w:t>
            </w:r>
          </w:p>
        </w:tc>
        <w:tc>
          <w:tcPr>
            <w:tcW w:w="1745" w:type="dxa"/>
            <w:vAlign w:val="center"/>
          </w:tcPr>
          <w:p w14:paraId="19FE0C40" w14:textId="77777777" w:rsidR="0044605B" w:rsidRPr="004136E0" w:rsidRDefault="0044605B" w:rsidP="00A478EF">
            <w:pPr>
              <w:pStyle w:val="Tabletext"/>
            </w:pPr>
            <w:r>
              <w:t>5V power supply and download</w:t>
            </w:r>
          </w:p>
        </w:tc>
        <w:tc>
          <w:tcPr>
            <w:tcW w:w="2346" w:type="dxa"/>
            <w:vAlign w:val="center"/>
          </w:tcPr>
          <w:p w14:paraId="4228A155" w14:textId="24B48200" w:rsidR="0044605B" w:rsidRDefault="0044605B" w:rsidP="00A478EF">
            <w:pPr>
              <w:pStyle w:val="Tabletext"/>
            </w:pPr>
            <w:r>
              <w:t>5V DC-DC</w:t>
            </w:r>
          </w:p>
          <w:p w14:paraId="2BC2088E" w14:textId="0AF452D1" w:rsidR="0044605B" w:rsidRPr="004136E0" w:rsidRDefault="0044605B" w:rsidP="00A478EF">
            <w:pPr>
              <w:pStyle w:val="Tabletext"/>
            </w:pPr>
            <w:r>
              <w:t>Type-C USB</w:t>
            </w:r>
          </w:p>
        </w:tc>
        <w:tc>
          <w:tcPr>
            <w:tcW w:w="3393" w:type="dxa"/>
            <w:vAlign w:val="center"/>
          </w:tcPr>
          <w:p w14:paraId="4DCEFEC9" w14:textId="25A58CAC" w:rsidR="0044605B" w:rsidRPr="004136E0" w:rsidRDefault="0044605B" w:rsidP="00A478EF">
            <w:pPr>
              <w:pStyle w:val="Tabletext"/>
            </w:pPr>
            <w:r>
              <w:t xml:space="preserve">5V power supply; USB to </w:t>
            </w:r>
            <w:r w:rsidR="008854C7">
              <w:t>JTAG</w:t>
            </w:r>
            <w:r w:rsidR="006156DB">
              <w:rPr>
                <w:rFonts w:hint="eastAsia"/>
              </w:rPr>
              <w:t xml:space="preserve"> interface</w:t>
            </w:r>
          </w:p>
        </w:tc>
      </w:tr>
      <w:tr w:rsidR="0044605B" w:rsidRPr="004136E0" w14:paraId="78D1EDF4" w14:textId="77777777" w:rsidTr="003E0D3D">
        <w:trPr>
          <w:jc w:val="center"/>
        </w:trPr>
        <w:tc>
          <w:tcPr>
            <w:tcW w:w="812" w:type="dxa"/>
            <w:vAlign w:val="center"/>
          </w:tcPr>
          <w:p w14:paraId="459CAFFB" w14:textId="77777777" w:rsidR="0044605B" w:rsidRPr="004136E0" w:rsidRDefault="0044605B" w:rsidP="00A478EF">
            <w:pPr>
              <w:pStyle w:val="Tabletext"/>
            </w:pPr>
            <w:r>
              <w:t>2</w:t>
            </w:r>
          </w:p>
        </w:tc>
        <w:tc>
          <w:tcPr>
            <w:tcW w:w="1745" w:type="dxa"/>
            <w:vAlign w:val="center"/>
          </w:tcPr>
          <w:p w14:paraId="271815F0" w14:textId="77777777" w:rsidR="0044605B" w:rsidRPr="004136E0" w:rsidRDefault="0044605B" w:rsidP="00A478EF">
            <w:pPr>
              <w:pStyle w:val="Tabletext"/>
            </w:pPr>
            <w:r>
              <w:t>External Flash</w:t>
            </w:r>
          </w:p>
        </w:tc>
        <w:tc>
          <w:tcPr>
            <w:tcW w:w="2346" w:type="dxa"/>
            <w:vAlign w:val="center"/>
          </w:tcPr>
          <w:p w14:paraId="620E6549" w14:textId="608F10D6" w:rsidR="0044605B" w:rsidRPr="004136E0" w:rsidRDefault="0044605B" w:rsidP="00A478EF">
            <w:pPr>
              <w:pStyle w:val="Tabletext"/>
            </w:pPr>
            <w:r>
              <w:t>64 Mbit Flash</w:t>
            </w:r>
          </w:p>
        </w:tc>
        <w:tc>
          <w:tcPr>
            <w:tcW w:w="3393" w:type="dxa"/>
            <w:vAlign w:val="center"/>
          </w:tcPr>
          <w:p w14:paraId="5D509E33" w14:textId="77777777" w:rsidR="0044605B" w:rsidRPr="004136E0" w:rsidRDefault="0044605B" w:rsidP="00A478EF">
            <w:pPr>
              <w:pStyle w:val="Tabletext"/>
            </w:pPr>
            <w:r>
              <w:t>SPI Flash</w:t>
            </w:r>
          </w:p>
        </w:tc>
      </w:tr>
      <w:tr w:rsidR="0044605B" w:rsidRPr="004136E0" w14:paraId="2466DC21" w14:textId="77777777" w:rsidTr="003E0D3D">
        <w:trPr>
          <w:jc w:val="center"/>
        </w:trPr>
        <w:tc>
          <w:tcPr>
            <w:tcW w:w="812" w:type="dxa"/>
            <w:vAlign w:val="center"/>
          </w:tcPr>
          <w:p w14:paraId="28A2AB45" w14:textId="77777777" w:rsidR="0044605B" w:rsidRPr="004136E0" w:rsidRDefault="0044605B" w:rsidP="00A478EF">
            <w:pPr>
              <w:pStyle w:val="Tabletext"/>
            </w:pPr>
            <w:r>
              <w:t>3</w:t>
            </w:r>
          </w:p>
        </w:tc>
        <w:tc>
          <w:tcPr>
            <w:tcW w:w="1745" w:type="dxa"/>
            <w:vAlign w:val="center"/>
          </w:tcPr>
          <w:p w14:paraId="039132B0" w14:textId="77777777" w:rsidR="0044605B" w:rsidRPr="004136E0" w:rsidRDefault="0044605B" w:rsidP="00A478EF">
            <w:pPr>
              <w:pStyle w:val="Tabletext"/>
            </w:pPr>
            <w:r>
              <w:t>Clock</w:t>
            </w:r>
          </w:p>
        </w:tc>
        <w:tc>
          <w:tcPr>
            <w:tcW w:w="2346" w:type="dxa"/>
            <w:vAlign w:val="center"/>
          </w:tcPr>
          <w:p w14:paraId="74523B63" w14:textId="77777777" w:rsidR="0044605B" w:rsidRPr="004136E0" w:rsidRDefault="0044605B" w:rsidP="00A478EF">
            <w:pPr>
              <w:pStyle w:val="Tabletext"/>
            </w:pPr>
            <w:r>
              <w:t xml:space="preserve">One 27MHz clock </w:t>
            </w:r>
          </w:p>
        </w:tc>
        <w:tc>
          <w:tcPr>
            <w:tcW w:w="3393" w:type="dxa"/>
            <w:vAlign w:val="center"/>
          </w:tcPr>
          <w:p w14:paraId="11BD40AD" w14:textId="77777777" w:rsidR="0044605B" w:rsidRPr="004136E0" w:rsidRDefault="0044605B" w:rsidP="00A478EF">
            <w:pPr>
              <w:pStyle w:val="Tabletext"/>
            </w:pPr>
            <w:r>
              <w:t>Provides 27MHz clock for FPGA</w:t>
            </w:r>
          </w:p>
        </w:tc>
      </w:tr>
      <w:tr w:rsidR="0044605B" w:rsidRPr="004136E0" w14:paraId="5261F328" w14:textId="77777777" w:rsidTr="003E0D3D">
        <w:trPr>
          <w:jc w:val="center"/>
        </w:trPr>
        <w:tc>
          <w:tcPr>
            <w:tcW w:w="812" w:type="dxa"/>
            <w:vAlign w:val="center"/>
          </w:tcPr>
          <w:p w14:paraId="1917A912" w14:textId="77777777" w:rsidR="0044605B" w:rsidRPr="004136E0" w:rsidRDefault="0044605B" w:rsidP="00A478EF">
            <w:pPr>
              <w:pStyle w:val="Tabletext"/>
            </w:pPr>
            <w:r>
              <w:t>4</w:t>
            </w:r>
          </w:p>
        </w:tc>
        <w:tc>
          <w:tcPr>
            <w:tcW w:w="1745" w:type="dxa"/>
            <w:vAlign w:val="center"/>
          </w:tcPr>
          <w:p w14:paraId="3BBDCB2A" w14:textId="77777777" w:rsidR="0044605B" w:rsidRDefault="0044605B" w:rsidP="00A478EF">
            <w:pPr>
              <w:pStyle w:val="Tabletext"/>
            </w:pPr>
            <w:r>
              <w:t>Extended IO</w:t>
            </w:r>
          </w:p>
        </w:tc>
        <w:tc>
          <w:tcPr>
            <w:tcW w:w="2346" w:type="dxa"/>
            <w:vAlign w:val="center"/>
          </w:tcPr>
          <w:p w14:paraId="7B27E9DD" w14:textId="77777777" w:rsidR="0044605B" w:rsidRDefault="0044605B" w:rsidP="00A478EF">
            <w:pPr>
              <w:pStyle w:val="Tabletext"/>
            </w:pPr>
            <w:r>
              <w:t>2.54 pitch pin header</w:t>
            </w:r>
          </w:p>
        </w:tc>
        <w:tc>
          <w:tcPr>
            <w:tcW w:w="3393" w:type="dxa"/>
            <w:vAlign w:val="center"/>
          </w:tcPr>
          <w:p w14:paraId="4543BACC" w14:textId="77777777" w:rsidR="0044605B" w:rsidRDefault="0044605B" w:rsidP="00A478EF">
            <w:pPr>
              <w:pStyle w:val="Tabletext"/>
            </w:pPr>
            <w:r>
              <w:t>27 extended IOs can be connected to on-board peripherals or external interfaces.</w:t>
            </w:r>
          </w:p>
        </w:tc>
      </w:tr>
      <w:tr w:rsidR="0044605B" w:rsidRPr="004136E0" w14:paraId="2D36E072" w14:textId="77777777" w:rsidTr="003E0D3D">
        <w:trPr>
          <w:jc w:val="center"/>
        </w:trPr>
        <w:tc>
          <w:tcPr>
            <w:tcW w:w="812" w:type="dxa"/>
            <w:vAlign w:val="center"/>
          </w:tcPr>
          <w:p w14:paraId="12BA3793" w14:textId="77777777" w:rsidR="0044605B" w:rsidRPr="004136E0" w:rsidRDefault="0044605B" w:rsidP="00A478EF">
            <w:pPr>
              <w:pStyle w:val="Tabletext"/>
            </w:pPr>
            <w:r>
              <w:t>5</w:t>
            </w:r>
          </w:p>
        </w:tc>
        <w:tc>
          <w:tcPr>
            <w:tcW w:w="1745" w:type="dxa"/>
            <w:vAlign w:val="center"/>
          </w:tcPr>
          <w:p w14:paraId="0CF2C76A" w14:textId="77777777" w:rsidR="0044605B" w:rsidRPr="004136E0" w:rsidRDefault="0044605B" w:rsidP="00A478EF">
            <w:pPr>
              <w:pStyle w:val="Tabletext"/>
            </w:pPr>
            <w:r>
              <w:t>Key</w:t>
            </w:r>
          </w:p>
        </w:tc>
        <w:tc>
          <w:tcPr>
            <w:tcW w:w="2346" w:type="dxa"/>
            <w:vAlign w:val="center"/>
          </w:tcPr>
          <w:p w14:paraId="58D8EC26" w14:textId="77777777" w:rsidR="0044605B" w:rsidRPr="004136E0" w:rsidRDefault="0044605B" w:rsidP="00A478EF">
            <w:pPr>
              <w:pStyle w:val="Tabletext"/>
            </w:pPr>
            <w:r>
              <w:t>Four keys</w:t>
            </w:r>
          </w:p>
        </w:tc>
        <w:tc>
          <w:tcPr>
            <w:tcW w:w="3393" w:type="dxa"/>
            <w:vAlign w:val="center"/>
          </w:tcPr>
          <w:p w14:paraId="14E841F4" w14:textId="3F7DF52C" w:rsidR="0044605B" w:rsidRPr="004136E0" w:rsidRDefault="0044605B" w:rsidP="00A478EF">
            <w:pPr>
              <w:pStyle w:val="Tabletext"/>
            </w:pPr>
            <w:r>
              <w:t>After connecting the key control port with the FPGA extended IO, it can be used as a test control input. When the key is pressed, it is low.</w:t>
            </w:r>
          </w:p>
        </w:tc>
      </w:tr>
      <w:tr w:rsidR="0044605B" w:rsidRPr="001234E3" w14:paraId="1B480B9F" w14:textId="77777777" w:rsidTr="003E0D3D">
        <w:trPr>
          <w:jc w:val="center"/>
        </w:trPr>
        <w:tc>
          <w:tcPr>
            <w:tcW w:w="812" w:type="dxa"/>
            <w:vAlign w:val="center"/>
          </w:tcPr>
          <w:p w14:paraId="2D4D2EBC" w14:textId="77777777" w:rsidR="0044605B" w:rsidRPr="004136E0" w:rsidRDefault="0044605B" w:rsidP="00A478EF">
            <w:pPr>
              <w:pStyle w:val="Tabletext"/>
            </w:pPr>
            <w:r>
              <w:t>6</w:t>
            </w:r>
          </w:p>
        </w:tc>
        <w:tc>
          <w:tcPr>
            <w:tcW w:w="1745" w:type="dxa"/>
            <w:vAlign w:val="center"/>
          </w:tcPr>
          <w:p w14:paraId="0506BA6B" w14:textId="77777777" w:rsidR="0044605B" w:rsidRPr="004136E0" w:rsidRDefault="0044605B" w:rsidP="00A478EF">
            <w:pPr>
              <w:pStyle w:val="Tabletext"/>
            </w:pPr>
            <w:r>
              <w:t>Indicator</w:t>
            </w:r>
          </w:p>
        </w:tc>
        <w:tc>
          <w:tcPr>
            <w:tcW w:w="2346" w:type="dxa"/>
            <w:vAlign w:val="center"/>
          </w:tcPr>
          <w:p w14:paraId="6E2A3F5C" w14:textId="77777777" w:rsidR="0044605B" w:rsidRPr="004136E0" w:rsidRDefault="0044605B" w:rsidP="00A478EF">
            <w:pPr>
              <w:pStyle w:val="Tabletext"/>
            </w:pPr>
            <w:r>
              <w:t>8 LED indicators</w:t>
            </w:r>
          </w:p>
        </w:tc>
        <w:tc>
          <w:tcPr>
            <w:tcW w:w="3393" w:type="dxa"/>
            <w:vAlign w:val="center"/>
          </w:tcPr>
          <w:p w14:paraId="65CD97DE" w14:textId="6B0C6A16" w:rsidR="0044605B" w:rsidRPr="004136E0" w:rsidRDefault="0044605B" w:rsidP="00A478EF">
            <w:pPr>
              <w:pStyle w:val="Tabletext"/>
            </w:pPr>
            <w:r>
              <w:t>After connecting the LED control port to the FPGA extended IO, the LED will be lit when the FPGA outputs the corresponding pin signal in low level.</w:t>
            </w:r>
          </w:p>
        </w:tc>
      </w:tr>
      <w:tr w:rsidR="0044605B" w:rsidRPr="001234E3" w14:paraId="3AD6F916" w14:textId="77777777" w:rsidTr="003E0D3D">
        <w:trPr>
          <w:jc w:val="center"/>
        </w:trPr>
        <w:tc>
          <w:tcPr>
            <w:tcW w:w="812" w:type="dxa"/>
            <w:vAlign w:val="center"/>
          </w:tcPr>
          <w:p w14:paraId="35F2A2C9" w14:textId="77777777" w:rsidR="0044605B" w:rsidRDefault="0044605B" w:rsidP="00A478EF">
            <w:pPr>
              <w:pStyle w:val="Tabletext"/>
            </w:pPr>
            <w:r>
              <w:t>7</w:t>
            </w:r>
          </w:p>
        </w:tc>
        <w:tc>
          <w:tcPr>
            <w:tcW w:w="1745" w:type="dxa"/>
            <w:vAlign w:val="center"/>
          </w:tcPr>
          <w:p w14:paraId="385BD28F" w14:textId="77777777" w:rsidR="0044605B" w:rsidRPr="004136E0" w:rsidRDefault="0044605B" w:rsidP="00A478EF">
            <w:pPr>
              <w:pStyle w:val="Tabletext"/>
            </w:pPr>
            <w:r>
              <w:t>RGB LED</w:t>
            </w:r>
          </w:p>
        </w:tc>
        <w:tc>
          <w:tcPr>
            <w:tcW w:w="2346" w:type="dxa"/>
            <w:vAlign w:val="center"/>
          </w:tcPr>
          <w:p w14:paraId="35A9941D" w14:textId="77777777" w:rsidR="0044605B" w:rsidRDefault="0044605B" w:rsidP="00A478EF">
            <w:pPr>
              <w:pStyle w:val="Tabletext"/>
            </w:pPr>
            <w:r>
              <w:t>Four RGB LEDs</w:t>
            </w:r>
          </w:p>
        </w:tc>
        <w:tc>
          <w:tcPr>
            <w:tcW w:w="3393" w:type="dxa"/>
            <w:vAlign w:val="center"/>
          </w:tcPr>
          <w:p w14:paraId="45A3E00C" w14:textId="2643BD31" w:rsidR="0044605B" w:rsidRDefault="0044605B" w:rsidP="00A478EF">
            <w:pPr>
              <w:pStyle w:val="Tabletext"/>
            </w:pPr>
            <w:r>
              <w:t xml:space="preserve">After connecting the RGB port with the FPGA extended IO, the FPGA will control </w:t>
            </w:r>
            <w:r>
              <w:lastRenderedPageBreak/>
              <w:t>the corresponding pins to change the display RGB status.</w:t>
            </w:r>
          </w:p>
        </w:tc>
      </w:tr>
      <w:tr w:rsidR="0044605B" w:rsidRPr="001234E3" w14:paraId="6ABC6997" w14:textId="77777777" w:rsidTr="003E0D3D">
        <w:trPr>
          <w:jc w:val="center"/>
        </w:trPr>
        <w:tc>
          <w:tcPr>
            <w:tcW w:w="812" w:type="dxa"/>
            <w:vAlign w:val="center"/>
          </w:tcPr>
          <w:p w14:paraId="641E9AD4" w14:textId="77777777" w:rsidR="0044605B" w:rsidRPr="00C26646" w:rsidRDefault="0044605B" w:rsidP="00A478EF">
            <w:pPr>
              <w:pStyle w:val="Tabletext"/>
            </w:pPr>
            <w:r>
              <w:lastRenderedPageBreak/>
              <w:t>8</w:t>
            </w:r>
          </w:p>
        </w:tc>
        <w:tc>
          <w:tcPr>
            <w:tcW w:w="1745" w:type="dxa"/>
            <w:vAlign w:val="center"/>
          </w:tcPr>
          <w:p w14:paraId="0526AF0E" w14:textId="77777777" w:rsidR="0044605B" w:rsidRPr="004136E0" w:rsidRDefault="0044605B" w:rsidP="00A478EF">
            <w:pPr>
              <w:pStyle w:val="Tabletext"/>
            </w:pPr>
            <w:r>
              <w:t>Dip switches</w:t>
            </w:r>
          </w:p>
        </w:tc>
        <w:tc>
          <w:tcPr>
            <w:tcW w:w="2346" w:type="dxa"/>
            <w:vAlign w:val="center"/>
          </w:tcPr>
          <w:p w14:paraId="38165F1D" w14:textId="77777777" w:rsidR="0044605B" w:rsidRDefault="0044605B" w:rsidP="00A478EF">
            <w:pPr>
              <w:pStyle w:val="Tabletext"/>
            </w:pPr>
            <w:r>
              <w:t>Four dip switches</w:t>
            </w:r>
          </w:p>
        </w:tc>
        <w:tc>
          <w:tcPr>
            <w:tcW w:w="3393" w:type="dxa"/>
            <w:vAlign w:val="center"/>
          </w:tcPr>
          <w:p w14:paraId="4D4BA9C3" w14:textId="0FBDC7B0" w:rsidR="0044605B" w:rsidRPr="004136E0" w:rsidRDefault="0044605B" w:rsidP="00A478EF">
            <w:pPr>
              <w:pStyle w:val="Tabletext"/>
            </w:pPr>
            <w:r>
              <w:t>After connecting the dip switch control port with the FPGA extended IO, it can be used as a test control input. When the key is pressed, it is low.</w:t>
            </w:r>
          </w:p>
        </w:tc>
      </w:tr>
      <w:tr w:rsidR="0044605B" w:rsidRPr="001234E3" w14:paraId="70E566AD" w14:textId="77777777" w:rsidTr="003E0D3D">
        <w:trPr>
          <w:jc w:val="center"/>
        </w:trPr>
        <w:tc>
          <w:tcPr>
            <w:tcW w:w="812" w:type="dxa"/>
            <w:vAlign w:val="center"/>
          </w:tcPr>
          <w:p w14:paraId="592BB832" w14:textId="77777777" w:rsidR="0044605B" w:rsidRDefault="0044605B" w:rsidP="00A478EF">
            <w:pPr>
              <w:pStyle w:val="Tabletext"/>
            </w:pPr>
            <w:r>
              <w:t>9</w:t>
            </w:r>
          </w:p>
        </w:tc>
        <w:tc>
          <w:tcPr>
            <w:tcW w:w="1745" w:type="dxa"/>
            <w:vAlign w:val="center"/>
          </w:tcPr>
          <w:p w14:paraId="7D46370B" w14:textId="77777777" w:rsidR="0044605B" w:rsidRPr="004136E0" w:rsidRDefault="0044605B" w:rsidP="00A478EF">
            <w:pPr>
              <w:pStyle w:val="Tabletext"/>
            </w:pPr>
            <w:r>
              <w:t>Digital tube</w:t>
            </w:r>
          </w:p>
        </w:tc>
        <w:tc>
          <w:tcPr>
            <w:tcW w:w="2346" w:type="dxa"/>
            <w:vAlign w:val="center"/>
          </w:tcPr>
          <w:p w14:paraId="09BA9BE2" w14:textId="77777777" w:rsidR="0044605B" w:rsidRDefault="0044605B" w:rsidP="00A478EF">
            <w:pPr>
              <w:pStyle w:val="Tabletext"/>
            </w:pPr>
            <w:r>
              <w:t>4-bit 8-segment digital tube</w:t>
            </w:r>
          </w:p>
        </w:tc>
        <w:tc>
          <w:tcPr>
            <w:tcW w:w="3393" w:type="dxa"/>
            <w:vAlign w:val="center"/>
          </w:tcPr>
          <w:p w14:paraId="56FADC61" w14:textId="1A735D82" w:rsidR="0044605B" w:rsidRDefault="0044605B" w:rsidP="00A478EF">
            <w:pPr>
              <w:pStyle w:val="Tabletext"/>
            </w:pPr>
            <w:r>
              <w:t>After connecting the digital tube port with the FPGA extended IO, the FPGA will control the corresponding pins to change the digital tube display.</w:t>
            </w:r>
          </w:p>
        </w:tc>
      </w:tr>
      <w:tr w:rsidR="0044605B" w:rsidRPr="004136E0" w14:paraId="34717E41" w14:textId="77777777" w:rsidTr="003E0D3D">
        <w:trPr>
          <w:jc w:val="center"/>
        </w:trPr>
        <w:tc>
          <w:tcPr>
            <w:tcW w:w="812" w:type="dxa"/>
            <w:vAlign w:val="center"/>
          </w:tcPr>
          <w:p w14:paraId="2BA0FB34" w14:textId="77777777" w:rsidR="0044605B" w:rsidRPr="004136E0" w:rsidRDefault="0044605B" w:rsidP="00A478EF">
            <w:pPr>
              <w:pStyle w:val="Tabletext"/>
            </w:pPr>
            <w:r>
              <w:t>7</w:t>
            </w:r>
          </w:p>
        </w:tc>
        <w:tc>
          <w:tcPr>
            <w:tcW w:w="1745" w:type="dxa"/>
            <w:vAlign w:val="center"/>
          </w:tcPr>
          <w:p w14:paraId="59D1B336" w14:textId="77777777" w:rsidR="0044605B" w:rsidRPr="004136E0" w:rsidRDefault="0044605B" w:rsidP="00A478EF">
            <w:pPr>
              <w:pStyle w:val="Tabletext"/>
            </w:pPr>
            <w:r>
              <w:t>Operating Temperature</w:t>
            </w:r>
          </w:p>
        </w:tc>
        <w:tc>
          <w:tcPr>
            <w:tcW w:w="2346" w:type="dxa"/>
            <w:vAlign w:val="center"/>
          </w:tcPr>
          <w:p w14:paraId="5CD4F6BB" w14:textId="77777777" w:rsidR="0044605B" w:rsidRPr="004136E0" w:rsidRDefault="0044605B" w:rsidP="00A478EF">
            <w:pPr>
              <w:pStyle w:val="Tabletext"/>
            </w:pPr>
            <w:r>
              <w:t>Commercial 0~+ 70℃</w:t>
            </w:r>
          </w:p>
        </w:tc>
        <w:tc>
          <w:tcPr>
            <w:tcW w:w="3393" w:type="dxa"/>
            <w:vAlign w:val="center"/>
          </w:tcPr>
          <w:p w14:paraId="710A5526" w14:textId="0B76627B" w:rsidR="0044605B" w:rsidRPr="004136E0" w:rsidRDefault="00A478EF" w:rsidP="00A478EF">
            <w:pPr>
              <w:pStyle w:val="Tabletext"/>
            </w:pPr>
            <w:r>
              <w:t>-</w:t>
            </w:r>
          </w:p>
        </w:tc>
      </w:tr>
      <w:tr w:rsidR="0044605B" w:rsidRPr="004136E0" w14:paraId="6AE3ECFC" w14:textId="77777777" w:rsidTr="003E0D3D">
        <w:trPr>
          <w:jc w:val="center"/>
        </w:trPr>
        <w:tc>
          <w:tcPr>
            <w:tcW w:w="812" w:type="dxa"/>
            <w:vAlign w:val="center"/>
          </w:tcPr>
          <w:p w14:paraId="0105493A" w14:textId="77777777" w:rsidR="0044605B" w:rsidRPr="004136E0" w:rsidRDefault="0044605B" w:rsidP="00A478EF">
            <w:pPr>
              <w:pStyle w:val="Tabletext"/>
            </w:pPr>
            <w:r>
              <w:t>8</w:t>
            </w:r>
          </w:p>
        </w:tc>
        <w:tc>
          <w:tcPr>
            <w:tcW w:w="1745" w:type="dxa"/>
            <w:vAlign w:val="center"/>
          </w:tcPr>
          <w:p w14:paraId="42D6DFBB" w14:textId="77777777" w:rsidR="0044605B" w:rsidRPr="004136E0" w:rsidRDefault="0044605B" w:rsidP="00A478EF">
            <w:pPr>
              <w:pStyle w:val="Tabletext"/>
            </w:pPr>
            <w:r>
              <w:t>Ambient Temperature</w:t>
            </w:r>
          </w:p>
        </w:tc>
        <w:tc>
          <w:tcPr>
            <w:tcW w:w="2346" w:type="dxa"/>
            <w:vAlign w:val="center"/>
          </w:tcPr>
          <w:p w14:paraId="4851E279" w14:textId="77777777" w:rsidR="0044605B" w:rsidRPr="004136E0" w:rsidRDefault="0044605B" w:rsidP="00A478EF">
            <w:pPr>
              <w:pStyle w:val="Tabletext"/>
            </w:pPr>
            <w:r>
              <w:t>20%~90%, non-condensing.</w:t>
            </w:r>
          </w:p>
        </w:tc>
        <w:tc>
          <w:tcPr>
            <w:tcW w:w="3393" w:type="dxa"/>
            <w:vAlign w:val="center"/>
          </w:tcPr>
          <w:p w14:paraId="086A2396" w14:textId="6352E562" w:rsidR="0044605B" w:rsidRPr="004136E0" w:rsidRDefault="00A478EF" w:rsidP="00A478EF">
            <w:pPr>
              <w:pStyle w:val="Tabletext"/>
            </w:pPr>
            <w:r>
              <w:t>-</w:t>
            </w:r>
          </w:p>
        </w:tc>
      </w:tr>
      <w:tr w:rsidR="0044605B" w:rsidRPr="004136E0" w14:paraId="0D1755CB" w14:textId="77777777" w:rsidTr="003E0D3D">
        <w:trPr>
          <w:jc w:val="center"/>
        </w:trPr>
        <w:tc>
          <w:tcPr>
            <w:tcW w:w="812" w:type="dxa"/>
            <w:vAlign w:val="center"/>
          </w:tcPr>
          <w:p w14:paraId="450761EE" w14:textId="77777777" w:rsidR="0044605B" w:rsidRPr="004136E0" w:rsidRDefault="0044605B" w:rsidP="00A478EF">
            <w:pPr>
              <w:pStyle w:val="Tabletext"/>
            </w:pPr>
            <w:r>
              <w:t>9</w:t>
            </w:r>
          </w:p>
        </w:tc>
        <w:tc>
          <w:tcPr>
            <w:tcW w:w="1745" w:type="dxa"/>
            <w:vAlign w:val="center"/>
          </w:tcPr>
          <w:p w14:paraId="4744ADF8" w14:textId="77777777" w:rsidR="0044605B" w:rsidRPr="004136E0" w:rsidRDefault="0044605B" w:rsidP="00A478EF">
            <w:pPr>
              <w:pStyle w:val="Tabletext"/>
            </w:pPr>
            <w:r>
              <w:t xml:space="preserve">Size </w:t>
            </w:r>
          </w:p>
        </w:tc>
        <w:tc>
          <w:tcPr>
            <w:tcW w:w="2346" w:type="dxa"/>
            <w:vAlign w:val="center"/>
          </w:tcPr>
          <w:p w14:paraId="30D2DA03" w14:textId="77777777" w:rsidR="0044605B" w:rsidRPr="004136E0" w:rsidRDefault="0044605B" w:rsidP="00A478EF">
            <w:pPr>
              <w:pStyle w:val="Tabletext"/>
            </w:pPr>
            <w:r>
              <w:t>90mm×57mm</w:t>
            </w:r>
          </w:p>
        </w:tc>
        <w:tc>
          <w:tcPr>
            <w:tcW w:w="3393" w:type="dxa"/>
            <w:vAlign w:val="center"/>
          </w:tcPr>
          <w:p w14:paraId="2402738B" w14:textId="192A5E38" w:rsidR="0044605B" w:rsidRPr="004136E0" w:rsidRDefault="00A478EF" w:rsidP="00A478EF">
            <w:pPr>
              <w:pStyle w:val="Tabletext"/>
            </w:pPr>
            <w:r>
              <w:t>-</w:t>
            </w:r>
          </w:p>
        </w:tc>
      </w:tr>
      <w:tr w:rsidR="0044605B" w:rsidRPr="004136E0" w14:paraId="3C86B603" w14:textId="77777777" w:rsidTr="003E0D3D">
        <w:trPr>
          <w:jc w:val="center"/>
        </w:trPr>
        <w:tc>
          <w:tcPr>
            <w:tcW w:w="812" w:type="dxa"/>
            <w:vAlign w:val="center"/>
          </w:tcPr>
          <w:p w14:paraId="53430C5C" w14:textId="77777777" w:rsidR="0044605B" w:rsidRPr="004136E0" w:rsidRDefault="0044605B" w:rsidP="00A478EF">
            <w:pPr>
              <w:pStyle w:val="Tabletext"/>
            </w:pPr>
            <w:r>
              <w:t>10</w:t>
            </w:r>
          </w:p>
        </w:tc>
        <w:tc>
          <w:tcPr>
            <w:tcW w:w="1745" w:type="dxa"/>
            <w:vAlign w:val="center"/>
          </w:tcPr>
          <w:p w14:paraId="4E3E076D" w14:textId="77777777" w:rsidR="0044605B" w:rsidRPr="004136E0" w:rsidRDefault="0044605B" w:rsidP="00A478EF">
            <w:pPr>
              <w:pStyle w:val="Tabletext"/>
            </w:pPr>
            <w:r>
              <w:t>PCB specification</w:t>
            </w:r>
          </w:p>
        </w:tc>
        <w:tc>
          <w:tcPr>
            <w:tcW w:w="2346" w:type="dxa"/>
            <w:vAlign w:val="center"/>
          </w:tcPr>
          <w:p w14:paraId="3CAFD0EA" w14:textId="77777777" w:rsidR="0044605B" w:rsidRPr="004136E0" w:rsidRDefault="0044605B" w:rsidP="00A478EF">
            <w:pPr>
              <w:pStyle w:val="Tabletext"/>
            </w:pPr>
            <w:r>
              <w:t>White letters on black ground</w:t>
            </w:r>
          </w:p>
        </w:tc>
        <w:tc>
          <w:tcPr>
            <w:tcW w:w="3393" w:type="dxa"/>
            <w:vAlign w:val="center"/>
          </w:tcPr>
          <w:p w14:paraId="3FEE8590" w14:textId="41115A21" w:rsidR="0044605B" w:rsidRPr="004136E0" w:rsidRDefault="00A478EF" w:rsidP="00A478EF">
            <w:pPr>
              <w:pStyle w:val="Tabletext"/>
            </w:pPr>
            <w:r>
              <w:t>-</w:t>
            </w:r>
          </w:p>
        </w:tc>
      </w:tr>
      <w:tr w:rsidR="0044605B" w:rsidRPr="004136E0" w14:paraId="2D41AD87" w14:textId="77777777" w:rsidTr="003E0D3D">
        <w:trPr>
          <w:jc w:val="center"/>
        </w:trPr>
        <w:tc>
          <w:tcPr>
            <w:tcW w:w="812" w:type="dxa"/>
            <w:vAlign w:val="center"/>
          </w:tcPr>
          <w:p w14:paraId="17015C9F" w14:textId="77777777" w:rsidR="0044605B" w:rsidRPr="004136E0" w:rsidRDefault="0044605B" w:rsidP="00A478EF">
            <w:pPr>
              <w:pStyle w:val="Tabletext"/>
            </w:pPr>
            <w:r>
              <w:t>11</w:t>
            </w:r>
          </w:p>
        </w:tc>
        <w:tc>
          <w:tcPr>
            <w:tcW w:w="1745" w:type="dxa"/>
            <w:vAlign w:val="center"/>
          </w:tcPr>
          <w:p w14:paraId="2A4AF6D6" w14:textId="77777777" w:rsidR="0044605B" w:rsidRPr="004136E0" w:rsidRDefault="0044605B" w:rsidP="00A478EF">
            <w:pPr>
              <w:pStyle w:val="Tabletext"/>
            </w:pPr>
            <w:r>
              <w:t>Power supply</w:t>
            </w:r>
          </w:p>
        </w:tc>
        <w:tc>
          <w:tcPr>
            <w:tcW w:w="2346" w:type="dxa"/>
            <w:vAlign w:val="center"/>
          </w:tcPr>
          <w:p w14:paraId="18EC36A1" w14:textId="77777777" w:rsidR="0044605B" w:rsidRPr="004136E0" w:rsidRDefault="0044605B" w:rsidP="00A478EF">
            <w:pPr>
              <w:pStyle w:val="Tabletext"/>
            </w:pPr>
            <w:r>
              <w:t>5V/1A, powered by Type-C USB interface.</w:t>
            </w:r>
          </w:p>
        </w:tc>
        <w:tc>
          <w:tcPr>
            <w:tcW w:w="3393" w:type="dxa"/>
            <w:vAlign w:val="center"/>
          </w:tcPr>
          <w:p w14:paraId="38F86B85" w14:textId="22EDA7A3" w:rsidR="0044605B" w:rsidRPr="004136E0" w:rsidRDefault="00A478EF" w:rsidP="00A478EF">
            <w:pPr>
              <w:pStyle w:val="Tabletext"/>
            </w:pPr>
            <w:r>
              <w:t>-</w:t>
            </w:r>
          </w:p>
        </w:tc>
      </w:tr>
      <w:tr w:rsidR="0044605B" w:rsidRPr="004136E0" w14:paraId="490C2BF4" w14:textId="77777777" w:rsidTr="003E0D3D">
        <w:trPr>
          <w:jc w:val="center"/>
        </w:trPr>
        <w:tc>
          <w:tcPr>
            <w:tcW w:w="812" w:type="dxa"/>
            <w:vAlign w:val="center"/>
          </w:tcPr>
          <w:p w14:paraId="4BAAD036" w14:textId="77777777" w:rsidR="0044605B" w:rsidRPr="004136E0" w:rsidRDefault="0044605B" w:rsidP="00A478EF">
            <w:pPr>
              <w:pStyle w:val="Tabletext"/>
            </w:pPr>
            <w:r>
              <w:t>12</w:t>
            </w:r>
          </w:p>
        </w:tc>
        <w:tc>
          <w:tcPr>
            <w:tcW w:w="1745" w:type="dxa"/>
            <w:vAlign w:val="center"/>
          </w:tcPr>
          <w:p w14:paraId="73027BFC" w14:textId="77777777" w:rsidR="0044605B" w:rsidRPr="004136E0" w:rsidRDefault="0044605B" w:rsidP="00A478EF">
            <w:pPr>
              <w:pStyle w:val="Tabletext"/>
            </w:pPr>
            <w:r>
              <w:t>System power</w:t>
            </w:r>
          </w:p>
        </w:tc>
        <w:tc>
          <w:tcPr>
            <w:tcW w:w="2346" w:type="dxa"/>
            <w:vAlign w:val="center"/>
          </w:tcPr>
          <w:p w14:paraId="415B609E" w14:textId="3FCFF962" w:rsidR="0044605B" w:rsidRPr="004136E0" w:rsidRDefault="00622CBB" w:rsidP="00A478EF">
            <w:pPr>
              <w:pStyle w:val="Tabletext"/>
            </w:pPr>
            <w:r>
              <w:t>-</w:t>
            </w:r>
          </w:p>
        </w:tc>
        <w:tc>
          <w:tcPr>
            <w:tcW w:w="3393" w:type="dxa"/>
            <w:vAlign w:val="center"/>
          </w:tcPr>
          <w:p w14:paraId="699660CB" w14:textId="74529674" w:rsidR="0044605B" w:rsidRPr="004136E0" w:rsidRDefault="00A478EF" w:rsidP="00A478EF">
            <w:pPr>
              <w:pStyle w:val="Tabletext"/>
            </w:pPr>
            <w:r>
              <w:t>-</w:t>
            </w:r>
          </w:p>
        </w:tc>
      </w:tr>
    </w:tbl>
    <w:p w14:paraId="3E68F65B" w14:textId="127EA56F" w:rsidR="0044605B" w:rsidRDefault="0044605B" w:rsidP="003E0D3D">
      <w:pPr>
        <w:pStyle w:val="2"/>
        <w:pageBreakBefore/>
      </w:pPr>
      <w:bookmarkStart w:id="23" w:name="_Toc101799641"/>
      <w:r>
        <w:lastRenderedPageBreak/>
        <w:t>Size</w:t>
      </w:r>
      <w:bookmarkEnd w:id="23"/>
      <w:r>
        <w:t xml:space="preserve"> </w:t>
      </w:r>
    </w:p>
    <w:p w14:paraId="506F7B4F" w14:textId="57E62E3C" w:rsidR="00D6370E" w:rsidRDefault="00407D9F" w:rsidP="00D6370E">
      <w:pPr>
        <w:pStyle w:val="af4"/>
      </w:pPr>
      <w:bookmarkStart w:id="24" w:name="_Toc101721561"/>
      <w:r>
        <w:t xml:space="preserve">Figure </w:t>
      </w:r>
      <w:r w:rsidR="00A22F66">
        <w:fldChar w:fldCharType="begin"/>
      </w:r>
      <w:r w:rsidR="00A22F66">
        <w:instrText xml:space="preserve"> STYLEREF 1 \s </w:instrText>
      </w:r>
      <w:r w:rsidR="00A22F66">
        <w:fldChar w:fldCharType="separate"/>
      </w:r>
      <w:r w:rsidR="00A83F53">
        <w:rPr>
          <w:noProof/>
        </w:rPr>
        <w:t>2</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4</w:t>
      </w:r>
      <w:r w:rsidRPr="007859A2">
        <w:fldChar w:fldCharType="end"/>
      </w:r>
      <w:r>
        <w:t xml:space="preserve"> MiniStar nano Experiment Kit Size</w:t>
      </w:r>
      <w:bookmarkEnd w:id="24"/>
    </w:p>
    <w:p w14:paraId="5BBFC8C3" w14:textId="77777777" w:rsidR="0044605B" w:rsidRDefault="0044605B" w:rsidP="003E0D3D">
      <w:pPr>
        <w:pStyle w:val="FigureC"/>
        <w:rPr>
          <w:rFonts w:ascii="微软雅黑" w:eastAsia="微软雅黑" w:hAnsi="微软雅黑"/>
          <w:b/>
          <w:sz w:val="14"/>
        </w:rPr>
      </w:pPr>
      <w:r>
        <w:rPr>
          <w:noProof/>
        </w:rPr>
        <w:drawing>
          <wp:inline distT="0" distB="0" distL="0" distR="0" wp14:anchorId="501B294E" wp14:editId="3D0C7026">
            <wp:extent cx="4848225" cy="31128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3078" cy="3115996"/>
                    </a:xfrm>
                    <a:prstGeom prst="rect">
                      <a:avLst/>
                    </a:prstGeom>
                  </pic:spPr>
                </pic:pic>
              </a:graphicData>
            </a:graphic>
          </wp:inline>
        </w:drawing>
      </w:r>
    </w:p>
    <w:p w14:paraId="151D1FEC" w14:textId="77777777" w:rsidR="0044605B" w:rsidRPr="00744FBD" w:rsidRDefault="0044605B" w:rsidP="0044605B">
      <w:pPr>
        <w:widowControl/>
        <w:ind w:firstLine="480"/>
      </w:pPr>
      <w:r>
        <w:br w:type="page"/>
      </w:r>
    </w:p>
    <w:p w14:paraId="195E6107" w14:textId="55B89803" w:rsidR="0044605B" w:rsidRPr="0023691B" w:rsidRDefault="0044605B" w:rsidP="00E76BCF">
      <w:pPr>
        <w:pStyle w:val="1"/>
      </w:pPr>
      <w:bookmarkStart w:id="25" w:name="_Toc101799642"/>
      <w:r>
        <w:lastRenderedPageBreak/>
        <w:t>Development Board Circuit</w:t>
      </w:r>
      <w:bookmarkEnd w:id="25"/>
    </w:p>
    <w:p w14:paraId="54BCF72C" w14:textId="634AD256" w:rsidR="0044605B" w:rsidRPr="004136E0" w:rsidRDefault="0044605B" w:rsidP="00F7308C">
      <w:pPr>
        <w:pStyle w:val="2"/>
        <w:rPr>
          <w:b w:val="0"/>
          <w:bCs/>
        </w:rPr>
      </w:pPr>
      <w:bookmarkStart w:id="26" w:name="_Toc101799643"/>
      <w:r>
        <w:t xml:space="preserve">MiniStar nano </w:t>
      </w:r>
      <w:commentRangeStart w:id="27"/>
      <w:r>
        <w:t>Motherboard</w:t>
      </w:r>
      <w:commentRangeEnd w:id="27"/>
      <w:r w:rsidR="0096079F">
        <w:rPr>
          <w:rStyle w:val="af7"/>
          <w:rFonts w:ascii="Arial" w:eastAsiaTheme="minorEastAsia" w:hAnsi="Arial"/>
          <w:b w:val="0"/>
        </w:rPr>
        <w:commentReference w:id="27"/>
      </w:r>
      <w:bookmarkEnd w:id="26"/>
    </w:p>
    <w:p w14:paraId="70634493" w14:textId="481CE2A1" w:rsidR="0044605B" w:rsidRDefault="0044605B" w:rsidP="00063CB9">
      <w:pPr>
        <w:pStyle w:val="3"/>
      </w:pPr>
      <w:bookmarkStart w:id="28" w:name="_Toc101799644"/>
      <w:r>
        <w:t>Overview</w:t>
      </w:r>
      <w:bookmarkEnd w:id="28"/>
    </w:p>
    <w:p w14:paraId="2B4AA354" w14:textId="77777777" w:rsidR="0044605B" w:rsidRPr="004136E0" w:rsidRDefault="0044605B" w:rsidP="002D4A61">
      <w:pPr>
        <w:ind w:firstLine="480"/>
      </w:pPr>
      <w:r>
        <w:t>The resources of GW1NSR-LV4CQN48P FPGA are shown in Table 3-1.</w:t>
      </w:r>
    </w:p>
    <w:p w14:paraId="6968A4F4" w14:textId="4C41D7E1" w:rsidR="0044605B" w:rsidRPr="00EE14B7" w:rsidRDefault="00407D9F" w:rsidP="00407D9F">
      <w:pPr>
        <w:pStyle w:val="af4"/>
      </w:pPr>
      <w:bookmarkStart w:id="29" w:name="_Toc101721584"/>
      <w:r>
        <w:t xml:space="preserve">Table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1</w:t>
      </w:r>
      <w:r w:rsidRPr="006010E8">
        <w:fldChar w:fldCharType="end"/>
      </w:r>
      <w:r>
        <w:t xml:space="preserve"> GW1NSR</w:t>
      </w:r>
      <w:r>
        <w:rPr>
          <w:color w:val="000000"/>
        </w:rPr>
        <w:t>-LV4CQN48P</w:t>
      </w:r>
      <w:r>
        <w:t xml:space="preserve"> Product Resources</w:t>
      </w:r>
      <w:bookmarkEnd w:id="29"/>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6"/>
        <w:gridCol w:w="3864"/>
      </w:tblGrid>
      <w:tr w:rsidR="0044605B" w:rsidRPr="00501D24" w14:paraId="726E91F6" w14:textId="77777777" w:rsidTr="002D4A61">
        <w:trPr>
          <w:trHeight w:val="441"/>
        </w:trPr>
        <w:tc>
          <w:tcPr>
            <w:tcW w:w="2660" w:type="dxa"/>
            <w:shd w:val="clear" w:color="auto" w:fill="A5A5A5"/>
            <w:vAlign w:val="center"/>
          </w:tcPr>
          <w:p w14:paraId="6E8D23DE" w14:textId="77777777" w:rsidR="0044605B" w:rsidRPr="00593B56" w:rsidRDefault="0044605B" w:rsidP="00A478EF">
            <w:pPr>
              <w:pStyle w:val="Tabletext"/>
            </w:pPr>
            <w:r>
              <w:t>Device</w:t>
            </w:r>
          </w:p>
        </w:tc>
        <w:tc>
          <w:tcPr>
            <w:tcW w:w="2438" w:type="dxa"/>
            <w:shd w:val="clear" w:color="auto" w:fill="A5A5A5"/>
            <w:vAlign w:val="center"/>
          </w:tcPr>
          <w:p w14:paraId="37A5E5D3" w14:textId="77777777" w:rsidR="0044605B" w:rsidRPr="00593B56" w:rsidRDefault="0044605B" w:rsidP="00A478EF">
            <w:pPr>
              <w:pStyle w:val="Tabletext"/>
            </w:pPr>
            <w:r>
              <w:t>GW1NSR-4C</w:t>
            </w:r>
          </w:p>
        </w:tc>
      </w:tr>
      <w:tr w:rsidR="0044605B" w:rsidRPr="00501D24" w14:paraId="16009B65" w14:textId="77777777" w:rsidTr="002D4A61">
        <w:trPr>
          <w:trHeight w:val="476"/>
        </w:trPr>
        <w:tc>
          <w:tcPr>
            <w:tcW w:w="2660" w:type="dxa"/>
            <w:shd w:val="clear" w:color="auto" w:fill="FFFFFF"/>
            <w:vAlign w:val="center"/>
          </w:tcPr>
          <w:p w14:paraId="16E2810E" w14:textId="77777777" w:rsidR="0044605B" w:rsidRPr="00593B56" w:rsidRDefault="0044605B" w:rsidP="00A478EF">
            <w:pPr>
              <w:pStyle w:val="Tabletext"/>
            </w:pPr>
            <w:r>
              <w:t>LUT4</w:t>
            </w:r>
          </w:p>
        </w:tc>
        <w:tc>
          <w:tcPr>
            <w:tcW w:w="2438" w:type="dxa"/>
            <w:shd w:val="clear" w:color="auto" w:fill="auto"/>
            <w:vAlign w:val="center"/>
          </w:tcPr>
          <w:p w14:paraId="0A7DC524" w14:textId="77777777" w:rsidR="0044605B" w:rsidRPr="00593B56" w:rsidRDefault="0044605B" w:rsidP="00A478EF">
            <w:pPr>
              <w:pStyle w:val="Tabletext"/>
            </w:pPr>
            <w:r>
              <w:t>4608</w:t>
            </w:r>
          </w:p>
        </w:tc>
      </w:tr>
      <w:tr w:rsidR="0044605B" w:rsidRPr="00501D24" w14:paraId="415A450D" w14:textId="77777777" w:rsidTr="002D4A61">
        <w:trPr>
          <w:trHeight w:val="399"/>
        </w:trPr>
        <w:tc>
          <w:tcPr>
            <w:tcW w:w="2660" w:type="dxa"/>
            <w:shd w:val="clear" w:color="auto" w:fill="FFFFFF"/>
            <w:vAlign w:val="center"/>
          </w:tcPr>
          <w:p w14:paraId="305636B4" w14:textId="77777777" w:rsidR="0044605B" w:rsidRPr="00593B56" w:rsidRDefault="0044605B" w:rsidP="00A478EF">
            <w:pPr>
              <w:pStyle w:val="Tabletext"/>
            </w:pPr>
            <w:r>
              <w:t>Flip-Flop (FF)</w:t>
            </w:r>
          </w:p>
        </w:tc>
        <w:tc>
          <w:tcPr>
            <w:tcW w:w="2438" w:type="dxa"/>
            <w:shd w:val="clear" w:color="auto" w:fill="auto"/>
            <w:vAlign w:val="center"/>
          </w:tcPr>
          <w:p w14:paraId="767D5607" w14:textId="77777777" w:rsidR="0044605B" w:rsidRPr="00593B56" w:rsidRDefault="0044605B" w:rsidP="00A478EF">
            <w:pPr>
              <w:pStyle w:val="Tabletext"/>
            </w:pPr>
            <w:r>
              <w:t>3456</w:t>
            </w:r>
          </w:p>
        </w:tc>
      </w:tr>
      <w:tr w:rsidR="0044605B" w:rsidRPr="00501D24" w14:paraId="7A0A8DCA" w14:textId="77777777" w:rsidTr="002D4A61">
        <w:trPr>
          <w:trHeight w:val="704"/>
        </w:trPr>
        <w:tc>
          <w:tcPr>
            <w:tcW w:w="2660" w:type="dxa"/>
            <w:shd w:val="clear" w:color="auto" w:fill="FFFFFF"/>
            <w:vAlign w:val="center"/>
          </w:tcPr>
          <w:p w14:paraId="3F17DCF6" w14:textId="77777777" w:rsidR="0044605B" w:rsidRPr="00593B56" w:rsidRDefault="0044605B" w:rsidP="00A478EF">
            <w:pPr>
              <w:pStyle w:val="Tabletext"/>
            </w:pPr>
            <w:r>
              <w:t>Block Static Random Access Memory</w:t>
            </w:r>
          </w:p>
          <w:p w14:paraId="1184B006" w14:textId="77777777" w:rsidR="0044605B" w:rsidRPr="00593B56" w:rsidRDefault="0044605B" w:rsidP="00A478EF">
            <w:pPr>
              <w:pStyle w:val="Tabletext"/>
            </w:pPr>
            <w:r>
              <w:t>BSRAM (bits)</w:t>
            </w:r>
          </w:p>
        </w:tc>
        <w:tc>
          <w:tcPr>
            <w:tcW w:w="2438" w:type="dxa"/>
            <w:shd w:val="clear" w:color="auto" w:fill="auto"/>
            <w:vAlign w:val="center"/>
          </w:tcPr>
          <w:p w14:paraId="2A6183D0" w14:textId="77777777" w:rsidR="0044605B" w:rsidRPr="00593B56" w:rsidRDefault="0044605B" w:rsidP="00A478EF">
            <w:pPr>
              <w:pStyle w:val="Tabletext"/>
            </w:pPr>
            <w:r>
              <w:t>180%</w:t>
            </w:r>
          </w:p>
        </w:tc>
      </w:tr>
      <w:tr w:rsidR="0044605B" w:rsidRPr="00501D24" w14:paraId="520DE3BA" w14:textId="77777777" w:rsidTr="002D4A61">
        <w:trPr>
          <w:trHeight w:val="748"/>
        </w:trPr>
        <w:tc>
          <w:tcPr>
            <w:tcW w:w="2660" w:type="dxa"/>
            <w:shd w:val="clear" w:color="auto" w:fill="FFFFFF"/>
            <w:vAlign w:val="center"/>
          </w:tcPr>
          <w:p w14:paraId="01EE6650" w14:textId="77777777" w:rsidR="0044605B" w:rsidRPr="00593B56" w:rsidRDefault="0044605B" w:rsidP="00A478EF">
            <w:pPr>
              <w:pStyle w:val="Tabletext"/>
            </w:pPr>
            <w:r>
              <w:t>Number of BSRAM</w:t>
            </w:r>
          </w:p>
          <w:p w14:paraId="31D7BC24" w14:textId="77777777" w:rsidR="0044605B" w:rsidRPr="00593B56" w:rsidRDefault="0044605B" w:rsidP="00A478EF">
            <w:pPr>
              <w:pStyle w:val="Tabletext"/>
            </w:pPr>
            <w:r>
              <w:t>BSRAM</w:t>
            </w:r>
          </w:p>
        </w:tc>
        <w:tc>
          <w:tcPr>
            <w:tcW w:w="2438" w:type="dxa"/>
            <w:shd w:val="clear" w:color="auto" w:fill="auto"/>
            <w:vAlign w:val="center"/>
          </w:tcPr>
          <w:p w14:paraId="3C5989F2" w14:textId="77777777" w:rsidR="0044605B" w:rsidRPr="00593B56" w:rsidRDefault="0044605B" w:rsidP="00A478EF">
            <w:pPr>
              <w:pStyle w:val="Tabletext"/>
            </w:pPr>
            <w:r>
              <w:t>10</w:t>
            </w:r>
          </w:p>
        </w:tc>
      </w:tr>
      <w:tr w:rsidR="0044605B" w:rsidRPr="00501D24" w14:paraId="658C8401" w14:textId="77777777" w:rsidTr="002D4A61">
        <w:trPr>
          <w:trHeight w:val="453"/>
        </w:trPr>
        <w:tc>
          <w:tcPr>
            <w:tcW w:w="2660" w:type="dxa"/>
            <w:shd w:val="clear" w:color="auto" w:fill="FFFFFF"/>
            <w:vAlign w:val="center"/>
          </w:tcPr>
          <w:p w14:paraId="79E6361A" w14:textId="77777777" w:rsidR="0044605B" w:rsidRPr="00593B56" w:rsidRDefault="0044605B" w:rsidP="00A478EF">
            <w:pPr>
              <w:pStyle w:val="Tabletext"/>
            </w:pPr>
            <w:r>
              <w:t>User Flash (bits)</w:t>
            </w:r>
          </w:p>
        </w:tc>
        <w:tc>
          <w:tcPr>
            <w:tcW w:w="2438" w:type="dxa"/>
            <w:shd w:val="clear" w:color="auto" w:fill="auto"/>
            <w:vAlign w:val="center"/>
          </w:tcPr>
          <w:p w14:paraId="0FB673FE" w14:textId="77777777" w:rsidR="0044605B" w:rsidRPr="00593B56" w:rsidRDefault="0044605B" w:rsidP="00A478EF">
            <w:pPr>
              <w:pStyle w:val="Tabletext"/>
            </w:pPr>
            <w:r>
              <w:t>256K</w:t>
            </w:r>
          </w:p>
        </w:tc>
      </w:tr>
      <w:tr w:rsidR="0044605B" w:rsidRPr="00501D24" w14:paraId="51BDBF1A" w14:textId="77777777" w:rsidTr="002D4A61">
        <w:trPr>
          <w:trHeight w:val="409"/>
        </w:trPr>
        <w:tc>
          <w:tcPr>
            <w:tcW w:w="2660" w:type="dxa"/>
            <w:shd w:val="clear" w:color="auto" w:fill="FFFFFF"/>
            <w:vAlign w:val="center"/>
          </w:tcPr>
          <w:p w14:paraId="5AB1050F" w14:textId="77777777" w:rsidR="0044605B" w:rsidRPr="00593B56" w:rsidRDefault="0044605B" w:rsidP="00A478EF">
            <w:pPr>
              <w:pStyle w:val="Tabletext"/>
            </w:pPr>
            <w:r>
              <w:t>HyperRAM(bit)</w:t>
            </w:r>
          </w:p>
        </w:tc>
        <w:tc>
          <w:tcPr>
            <w:tcW w:w="2438" w:type="dxa"/>
            <w:shd w:val="clear" w:color="auto" w:fill="auto"/>
            <w:vAlign w:val="center"/>
          </w:tcPr>
          <w:p w14:paraId="541C0377" w14:textId="77777777" w:rsidR="0044605B" w:rsidRPr="00593B56" w:rsidRDefault="0044605B" w:rsidP="00A478EF">
            <w:pPr>
              <w:pStyle w:val="Tabletext"/>
            </w:pPr>
            <w:r>
              <w:t>64M</w:t>
            </w:r>
          </w:p>
        </w:tc>
      </w:tr>
      <w:tr w:rsidR="0044605B" w:rsidRPr="00501D24" w14:paraId="17BD0719" w14:textId="77777777" w:rsidTr="002D4A61">
        <w:trPr>
          <w:trHeight w:val="407"/>
        </w:trPr>
        <w:tc>
          <w:tcPr>
            <w:tcW w:w="2660" w:type="dxa"/>
            <w:shd w:val="clear" w:color="auto" w:fill="FFFFFF"/>
            <w:vAlign w:val="center"/>
          </w:tcPr>
          <w:p w14:paraId="77591E3C" w14:textId="77777777" w:rsidR="0044605B" w:rsidRPr="00593B56" w:rsidRDefault="0044605B" w:rsidP="00A478EF">
            <w:pPr>
              <w:pStyle w:val="Tabletext"/>
            </w:pPr>
            <w:r>
              <w:t>18 x 18 Multiplier</w:t>
            </w:r>
          </w:p>
        </w:tc>
        <w:tc>
          <w:tcPr>
            <w:tcW w:w="2438" w:type="dxa"/>
            <w:shd w:val="clear" w:color="auto" w:fill="auto"/>
            <w:vAlign w:val="center"/>
          </w:tcPr>
          <w:p w14:paraId="30E9E32D" w14:textId="77777777" w:rsidR="0044605B" w:rsidRPr="00593B56" w:rsidRDefault="0044605B" w:rsidP="00A478EF">
            <w:pPr>
              <w:pStyle w:val="Tabletext"/>
            </w:pPr>
            <w:r>
              <w:t>16</w:t>
            </w:r>
          </w:p>
        </w:tc>
      </w:tr>
      <w:tr w:rsidR="0044605B" w:rsidRPr="00501D24" w14:paraId="611A31A3" w14:textId="77777777" w:rsidTr="002D4A61">
        <w:trPr>
          <w:trHeight w:val="413"/>
        </w:trPr>
        <w:tc>
          <w:tcPr>
            <w:tcW w:w="2660" w:type="dxa"/>
            <w:shd w:val="clear" w:color="auto" w:fill="FFFFFF"/>
            <w:vAlign w:val="center"/>
          </w:tcPr>
          <w:p w14:paraId="49C60414" w14:textId="77777777" w:rsidR="0044605B" w:rsidRPr="00593B56" w:rsidRDefault="0044605B" w:rsidP="00A478EF">
            <w:pPr>
              <w:pStyle w:val="Tabletext"/>
            </w:pPr>
            <w:r>
              <w:t>Phase-locked Loop (PLLs)</w:t>
            </w:r>
          </w:p>
        </w:tc>
        <w:tc>
          <w:tcPr>
            <w:tcW w:w="2438" w:type="dxa"/>
            <w:shd w:val="clear" w:color="auto" w:fill="auto"/>
            <w:vAlign w:val="center"/>
          </w:tcPr>
          <w:p w14:paraId="4C973D5F" w14:textId="77777777" w:rsidR="0044605B" w:rsidRPr="00593B56" w:rsidRDefault="0044605B" w:rsidP="00A478EF">
            <w:pPr>
              <w:pStyle w:val="Tabletext"/>
            </w:pPr>
            <w:r>
              <w:t>2</w:t>
            </w:r>
          </w:p>
        </w:tc>
      </w:tr>
      <w:tr w:rsidR="0044605B" w:rsidRPr="00501D24" w14:paraId="50CF7340" w14:textId="77777777" w:rsidTr="002D4A61">
        <w:trPr>
          <w:trHeight w:val="419"/>
        </w:trPr>
        <w:tc>
          <w:tcPr>
            <w:tcW w:w="2660" w:type="dxa"/>
            <w:shd w:val="clear" w:color="auto" w:fill="FFFFFF"/>
            <w:vAlign w:val="center"/>
          </w:tcPr>
          <w:p w14:paraId="44EF2909" w14:textId="77777777" w:rsidR="0044605B" w:rsidRPr="00593B56" w:rsidRDefault="0044605B" w:rsidP="00A478EF">
            <w:pPr>
              <w:pStyle w:val="Tabletext"/>
            </w:pPr>
            <w:r>
              <w:t>OSC</w:t>
            </w:r>
          </w:p>
        </w:tc>
        <w:tc>
          <w:tcPr>
            <w:tcW w:w="2438" w:type="dxa"/>
            <w:shd w:val="clear" w:color="auto" w:fill="auto"/>
            <w:vAlign w:val="center"/>
          </w:tcPr>
          <w:p w14:paraId="26060A8C" w14:textId="77777777" w:rsidR="0044605B" w:rsidRPr="00593B56" w:rsidRDefault="0044605B" w:rsidP="00A478EF">
            <w:pPr>
              <w:pStyle w:val="Tabletext"/>
            </w:pPr>
            <w:r>
              <w:t>1, ±5% accuracy.</w:t>
            </w:r>
          </w:p>
        </w:tc>
      </w:tr>
      <w:tr w:rsidR="0044605B" w:rsidRPr="00501D24" w14:paraId="20C8FBC5" w14:textId="77777777" w:rsidTr="002D4A61">
        <w:trPr>
          <w:trHeight w:val="410"/>
        </w:trPr>
        <w:tc>
          <w:tcPr>
            <w:tcW w:w="2660" w:type="dxa"/>
            <w:shd w:val="clear" w:color="auto" w:fill="FFFFFF"/>
            <w:vAlign w:val="center"/>
          </w:tcPr>
          <w:p w14:paraId="418548A6" w14:textId="77777777" w:rsidR="0044605B" w:rsidRPr="00593B56" w:rsidRDefault="0044605B" w:rsidP="00A478EF">
            <w:pPr>
              <w:pStyle w:val="Tabletext"/>
            </w:pPr>
            <w:r>
              <w:t>Hard core processor</w:t>
            </w:r>
          </w:p>
        </w:tc>
        <w:tc>
          <w:tcPr>
            <w:tcW w:w="2438" w:type="dxa"/>
            <w:shd w:val="clear" w:color="auto" w:fill="auto"/>
            <w:vAlign w:val="center"/>
          </w:tcPr>
          <w:p w14:paraId="3140DF73" w14:textId="77777777" w:rsidR="0044605B" w:rsidRPr="00593B56" w:rsidRDefault="0044605B" w:rsidP="00A478EF">
            <w:pPr>
              <w:pStyle w:val="Tabletext"/>
            </w:pPr>
            <w:r>
              <w:t>Cortex-M3</w:t>
            </w:r>
          </w:p>
        </w:tc>
      </w:tr>
      <w:tr w:rsidR="0044605B" w:rsidRPr="00501D24" w14:paraId="51CB889F" w14:textId="77777777" w:rsidTr="002D4A61">
        <w:trPr>
          <w:trHeight w:val="534"/>
        </w:trPr>
        <w:tc>
          <w:tcPr>
            <w:tcW w:w="2660" w:type="dxa"/>
            <w:shd w:val="clear" w:color="auto" w:fill="FFFFFF"/>
            <w:vAlign w:val="center"/>
          </w:tcPr>
          <w:p w14:paraId="596F88DC" w14:textId="77777777" w:rsidR="0044605B" w:rsidRPr="00593B56" w:rsidRDefault="0044605B" w:rsidP="00A478EF">
            <w:pPr>
              <w:pStyle w:val="Tabletext"/>
            </w:pPr>
            <w:r>
              <w:t>Number of I/O banks</w:t>
            </w:r>
          </w:p>
        </w:tc>
        <w:tc>
          <w:tcPr>
            <w:tcW w:w="2438" w:type="dxa"/>
            <w:shd w:val="clear" w:color="auto" w:fill="auto"/>
            <w:vAlign w:val="center"/>
          </w:tcPr>
          <w:p w14:paraId="26E24706" w14:textId="77777777" w:rsidR="0044605B" w:rsidRPr="00593B56" w:rsidRDefault="0044605B" w:rsidP="00A478EF">
            <w:pPr>
              <w:pStyle w:val="Tabletext"/>
            </w:pPr>
            <w:r>
              <w:t>4</w:t>
            </w:r>
          </w:p>
        </w:tc>
      </w:tr>
      <w:tr w:rsidR="0044605B" w:rsidRPr="00501D24" w14:paraId="5B57D435" w14:textId="77777777" w:rsidTr="002D4A61">
        <w:trPr>
          <w:trHeight w:val="534"/>
        </w:trPr>
        <w:tc>
          <w:tcPr>
            <w:tcW w:w="2660" w:type="dxa"/>
            <w:shd w:val="clear" w:color="auto" w:fill="FFFFFF"/>
            <w:vAlign w:val="center"/>
          </w:tcPr>
          <w:p w14:paraId="084514A1" w14:textId="77777777" w:rsidR="0044605B" w:rsidRPr="00593B56" w:rsidRDefault="0044605B" w:rsidP="00A478EF">
            <w:pPr>
              <w:pStyle w:val="Tabletext"/>
            </w:pPr>
            <w:r>
              <w:t>Max. User I/O</w:t>
            </w:r>
          </w:p>
        </w:tc>
        <w:tc>
          <w:tcPr>
            <w:tcW w:w="2438" w:type="dxa"/>
            <w:shd w:val="clear" w:color="auto" w:fill="auto"/>
            <w:vAlign w:val="center"/>
          </w:tcPr>
          <w:p w14:paraId="5D35284C" w14:textId="77777777" w:rsidR="0044605B" w:rsidRPr="00593B56" w:rsidRDefault="0044605B" w:rsidP="00A478EF">
            <w:pPr>
              <w:pStyle w:val="Tabletext"/>
            </w:pPr>
            <w:r>
              <w:t>39</w:t>
            </w:r>
          </w:p>
        </w:tc>
      </w:tr>
      <w:tr w:rsidR="0044605B" w:rsidRPr="00501D24" w14:paraId="5CA8A6CA" w14:textId="77777777" w:rsidTr="002D4A61">
        <w:trPr>
          <w:trHeight w:val="534"/>
        </w:trPr>
        <w:tc>
          <w:tcPr>
            <w:tcW w:w="2660" w:type="dxa"/>
            <w:shd w:val="clear" w:color="auto" w:fill="FFFFFF"/>
            <w:vAlign w:val="center"/>
          </w:tcPr>
          <w:p w14:paraId="5374E4F9" w14:textId="77777777" w:rsidR="0044605B" w:rsidRPr="00593B56" w:rsidRDefault="0044605B" w:rsidP="00A478EF">
            <w:pPr>
              <w:pStyle w:val="Tabletext"/>
            </w:pPr>
            <w:r>
              <w:t>Core voltage</w:t>
            </w:r>
          </w:p>
        </w:tc>
        <w:tc>
          <w:tcPr>
            <w:tcW w:w="2438" w:type="dxa"/>
            <w:shd w:val="clear" w:color="auto" w:fill="auto"/>
            <w:vAlign w:val="center"/>
          </w:tcPr>
          <w:p w14:paraId="4680F7A1" w14:textId="77777777" w:rsidR="0044605B" w:rsidRPr="00593B56" w:rsidRDefault="0044605B" w:rsidP="00A478EF">
            <w:pPr>
              <w:pStyle w:val="Tabletext"/>
            </w:pPr>
            <w:r>
              <w:t>1.2V</w:t>
            </w:r>
          </w:p>
        </w:tc>
      </w:tr>
    </w:tbl>
    <w:p w14:paraId="4D138247" w14:textId="3394D04B" w:rsidR="0044605B" w:rsidRPr="00D65FFD" w:rsidRDefault="0044605B" w:rsidP="00063CB9">
      <w:pPr>
        <w:pStyle w:val="3"/>
      </w:pPr>
      <w:bookmarkStart w:id="30" w:name="_Toc101799645"/>
      <w:r>
        <w:lastRenderedPageBreak/>
        <w:t>I/O BANK Introduction</w:t>
      </w:r>
      <w:bookmarkEnd w:id="30"/>
    </w:p>
    <w:p w14:paraId="0079B10B" w14:textId="56C1DBA9" w:rsidR="0044605B" w:rsidRDefault="0044605B" w:rsidP="002D4A61">
      <w:pPr>
        <w:ind w:firstLine="480"/>
      </w:pPr>
      <w:r>
        <w:t xml:space="preserve">There are four I/O Banks in the GW1NSR series of FPGA products. The I/O BANK distribution is as shown in </w:t>
      </w:r>
      <w:r w:rsidR="00622CBB">
        <w:fldChar w:fldCharType="begin"/>
      </w:r>
      <w:r w:rsidR="00622CBB">
        <w:instrText xml:space="preserve"> REF _Ref101275300 \h </w:instrText>
      </w:r>
      <w:r w:rsidR="00622CBB">
        <w:fldChar w:fldCharType="separate"/>
      </w:r>
      <w:r w:rsidR="00A83F53">
        <w:t xml:space="preserve">Figure </w:t>
      </w:r>
      <w:r w:rsidR="00A83F53">
        <w:rPr>
          <w:noProof/>
        </w:rPr>
        <w:t>3</w:t>
      </w:r>
      <w:r w:rsidR="00A83F53">
        <w:noBreakHyphen/>
      </w:r>
      <w:r w:rsidR="00A83F53">
        <w:rPr>
          <w:noProof/>
        </w:rPr>
        <w:t>1</w:t>
      </w:r>
      <w:r w:rsidR="00622CBB">
        <w:fldChar w:fldCharType="end"/>
      </w:r>
      <w:r>
        <w:t xml:space="preserve">, and QN48P pin distribution view is as shown in </w:t>
      </w:r>
      <w:r w:rsidR="009838E0">
        <w:fldChar w:fldCharType="begin"/>
      </w:r>
      <w:r w:rsidR="009838E0">
        <w:instrText xml:space="preserve"> REF _Ref101540968 \h </w:instrText>
      </w:r>
      <w:r w:rsidR="009838E0">
        <w:fldChar w:fldCharType="separate"/>
      </w:r>
      <w:r w:rsidR="009838E0">
        <w:t xml:space="preserve">Figure </w:t>
      </w:r>
      <w:r w:rsidR="009838E0">
        <w:rPr>
          <w:noProof/>
        </w:rPr>
        <w:t>3</w:t>
      </w:r>
      <w:r w:rsidR="009838E0">
        <w:noBreakHyphen/>
      </w:r>
      <w:r w:rsidR="009838E0">
        <w:rPr>
          <w:noProof/>
        </w:rPr>
        <w:t>2</w:t>
      </w:r>
      <w:r w:rsidR="009838E0">
        <w:fldChar w:fldCharType="end"/>
      </w:r>
      <w:r w:rsidR="009838E0">
        <w:rPr>
          <w:rFonts w:hint="eastAsia"/>
        </w:rPr>
        <w:t>.</w:t>
      </w:r>
    </w:p>
    <w:p w14:paraId="3242D774" w14:textId="41841DCF" w:rsidR="002D4A61" w:rsidRPr="00D65FFD" w:rsidRDefault="002D4A61" w:rsidP="002D4A61">
      <w:pPr>
        <w:pStyle w:val="af4"/>
      </w:pPr>
      <w:bookmarkStart w:id="31" w:name="_Ref101275300"/>
      <w:bookmarkStart w:id="32" w:name="_Toc101721562"/>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w:t>
      </w:r>
      <w:r w:rsidRPr="007859A2">
        <w:fldChar w:fldCharType="end"/>
      </w:r>
      <w:bookmarkEnd w:id="31"/>
      <w:r>
        <w:rPr>
          <w:color w:val="000000"/>
        </w:rPr>
        <w:t xml:space="preserve"> GW1</w:t>
      </w:r>
      <w:r>
        <w:t>NSR-LV4CQN48P I/O BANK Distribution</w:t>
      </w:r>
      <w:bookmarkEnd w:id="32"/>
    </w:p>
    <w:p w14:paraId="57899EE7" w14:textId="77777777" w:rsidR="0044605B" w:rsidRDefault="0044605B" w:rsidP="002D4A61">
      <w:pPr>
        <w:pStyle w:val="FigureC"/>
      </w:pPr>
      <w:r>
        <w:rPr>
          <w:noProof/>
        </w:rPr>
        <w:drawing>
          <wp:inline distT="0" distB="0" distL="0" distR="0" wp14:anchorId="21374157" wp14:editId="5FD270C8">
            <wp:extent cx="1647825" cy="1639737"/>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68225" cy="1660037"/>
                    </a:xfrm>
                    <a:prstGeom prst="rect">
                      <a:avLst/>
                    </a:prstGeom>
                    <a:noFill/>
                    <a:ln>
                      <a:noFill/>
                    </a:ln>
                  </pic:spPr>
                </pic:pic>
              </a:graphicData>
            </a:graphic>
          </wp:inline>
        </w:drawing>
      </w:r>
    </w:p>
    <w:p w14:paraId="60A1FE42" w14:textId="77777777" w:rsidR="0032674F" w:rsidRDefault="0032674F" w:rsidP="002D4A61">
      <w:pPr>
        <w:pStyle w:val="FigureC"/>
      </w:pPr>
    </w:p>
    <w:p w14:paraId="221383F1" w14:textId="748D0CD2" w:rsidR="002D4A61" w:rsidRDefault="002D4A61" w:rsidP="002D4A61">
      <w:pPr>
        <w:pStyle w:val="af4"/>
      </w:pPr>
      <w:bookmarkStart w:id="33" w:name="_Ref101540968"/>
      <w:bookmarkStart w:id="34" w:name="_Ref101275336"/>
      <w:bookmarkStart w:id="35" w:name="_Toc101721563"/>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2</w:t>
      </w:r>
      <w:r w:rsidRPr="007859A2">
        <w:fldChar w:fldCharType="end"/>
      </w:r>
      <w:bookmarkEnd w:id="33"/>
      <w:r>
        <w:t xml:space="preserve"> View of</w:t>
      </w:r>
      <w:bookmarkEnd w:id="34"/>
      <w:r>
        <w:t xml:space="preserve"> GW1NSR-LV4CQN48P Pin Distribution (Top View)</w:t>
      </w:r>
      <w:bookmarkEnd w:id="35"/>
    </w:p>
    <w:p w14:paraId="404EDB63" w14:textId="77777777" w:rsidR="0044605B" w:rsidRDefault="0044605B" w:rsidP="002D4A61">
      <w:pPr>
        <w:pStyle w:val="FigureC"/>
        <w:rPr>
          <w:noProof/>
        </w:rPr>
      </w:pPr>
      <w:r>
        <w:rPr>
          <w:noProof/>
        </w:rPr>
        <w:drawing>
          <wp:inline distT="0" distB="0" distL="0" distR="0" wp14:anchorId="273DA21E" wp14:editId="02811D3D">
            <wp:extent cx="2305050" cy="2169593"/>
            <wp:effectExtent l="0" t="0" r="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3410" cy="2196286"/>
                    </a:xfrm>
                    <a:prstGeom prst="rect">
                      <a:avLst/>
                    </a:prstGeom>
                    <a:noFill/>
                    <a:ln>
                      <a:noFill/>
                    </a:ln>
                  </pic:spPr>
                </pic:pic>
              </a:graphicData>
            </a:graphic>
          </wp:inline>
        </w:drawing>
      </w:r>
    </w:p>
    <w:p w14:paraId="27F0377D" w14:textId="77777777" w:rsidR="0044605B" w:rsidRDefault="0044605B" w:rsidP="0044605B">
      <w:pPr>
        <w:adjustRightInd w:val="0"/>
        <w:snapToGrid w:val="0"/>
        <w:spacing w:before="54"/>
        <w:ind w:firstLine="420"/>
        <w:jc w:val="center"/>
        <w:rPr>
          <w:rFonts w:ascii="微软雅黑" w:eastAsia="微软雅黑" w:hAnsi="微软雅黑"/>
          <w:sz w:val="21"/>
        </w:rPr>
      </w:pPr>
    </w:p>
    <w:p w14:paraId="5F5481EB" w14:textId="1C24C352" w:rsidR="0044605B" w:rsidRPr="00D65FFD" w:rsidRDefault="0032674F" w:rsidP="0032674F">
      <w:pPr>
        <w:pStyle w:val="af4"/>
      </w:pPr>
      <w:bookmarkStart w:id="36" w:name="_Toc101721585"/>
      <w:r>
        <w:t xml:space="preserve">Table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2</w:t>
      </w:r>
      <w:r w:rsidRPr="006010E8">
        <w:fldChar w:fldCharType="end"/>
      </w:r>
      <w:r>
        <w:t xml:space="preserve"> FPGA I/O BANK Voltage and Functions</w:t>
      </w:r>
      <w:bookmarkEnd w:id="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1233"/>
        <w:gridCol w:w="1852"/>
        <w:gridCol w:w="3200"/>
        <w:gridCol w:w="2619"/>
      </w:tblGrid>
      <w:tr w:rsidR="0044605B" w:rsidRPr="00622CBB" w14:paraId="2BA7A209" w14:textId="77777777" w:rsidTr="00622CBB">
        <w:trPr>
          <w:trHeight w:val="486"/>
          <w:jc w:val="center"/>
        </w:trPr>
        <w:tc>
          <w:tcPr>
            <w:tcW w:w="800" w:type="dxa"/>
            <w:shd w:val="clear" w:color="auto" w:fill="A6A6A6"/>
            <w:vAlign w:val="center"/>
          </w:tcPr>
          <w:p w14:paraId="4808EFC9" w14:textId="77777777" w:rsidR="0044605B" w:rsidRPr="00622CBB" w:rsidRDefault="0044605B" w:rsidP="00A478EF">
            <w:pPr>
              <w:pStyle w:val="Tabletext"/>
              <w:rPr>
                <w:rFonts w:eastAsiaTheme="minorEastAsia" w:cs="Arial"/>
              </w:rPr>
            </w:pPr>
            <w:r>
              <w:t>BANK</w:t>
            </w:r>
          </w:p>
        </w:tc>
        <w:tc>
          <w:tcPr>
            <w:tcW w:w="1038" w:type="dxa"/>
            <w:shd w:val="clear" w:color="auto" w:fill="A6A6A6"/>
            <w:vAlign w:val="center"/>
          </w:tcPr>
          <w:p w14:paraId="19E3BC93" w14:textId="77777777" w:rsidR="0044605B" w:rsidRPr="00622CBB" w:rsidRDefault="0044605B" w:rsidP="00A478EF">
            <w:pPr>
              <w:pStyle w:val="Tabletext"/>
              <w:rPr>
                <w:rFonts w:eastAsiaTheme="minorEastAsia" w:cs="Arial"/>
              </w:rPr>
            </w:pPr>
            <w:r>
              <w:t>Voltage</w:t>
            </w:r>
          </w:p>
        </w:tc>
        <w:tc>
          <w:tcPr>
            <w:tcW w:w="1559" w:type="dxa"/>
            <w:shd w:val="clear" w:color="auto" w:fill="A6A6A6"/>
            <w:vAlign w:val="center"/>
          </w:tcPr>
          <w:p w14:paraId="50C622FA" w14:textId="77777777" w:rsidR="0044605B" w:rsidRPr="00622CBB" w:rsidRDefault="0044605B" w:rsidP="00A478EF">
            <w:pPr>
              <w:pStyle w:val="Tabletext"/>
              <w:rPr>
                <w:rFonts w:eastAsiaTheme="minorEastAsia" w:cs="Arial"/>
              </w:rPr>
            </w:pPr>
            <w:r>
              <w:t>Function</w:t>
            </w:r>
          </w:p>
        </w:tc>
        <w:tc>
          <w:tcPr>
            <w:tcW w:w="2694" w:type="dxa"/>
            <w:shd w:val="clear" w:color="auto" w:fill="A6A6A6"/>
            <w:vAlign w:val="center"/>
          </w:tcPr>
          <w:p w14:paraId="5C38A6E9" w14:textId="77777777" w:rsidR="0044605B" w:rsidRPr="00622CBB" w:rsidRDefault="0044605B" w:rsidP="00A478EF">
            <w:pPr>
              <w:pStyle w:val="Tabletext"/>
              <w:rPr>
                <w:rFonts w:eastAsiaTheme="minorEastAsia" w:cs="Arial"/>
              </w:rPr>
            </w:pPr>
            <w:r>
              <w:t>I/O Used</w:t>
            </w:r>
          </w:p>
        </w:tc>
        <w:tc>
          <w:tcPr>
            <w:tcW w:w="2205" w:type="dxa"/>
            <w:shd w:val="clear" w:color="auto" w:fill="A6A6A6"/>
            <w:vAlign w:val="center"/>
          </w:tcPr>
          <w:p w14:paraId="04682D89" w14:textId="77777777" w:rsidR="0044605B" w:rsidRPr="00622CBB" w:rsidRDefault="0044605B" w:rsidP="00A478EF">
            <w:pPr>
              <w:pStyle w:val="Tabletext"/>
              <w:rPr>
                <w:rFonts w:eastAsiaTheme="minorEastAsia" w:cs="Arial"/>
              </w:rPr>
            </w:pPr>
            <w:r>
              <w:t>Voltage</w:t>
            </w:r>
          </w:p>
        </w:tc>
      </w:tr>
      <w:tr w:rsidR="0044605B" w:rsidRPr="00622CBB" w14:paraId="4748CED1" w14:textId="77777777" w:rsidTr="00622CBB">
        <w:trPr>
          <w:trHeight w:val="298"/>
          <w:jc w:val="center"/>
        </w:trPr>
        <w:tc>
          <w:tcPr>
            <w:tcW w:w="800" w:type="dxa"/>
            <w:vMerge w:val="restart"/>
            <w:shd w:val="clear" w:color="auto" w:fill="auto"/>
            <w:vAlign w:val="center"/>
          </w:tcPr>
          <w:p w14:paraId="58FFEEC3" w14:textId="77777777" w:rsidR="0044605B" w:rsidRPr="00622CBB" w:rsidRDefault="0044605B" w:rsidP="00A478EF">
            <w:pPr>
              <w:pStyle w:val="Tabletext"/>
              <w:rPr>
                <w:rFonts w:eastAsiaTheme="minorEastAsia" w:cs="Arial"/>
              </w:rPr>
            </w:pPr>
            <w:r>
              <w:t>0</w:t>
            </w:r>
          </w:p>
        </w:tc>
        <w:tc>
          <w:tcPr>
            <w:tcW w:w="1038" w:type="dxa"/>
            <w:vMerge w:val="restart"/>
            <w:shd w:val="clear" w:color="auto" w:fill="auto"/>
            <w:vAlign w:val="center"/>
          </w:tcPr>
          <w:p w14:paraId="6D779138" w14:textId="77777777" w:rsidR="0044605B" w:rsidRPr="00622CBB" w:rsidRDefault="0044605B" w:rsidP="00A478EF">
            <w:pPr>
              <w:pStyle w:val="Tabletext"/>
              <w:rPr>
                <w:rFonts w:eastAsiaTheme="minorEastAsia" w:cs="Arial"/>
              </w:rPr>
            </w:pPr>
            <w:r>
              <w:t>3.3V</w:t>
            </w:r>
          </w:p>
        </w:tc>
        <w:tc>
          <w:tcPr>
            <w:tcW w:w="1559" w:type="dxa"/>
            <w:shd w:val="clear" w:color="auto" w:fill="auto"/>
            <w:vAlign w:val="center"/>
          </w:tcPr>
          <w:p w14:paraId="1F0AFE24" w14:textId="00D3906B" w:rsidR="0044605B" w:rsidRPr="00622CBB" w:rsidRDefault="008854C7" w:rsidP="00A478EF">
            <w:pPr>
              <w:pStyle w:val="Tabletext"/>
              <w:rPr>
                <w:rFonts w:eastAsiaTheme="minorEastAsia" w:cs="Arial"/>
              </w:rPr>
            </w:pPr>
            <w:r>
              <w:t>JTAG</w:t>
            </w:r>
          </w:p>
        </w:tc>
        <w:tc>
          <w:tcPr>
            <w:tcW w:w="2694" w:type="dxa"/>
            <w:shd w:val="clear" w:color="auto" w:fill="auto"/>
            <w:vAlign w:val="center"/>
          </w:tcPr>
          <w:p w14:paraId="03C47B08" w14:textId="4ADEA632" w:rsidR="0044605B" w:rsidRPr="00622CBB" w:rsidRDefault="004633C7" w:rsidP="00A478EF">
            <w:pPr>
              <w:pStyle w:val="Tabletext"/>
              <w:rPr>
                <w:rFonts w:eastAsiaTheme="minorEastAsia" w:cs="Arial"/>
              </w:rPr>
            </w:pPr>
            <w:r>
              <w:t>F</w:t>
            </w:r>
            <w:r>
              <w:rPr>
                <w:rFonts w:hint="eastAsia"/>
              </w:rPr>
              <w:t>our</w:t>
            </w:r>
            <w:r w:rsidR="0044605B">
              <w:t xml:space="preserve"> GPIOs</w:t>
            </w:r>
          </w:p>
        </w:tc>
        <w:tc>
          <w:tcPr>
            <w:tcW w:w="2205" w:type="dxa"/>
            <w:vMerge w:val="restart"/>
            <w:vAlign w:val="center"/>
          </w:tcPr>
          <w:p w14:paraId="23B08E1E" w14:textId="77777777" w:rsidR="0044605B" w:rsidRPr="00622CBB" w:rsidRDefault="0044605B" w:rsidP="00A478EF">
            <w:pPr>
              <w:pStyle w:val="Tabletext"/>
              <w:rPr>
                <w:rFonts w:eastAsiaTheme="minorEastAsia" w:cs="Arial"/>
              </w:rPr>
            </w:pPr>
            <w:r>
              <w:t>VCCO_0 3.3V</w:t>
            </w:r>
          </w:p>
        </w:tc>
      </w:tr>
      <w:tr w:rsidR="0044605B" w:rsidRPr="00622CBB" w14:paraId="379526E8" w14:textId="77777777" w:rsidTr="00622CBB">
        <w:trPr>
          <w:trHeight w:val="298"/>
          <w:jc w:val="center"/>
        </w:trPr>
        <w:tc>
          <w:tcPr>
            <w:tcW w:w="800" w:type="dxa"/>
            <w:vMerge/>
            <w:shd w:val="clear" w:color="auto" w:fill="auto"/>
            <w:vAlign w:val="center"/>
          </w:tcPr>
          <w:p w14:paraId="4F33116D" w14:textId="77777777" w:rsidR="0044605B" w:rsidRPr="00622CBB" w:rsidRDefault="0044605B" w:rsidP="00A478EF">
            <w:pPr>
              <w:pStyle w:val="Tabletext"/>
              <w:rPr>
                <w:rFonts w:eastAsiaTheme="minorEastAsia" w:cs="Arial"/>
              </w:rPr>
            </w:pPr>
          </w:p>
        </w:tc>
        <w:tc>
          <w:tcPr>
            <w:tcW w:w="1038" w:type="dxa"/>
            <w:vMerge/>
            <w:shd w:val="clear" w:color="auto" w:fill="auto"/>
            <w:vAlign w:val="center"/>
          </w:tcPr>
          <w:p w14:paraId="753052D8" w14:textId="77777777" w:rsidR="0044605B" w:rsidRPr="00622CBB" w:rsidRDefault="0044605B" w:rsidP="00A478EF">
            <w:pPr>
              <w:pStyle w:val="Tabletext"/>
              <w:rPr>
                <w:rFonts w:eastAsiaTheme="minorEastAsia" w:cs="Arial"/>
              </w:rPr>
            </w:pPr>
          </w:p>
        </w:tc>
        <w:tc>
          <w:tcPr>
            <w:tcW w:w="1559" w:type="dxa"/>
            <w:shd w:val="clear" w:color="auto" w:fill="auto"/>
            <w:vAlign w:val="center"/>
          </w:tcPr>
          <w:p w14:paraId="59E716E9" w14:textId="77777777" w:rsidR="0044605B" w:rsidRPr="00622CBB" w:rsidRDefault="0044605B" w:rsidP="00A478EF">
            <w:pPr>
              <w:pStyle w:val="Tabletext"/>
              <w:rPr>
                <w:rFonts w:eastAsiaTheme="minorEastAsia" w:cs="Arial"/>
              </w:rPr>
            </w:pPr>
            <w:r>
              <w:t>IO Extended</w:t>
            </w:r>
          </w:p>
        </w:tc>
        <w:tc>
          <w:tcPr>
            <w:tcW w:w="2694" w:type="dxa"/>
            <w:shd w:val="clear" w:color="auto" w:fill="auto"/>
            <w:vAlign w:val="center"/>
          </w:tcPr>
          <w:p w14:paraId="1166DECF" w14:textId="6DEE7733" w:rsidR="0044605B" w:rsidRPr="00622CBB" w:rsidRDefault="0044605B" w:rsidP="00A478EF">
            <w:pPr>
              <w:pStyle w:val="Tabletext"/>
              <w:rPr>
                <w:rFonts w:eastAsiaTheme="minorEastAsia" w:cs="Arial"/>
              </w:rPr>
            </w:pPr>
            <w:r>
              <w:t>One differential pair and two GPIOs</w:t>
            </w:r>
          </w:p>
        </w:tc>
        <w:tc>
          <w:tcPr>
            <w:tcW w:w="2205" w:type="dxa"/>
            <w:vMerge/>
            <w:vAlign w:val="center"/>
          </w:tcPr>
          <w:p w14:paraId="327E6FD6" w14:textId="77777777" w:rsidR="0044605B" w:rsidRPr="00622CBB" w:rsidRDefault="0044605B" w:rsidP="00A478EF">
            <w:pPr>
              <w:pStyle w:val="Tabletext"/>
              <w:rPr>
                <w:rFonts w:eastAsiaTheme="minorEastAsia" w:cs="Arial"/>
              </w:rPr>
            </w:pPr>
          </w:p>
        </w:tc>
      </w:tr>
      <w:tr w:rsidR="0044605B" w:rsidRPr="00622CBB" w14:paraId="31575444" w14:textId="77777777" w:rsidTr="00622CBB">
        <w:trPr>
          <w:trHeight w:val="298"/>
          <w:jc w:val="center"/>
        </w:trPr>
        <w:tc>
          <w:tcPr>
            <w:tcW w:w="800" w:type="dxa"/>
            <w:shd w:val="clear" w:color="auto" w:fill="auto"/>
            <w:vAlign w:val="center"/>
          </w:tcPr>
          <w:p w14:paraId="700254AA" w14:textId="77777777" w:rsidR="0044605B" w:rsidRPr="00622CBB" w:rsidRDefault="0044605B" w:rsidP="00A478EF">
            <w:pPr>
              <w:pStyle w:val="Tabletext"/>
              <w:rPr>
                <w:rFonts w:eastAsiaTheme="minorEastAsia" w:cs="Arial"/>
              </w:rPr>
            </w:pPr>
            <w:r>
              <w:t>1</w:t>
            </w:r>
          </w:p>
        </w:tc>
        <w:tc>
          <w:tcPr>
            <w:tcW w:w="1038" w:type="dxa"/>
            <w:shd w:val="clear" w:color="auto" w:fill="auto"/>
            <w:vAlign w:val="center"/>
          </w:tcPr>
          <w:p w14:paraId="2476FB6A" w14:textId="77777777" w:rsidR="0044605B" w:rsidRPr="00622CBB" w:rsidRDefault="0044605B" w:rsidP="00A478EF">
            <w:pPr>
              <w:pStyle w:val="Tabletext"/>
              <w:rPr>
                <w:rFonts w:eastAsiaTheme="minorEastAsia" w:cs="Arial"/>
              </w:rPr>
            </w:pPr>
            <w:r>
              <w:t>3.3V</w:t>
            </w:r>
          </w:p>
        </w:tc>
        <w:tc>
          <w:tcPr>
            <w:tcW w:w="1559" w:type="dxa"/>
            <w:shd w:val="clear" w:color="auto" w:fill="auto"/>
            <w:vAlign w:val="center"/>
          </w:tcPr>
          <w:p w14:paraId="0397DC84" w14:textId="77777777" w:rsidR="0044605B" w:rsidRPr="00622CBB" w:rsidRDefault="0044605B" w:rsidP="00A478EF">
            <w:pPr>
              <w:pStyle w:val="Tabletext"/>
              <w:rPr>
                <w:rFonts w:eastAsiaTheme="minorEastAsia" w:cs="Arial"/>
              </w:rPr>
            </w:pPr>
            <w:r>
              <w:t>IO Extended</w:t>
            </w:r>
          </w:p>
        </w:tc>
        <w:tc>
          <w:tcPr>
            <w:tcW w:w="2694" w:type="dxa"/>
            <w:shd w:val="clear" w:color="auto" w:fill="auto"/>
            <w:vAlign w:val="center"/>
          </w:tcPr>
          <w:p w14:paraId="73F3609C" w14:textId="285EE2F6" w:rsidR="0044605B" w:rsidRPr="00622CBB" w:rsidRDefault="0044605B" w:rsidP="00A478EF">
            <w:pPr>
              <w:pStyle w:val="Tabletext"/>
              <w:rPr>
                <w:rFonts w:eastAsiaTheme="minorEastAsia" w:cs="Arial"/>
              </w:rPr>
            </w:pPr>
            <w:r>
              <w:t>Five differential pairs</w:t>
            </w:r>
          </w:p>
        </w:tc>
        <w:tc>
          <w:tcPr>
            <w:tcW w:w="2205" w:type="dxa"/>
            <w:vAlign w:val="center"/>
          </w:tcPr>
          <w:p w14:paraId="5ACE2466" w14:textId="77777777" w:rsidR="0044605B" w:rsidRPr="00622CBB" w:rsidRDefault="0044605B" w:rsidP="00A478EF">
            <w:pPr>
              <w:pStyle w:val="Tabletext"/>
              <w:rPr>
                <w:rFonts w:eastAsiaTheme="minorEastAsia" w:cs="Arial"/>
              </w:rPr>
            </w:pPr>
            <w:r>
              <w:t>VCCO_1 3.3V</w:t>
            </w:r>
          </w:p>
        </w:tc>
      </w:tr>
      <w:tr w:rsidR="0044605B" w:rsidRPr="00622CBB" w14:paraId="55FD016F" w14:textId="77777777" w:rsidTr="00622CBB">
        <w:trPr>
          <w:trHeight w:val="290"/>
          <w:jc w:val="center"/>
        </w:trPr>
        <w:tc>
          <w:tcPr>
            <w:tcW w:w="800" w:type="dxa"/>
            <w:shd w:val="clear" w:color="auto" w:fill="auto"/>
            <w:vAlign w:val="center"/>
          </w:tcPr>
          <w:p w14:paraId="7E488E2A" w14:textId="77777777" w:rsidR="0044605B" w:rsidRPr="00622CBB" w:rsidRDefault="0044605B" w:rsidP="00A478EF">
            <w:pPr>
              <w:pStyle w:val="Tabletext"/>
              <w:rPr>
                <w:rFonts w:eastAsiaTheme="minorEastAsia" w:cs="Arial"/>
              </w:rPr>
            </w:pPr>
            <w:r>
              <w:t>2</w:t>
            </w:r>
          </w:p>
        </w:tc>
        <w:tc>
          <w:tcPr>
            <w:tcW w:w="1038" w:type="dxa"/>
            <w:shd w:val="clear" w:color="auto" w:fill="auto"/>
            <w:vAlign w:val="center"/>
          </w:tcPr>
          <w:p w14:paraId="4082DCD1" w14:textId="77777777" w:rsidR="0044605B" w:rsidRPr="00622CBB" w:rsidRDefault="0044605B" w:rsidP="00A478EF">
            <w:pPr>
              <w:pStyle w:val="Tabletext"/>
              <w:rPr>
                <w:rFonts w:eastAsiaTheme="minorEastAsia" w:cs="Arial"/>
              </w:rPr>
            </w:pPr>
            <w:r>
              <w:t>3.3V</w:t>
            </w:r>
          </w:p>
        </w:tc>
        <w:tc>
          <w:tcPr>
            <w:tcW w:w="1559" w:type="dxa"/>
            <w:shd w:val="clear" w:color="auto" w:fill="auto"/>
            <w:vAlign w:val="center"/>
          </w:tcPr>
          <w:p w14:paraId="775E05A1" w14:textId="77777777" w:rsidR="0044605B" w:rsidRPr="00622CBB" w:rsidRDefault="0044605B" w:rsidP="00A478EF">
            <w:pPr>
              <w:pStyle w:val="Tabletext"/>
              <w:rPr>
                <w:rFonts w:eastAsiaTheme="minorEastAsia" w:cs="Arial"/>
              </w:rPr>
            </w:pPr>
            <w:r>
              <w:t>IO Extended</w:t>
            </w:r>
          </w:p>
        </w:tc>
        <w:tc>
          <w:tcPr>
            <w:tcW w:w="2694" w:type="dxa"/>
            <w:shd w:val="clear" w:color="auto" w:fill="auto"/>
            <w:vAlign w:val="center"/>
          </w:tcPr>
          <w:p w14:paraId="6D0AEB2B" w14:textId="5B35ACA4" w:rsidR="0044605B" w:rsidRPr="00622CBB" w:rsidRDefault="0044605B" w:rsidP="00A478EF">
            <w:pPr>
              <w:pStyle w:val="Tabletext"/>
              <w:rPr>
                <w:rFonts w:eastAsiaTheme="minorEastAsia" w:cs="Arial"/>
              </w:rPr>
            </w:pPr>
            <w:r>
              <w:t>Four differential pair and one GPIO</w:t>
            </w:r>
          </w:p>
        </w:tc>
        <w:tc>
          <w:tcPr>
            <w:tcW w:w="2205" w:type="dxa"/>
            <w:vAlign w:val="center"/>
          </w:tcPr>
          <w:p w14:paraId="56ECD039" w14:textId="77777777" w:rsidR="0044605B" w:rsidRPr="00622CBB" w:rsidRDefault="0044605B" w:rsidP="00A478EF">
            <w:pPr>
              <w:pStyle w:val="Tabletext"/>
              <w:rPr>
                <w:rFonts w:eastAsiaTheme="minorEastAsia" w:cs="Arial"/>
              </w:rPr>
            </w:pPr>
            <w:r>
              <w:t>VCCO_2 3.3V</w:t>
            </w:r>
          </w:p>
        </w:tc>
      </w:tr>
      <w:tr w:rsidR="0044605B" w:rsidRPr="00622CBB" w14:paraId="66E8A45A" w14:textId="77777777" w:rsidTr="00622CBB">
        <w:trPr>
          <w:trHeight w:val="298"/>
          <w:jc w:val="center"/>
        </w:trPr>
        <w:tc>
          <w:tcPr>
            <w:tcW w:w="800" w:type="dxa"/>
            <w:vMerge w:val="restart"/>
            <w:shd w:val="clear" w:color="auto" w:fill="auto"/>
            <w:vAlign w:val="center"/>
          </w:tcPr>
          <w:p w14:paraId="662CDA49" w14:textId="77777777" w:rsidR="0044605B" w:rsidRPr="00622CBB" w:rsidRDefault="0044605B" w:rsidP="00A478EF">
            <w:pPr>
              <w:pStyle w:val="Tabletext"/>
              <w:rPr>
                <w:rFonts w:eastAsiaTheme="minorEastAsia" w:cs="Arial"/>
              </w:rPr>
            </w:pPr>
            <w:r>
              <w:t>3</w:t>
            </w:r>
          </w:p>
        </w:tc>
        <w:tc>
          <w:tcPr>
            <w:tcW w:w="1038" w:type="dxa"/>
            <w:vMerge w:val="restart"/>
            <w:shd w:val="clear" w:color="auto" w:fill="auto"/>
            <w:vAlign w:val="center"/>
          </w:tcPr>
          <w:p w14:paraId="61BF0FFD" w14:textId="77777777" w:rsidR="0044605B" w:rsidRPr="00622CBB" w:rsidRDefault="0044605B" w:rsidP="00A478EF">
            <w:pPr>
              <w:pStyle w:val="Tabletext"/>
              <w:rPr>
                <w:rFonts w:eastAsiaTheme="minorEastAsia" w:cs="Arial"/>
              </w:rPr>
            </w:pPr>
            <w:r>
              <w:t>1.8V</w:t>
            </w:r>
          </w:p>
        </w:tc>
        <w:tc>
          <w:tcPr>
            <w:tcW w:w="1559" w:type="dxa"/>
            <w:shd w:val="clear" w:color="auto" w:fill="auto"/>
            <w:vAlign w:val="center"/>
          </w:tcPr>
          <w:p w14:paraId="79D54535" w14:textId="77777777" w:rsidR="0044605B" w:rsidRPr="00622CBB" w:rsidRDefault="0044605B" w:rsidP="00A478EF">
            <w:pPr>
              <w:pStyle w:val="Tabletext"/>
              <w:rPr>
                <w:rFonts w:eastAsiaTheme="minorEastAsia" w:cs="Arial"/>
              </w:rPr>
            </w:pPr>
            <w:r>
              <w:t>27MHz clock</w:t>
            </w:r>
          </w:p>
        </w:tc>
        <w:tc>
          <w:tcPr>
            <w:tcW w:w="2694" w:type="dxa"/>
            <w:shd w:val="clear" w:color="auto" w:fill="auto"/>
            <w:vAlign w:val="center"/>
          </w:tcPr>
          <w:p w14:paraId="05CCFC77" w14:textId="785BE7C1" w:rsidR="0044605B" w:rsidRPr="00622CBB" w:rsidRDefault="004633C7" w:rsidP="00A478EF">
            <w:pPr>
              <w:pStyle w:val="Tabletext"/>
              <w:rPr>
                <w:rFonts w:eastAsiaTheme="minorEastAsia" w:cs="Arial"/>
              </w:rPr>
            </w:pPr>
            <w:r>
              <w:t>O</w:t>
            </w:r>
            <w:r>
              <w:rPr>
                <w:rFonts w:hint="eastAsia"/>
              </w:rPr>
              <w:t>ne</w:t>
            </w:r>
            <w:r w:rsidR="0044605B">
              <w:t xml:space="preserve"> GPIO</w:t>
            </w:r>
          </w:p>
        </w:tc>
        <w:tc>
          <w:tcPr>
            <w:tcW w:w="2205" w:type="dxa"/>
            <w:vMerge w:val="restart"/>
            <w:vAlign w:val="center"/>
          </w:tcPr>
          <w:p w14:paraId="23FE1E99" w14:textId="77777777" w:rsidR="0044605B" w:rsidRPr="00622CBB" w:rsidRDefault="0044605B" w:rsidP="00A478EF">
            <w:pPr>
              <w:pStyle w:val="Tabletext"/>
              <w:rPr>
                <w:rFonts w:eastAsiaTheme="minorEastAsia" w:cs="Arial"/>
              </w:rPr>
            </w:pPr>
            <w:r>
              <w:t>VCC3V3 1.8V generated by LDO</w:t>
            </w:r>
          </w:p>
        </w:tc>
      </w:tr>
      <w:tr w:rsidR="0044605B" w:rsidRPr="00622CBB" w14:paraId="41C0E51A" w14:textId="77777777" w:rsidTr="00622CBB">
        <w:trPr>
          <w:trHeight w:val="298"/>
          <w:jc w:val="center"/>
        </w:trPr>
        <w:tc>
          <w:tcPr>
            <w:tcW w:w="800" w:type="dxa"/>
            <w:vMerge/>
            <w:shd w:val="clear" w:color="auto" w:fill="auto"/>
            <w:vAlign w:val="center"/>
          </w:tcPr>
          <w:p w14:paraId="05F6098F" w14:textId="77777777" w:rsidR="0044605B" w:rsidRPr="00622CBB" w:rsidRDefault="0044605B" w:rsidP="00A478EF">
            <w:pPr>
              <w:pStyle w:val="Tabletext"/>
              <w:rPr>
                <w:rFonts w:eastAsiaTheme="minorEastAsia" w:cs="Arial"/>
              </w:rPr>
            </w:pPr>
          </w:p>
        </w:tc>
        <w:tc>
          <w:tcPr>
            <w:tcW w:w="1038" w:type="dxa"/>
            <w:vMerge/>
            <w:shd w:val="clear" w:color="auto" w:fill="auto"/>
            <w:vAlign w:val="center"/>
          </w:tcPr>
          <w:p w14:paraId="4AD965E6" w14:textId="77777777" w:rsidR="0044605B" w:rsidRPr="00622CBB" w:rsidRDefault="0044605B" w:rsidP="00A478EF">
            <w:pPr>
              <w:pStyle w:val="Tabletext"/>
              <w:rPr>
                <w:rFonts w:eastAsiaTheme="minorEastAsia" w:cs="Arial"/>
              </w:rPr>
            </w:pPr>
          </w:p>
        </w:tc>
        <w:tc>
          <w:tcPr>
            <w:tcW w:w="1559" w:type="dxa"/>
            <w:shd w:val="clear" w:color="auto" w:fill="auto"/>
            <w:vAlign w:val="center"/>
          </w:tcPr>
          <w:p w14:paraId="1127162E" w14:textId="77777777" w:rsidR="0044605B" w:rsidRPr="00622CBB" w:rsidRDefault="0044605B" w:rsidP="00A478EF">
            <w:pPr>
              <w:pStyle w:val="Tabletext"/>
              <w:rPr>
                <w:rFonts w:eastAsiaTheme="minorEastAsia" w:cs="Arial"/>
              </w:rPr>
            </w:pPr>
            <w:r>
              <w:t>IO Extended</w:t>
            </w:r>
          </w:p>
        </w:tc>
        <w:tc>
          <w:tcPr>
            <w:tcW w:w="2694" w:type="dxa"/>
            <w:shd w:val="clear" w:color="auto" w:fill="auto"/>
            <w:vAlign w:val="center"/>
          </w:tcPr>
          <w:p w14:paraId="238A8C39" w14:textId="77777777" w:rsidR="0044605B" w:rsidRPr="00622CBB" w:rsidRDefault="0044605B" w:rsidP="00A478EF">
            <w:pPr>
              <w:pStyle w:val="Tabletext"/>
              <w:rPr>
                <w:rFonts w:eastAsiaTheme="minorEastAsia" w:cs="Arial"/>
              </w:rPr>
            </w:pPr>
            <w:r>
              <w:t>Four GPIOs</w:t>
            </w:r>
          </w:p>
        </w:tc>
        <w:tc>
          <w:tcPr>
            <w:tcW w:w="2205" w:type="dxa"/>
            <w:vMerge/>
            <w:vAlign w:val="center"/>
          </w:tcPr>
          <w:p w14:paraId="15323250" w14:textId="77777777" w:rsidR="0044605B" w:rsidRPr="00622CBB" w:rsidRDefault="0044605B" w:rsidP="00A478EF">
            <w:pPr>
              <w:pStyle w:val="Tabletext"/>
              <w:rPr>
                <w:rFonts w:eastAsiaTheme="minorEastAsia" w:cs="Arial"/>
              </w:rPr>
            </w:pPr>
          </w:p>
        </w:tc>
      </w:tr>
      <w:tr w:rsidR="0044605B" w:rsidRPr="00622CBB" w14:paraId="15585581" w14:textId="77777777" w:rsidTr="00622CBB">
        <w:trPr>
          <w:trHeight w:val="298"/>
          <w:jc w:val="center"/>
        </w:trPr>
        <w:tc>
          <w:tcPr>
            <w:tcW w:w="800" w:type="dxa"/>
            <w:vMerge/>
            <w:shd w:val="clear" w:color="auto" w:fill="auto"/>
            <w:vAlign w:val="center"/>
          </w:tcPr>
          <w:p w14:paraId="2021FF92" w14:textId="77777777" w:rsidR="0044605B" w:rsidRPr="00622CBB" w:rsidRDefault="0044605B" w:rsidP="00A478EF">
            <w:pPr>
              <w:pStyle w:val="Tabletext"/>
              <w:rPr>
                <w:rFonts w:eastAsiaTheme="minorEastAsia" w:cs="Arial"/>
              </w:rPr>
            </w:pPr>
          </w:p>
        </w:tc>
        <w:tc>
          <w:tcPr>
            <w:tcW w:w="1038" w:type="dxa"/>
            <w:vMerge/>
            <w:shd w:val="clear" w:color="auto" w:fill="auto"/>
            <w:vAlign w:val="center"/>
          </w:tcPr>
          <w:p w14:paraId="535657CF" w14:textId="77777777" w:rsidR="0044605B" w:rsidRPr="00622CBB" w:rsidRDefault="0044605B" w:rsidP="00A478EF">
            <w:pPr>
              <w:pStyle w:val="Tabletext"/>
              <w:rPr>
                <w:rFonts w:eastAsiaTheme="minorEastAsia" w:cs="Arial"/>
              </w:rPr>
            </w:pPr>
          </w:p>
        </w:tc>
        <w:tc>
          <w:tcPr>
            <w:tcW w:w="1559" w:type="dxa"/>
            <w:shd w:val="clear" w:color="auto" w:fill="auto"/>
            <w:vAlign w:val="center"/>
          </w:tcPr>
          <w:p w14:paraId="32737CE3" w14:textId="77777777" w:rsidR="0044605B" w:rsidRPr="00622CBB" w:rsidRDefault="0044605B" w:rsidP="00A478EF">
            <w:pPr>
              <w:pStyle w:val="Tabletext"/>
              <w:rPr>
                <w:rFonts w:eastAsiaTheme="minorEastAsia" w:cs="Arial"/>
              </w:rPr>
            </w:pPr>
            <w:r>
              <w:t>SPI Flash</w:t>
            </w:r>
          </w:p>
        </w:tc>
        <w:tc>
          <w:tcPr>
            <w:tcW w:w="2694" w:type="dxa"/>
            <w:shd w:val="clear" w:color="auto" w:fill="auto"/>
            <w:vAlign w:val="center"/>
          </w:tcPr>
          <w:p w14:paraId="138ADE65" w14:textId="77777777" w:rsidR="0044605B" w:rsidRPr="00622CBB" w:rsidRDefault="0044605B" w:rsidP="00A478EF">
            <w:pPr>
              <w:pStyle w:val="Tabletext"/>
              <w:rPr>
                <w:rFonts w:eastAsiaTheme="minorEastAsia" w:cs="Arial"/>
              </w:rPr>
            </w:pPr>
            <w:r>
              <w:t>Five GPIOs</w:t>
            </w:r>
          </w:p>
        </w:tc>
        <w:tc>
          <w:tcPr>
            <w:tcW w:w="2205" w:type="dxa"/>
            <w:vMerge/>
            <w:vAlign w:val="center"/>
          </w:tcPr>
          <w:p w14:paraId="51827892" w14:textId="77777777" w:rsidR="0044605B" w:rsidRPr="00622CBB" w:rsidRDefault="0044605B" w:rsidP="00A478EF">
            <w:pPr>
              <w:pStyle w:val="Tabletext"/>
              <w:rPr>
                <w:rFonts w:eastAsiaTheme="minorEastAsia" w:cs="Arial"/>
              </w:rPr>
            </w:pPr>
          </w:p>
        </w:tc>
      </w:tr>
    </w:tbl>
    <w:p w14:paraId="4CEC606F" w14:textId="77777777" w:rsidR="0032674F" w:rsidRDefault="0032674F" w:rsidP="0044605B">
      <w:pPr>
        <w:ind w:firstLine="480"/>
        <w:jc w:val="center"/>
      </w:pPr>
    </w:p>
    <w:p w14:paraId="5BDF7D7E" w14:textId="1A0AAF52" w:rsidR="0032674F" w:rsidRDefault="0032674F" w:rsidP="0032674F">
      <w:pPr>
        <w:pStyle w:val="af4"/>
      </w:pPr>
      <w:bookmarkStart w:id="37" w:name="_Toc101721564"/>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3</w:t>
      </w:r>
      <w:r w:rsidRPr="007859A2">
        <w:fldChar w:fldCharType="end"/>
      </w:r>
      <w:r>
        <w:t xml:space="preserve"> MiniStar nano Motherboard Pinout</w:t>
      </w:r>
      <w:bookmarkEnd w:id="37"/>
    </w:p>
    <w:p w14:paraId="78D4EEE1" w14:textId="77777777" w:rsidR="0044605B" w:rsidRDefault="0044605B" w:rsidP="0032674F">
      <w:pPr>
        <w:pStyle w:val="FigureC"/>
      </w:pPr>
      <w:r>
        <w:rPr>
          <w:noProof/>
        </w:rPr>
        <w:drawing>
          <wp:inline distT="0" distB="0" distL="0" distR="0" wp14:anchorId="2E4B5373" wp14:editId="1ACD35A7">
            <wp:extent cx="2543175" cy="23279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7490" cy="2350184"/>
                    </a:xfrm>
                    <a:prstGeom prst="rect">
                      <a:avLst/>
                    </a:prstGeom>
                  </pic:spPr>
                </pic:pic>
              </a:graphicData>
            </a:graphic>
          </wp:inline>
        </w:drawing>
      </w:r>
    </w:p>
    <w:p w14:paraId="10889918" w14:textId="3CF9C157" w:rsidR="0044605B" w:rsidRPr="00BB26CB" w:rsidRDefault="0044605B" w:rsidP="00063CB9">
      <w:pPr>
        <w:pStyle w:val="3"/>
      </w:pPr>
      <w:bookmarkStart w:id="38" w:name="_Toc101799646"/>
      <w:r>
        <w:t>Clock</w:t>
      </w:r>
      <w:bookmarkEnd w:id="38"/>
    </w:p>
    <w:p w14:paraId="6365F14D" w14:textId="0706AE5D" w:rsidR="0044605B" w:rsidRPr="00347240" w:rsidRDefault="0044605B" w:rsidP="00FA1151">
      <w:pPr>
        <w:pStyle w:val="40"/>
      </w:pPr>
      <w:r>
        <w:t>Overview</w:t>
      </w:r>
    </w:p>
    <w:p w14:paraId="58E71108" w14:textId="54F5E1E6" w:rsidR="0044605B" w:rsidRPr="00347240" w:rsidRDefault="0044605B" w:rsidP="00C44D2E">
      <w:pPr>
        <w:ind w:firstLine="480"/>
      </w:pPr>
      <w:r>
        <w:t>The development board provides 27MHz crystal oscillator connecting to the global clock pins.</w:t>
      </w:r>
    </w:p>
    <w:p w14:paraId="338535A0" w14:textId="500D04D1" w:rsidR="0044605B" w:rsidRDefault="0044605B" w:rsidP="00FA1151">
      <w:pPr>
        <w:pStyle w:val="40"/>
      </w:pPr>
      <w:r>
        <w:t>Clock Circuit</w:t>
      </w:r>
    </w:p>
    <w:p w14:paraId="33E3D2C1" w14:textId="631A4597" w:rsidR="00BB6652" w:rsidRPr="00BB6652" w:rsidRDefault="0032674F" w:rsidP="00BB6652">
      <w:pPr>
        <w:pStyle w:val="af4"/>
      </w:pPr>
      <w:bookmarkStart w:id="39" w:name="_Toc101721565"/>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4</w:t>
      </w:r>
      <w:r w:rsidRPr="007859A2">
        <w:fldChar w:fldCharType="end"/>
      </w:r>
      <w:r>
        <w:t xml:space="preserve"> Clock Schematic</w:t>
      </w:r>
      <w:bookmarkEnd w:id="39"/>
    </w:p>
    <w:p w14:paraId="18670D2D" w14:textId="77777777" w:rsidR="0044605B" w:rsidRDefault="0044605B" w:rsidP="0044605B">
      <w:pPr>
        <w:pStyle w:val="aff3"/>
        <w:spacing w:before="1"/>
        <w:ind w:firstLine="480"/>
        <w:jc w:val="center"/>
        <w:rPr>
          <w:noProof/>
        </w:rPr>
      </w:pPr>
      <w:r>
        <w:rPr>
          <w:noProof/>
          <w:lang w:eastAsia="zh-CN"/>
        </w:rPr>
        <w:drawing>
          <wp:inline distT="0" distB="0" distL="0" distR="0" wp14:anchorId="4D900E1A" wp14:editId="2A79CB65">
            <wp:extent cx="2624411" cy="809503"/>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8901" cy="854071"/>
                    </a:xfrm>
                    <a:prstGeom prst="rect">
                      <a:avLst/>
                    </a:prstGeom>
                  </pic:spPr>
                </pic:pic>
              </a:graphicData>
            </a:graphic>
          </wp:inline>
        </w:drawing>
      </w:r>
      <w:r>
        <w:rPr>
          <w:noProof/>
          <w:lang w:eastAsia="zh-CN"/>
        </w:rPr>
        <w:drawing>
          <wp:inline distT="0" distB="0" distL="0" distR="0" wp14:anchorId="1D7CB444" wp14:editId="541C4E9F">
            <wp:extent cx="2347912" cy="113070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3169" cy="1147685"/>
                    </a:xfrm>
                    <a:prstGeom prst="rect">
                      <a:avLst/>
                    </a:prstGeom>
                  </pic:spPr>
                </pic:pic>
              </a:graphicData>
            </a:graphic>
          </wp:inline>
        </w:drawing>
      </w:r>
    </w:p>
    <w:p w14:paraId="447126DA" w14:textId="4E5F2A3A" w:rsidR="0044605B" w:rsidRDefault="0044605B" w:rsidP="0044605B">
      <w:pPr>
        <w:pStyle w:val="aff3"/>
        <w:spacing w:before="1"/>
        <w:ind w:firstLine="480"/>
        <w:jc w:val="center"/>
        <w:rPr>
          <w:noProof/>
          <w:lang w:eastAsia="zh-CN"/>
        </w:rPr>
      </w:pPr>
    </w:p>
    <w:p w14:paraId="43EC592E" w14:textId="552444AA" w:rsidR="0044605B" w:rsidRPr="00347240" w:rsidRDefault="0044605B" w:rsidP="00FA1151">
      <w:pPr>
        <w:pStyle w:val="40"/>
      </w:pPr>
      <w:r>
        <w:t>Pinout</w:t>
      </w:r>
    </w:p>
    <w:p w14:paraId="5D260756" w14:textId="1B0A3B0D" w:rsidR="0044605B" w:rsidRPr="00347240" w:rsidRDefault="0032674F" w:rsidP="00BB6652">
      <w:pPr>
        <w:pStyle w:val="af4"/>
      </w:pPr>
      <w:bookmarkStart w:id="40" w:name="_Toc101721586"/>
      <w:r>
        <w:t xml:space="preserve">Table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3</w:t>
      </w:r>
      <w:r w:rsidRPr="006010E8">
        <w:fldChar w:fldCharType="end"/>
      </w:r>
      <w:r>
        <w:t xml:space="preserve"> FPGA Clock and Reset Pinout</w:t>
      </w:r>
      <w:bookmarkEnd w:id="40"/>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33"/>
        <w:gridCol w:w="1819"/>
        <w:gridCol w:w="1134"/>
        <w:gridCol w:w="2117"/>
        <w:gridCol w:w="1177"/>
      </w:tblGrid>
      <w:tr w:rsidR="0044605B" w:rsidRPr="003441DD" w14:paraId="5A7827D6" w14:textId="77777777" w:rsidTr="00216523">
        <w:tc>
          <w:tcPr>
            <w:tcW w:w="1833" w:type="dxa"/>
            <w:shd w:val="clear" w:color="auto" w:fill="BFBFBF"/>
          </w:tcPr>
          <w:p w14:paraId="16F44EFA" w14:textId="77777777" w:rsidR="0044605B" w:rsidRPr="003441DD" w:rsidRDefault="0044605B" w:rsidP="00A478EF">
            <w:pPr>
              <w:pStyle w:val="Tabletext"/>
            </w:pPr>
            <w:r>
              <w:t>Signal Name</w:t>
            </w:r>
          </w:p>
        </w:tc>
        <w:tc>
          <w:tcPr>
            <w:tcW w:w="1819" w:type="dxa"/>
            <w:shd w:val="clear" w:color="auto" w:fill="BFBFBF"/>
          </w:tcPr>
          <w:p w14:paraId="35869367" w14:textId="77777777" w:rsidR="0044605B" w:rsidRPr="003441DD" w:rsidRDefault="0044605B" w:rsidP="00A478EF">
            <w:pPr>
              <w:pStyle w:val="Tabletext"/>
            </w:pPr>
            <w:r>
              <w:t>Pin No.</w:t>
            </w:r>
          </w:p>
        </w:tc>
        <w:tc>
          <w:tcPr>
            <w:tcW w:w="1134" w:type="dxa"/>
            <w:shd w:val="clear" w:color="auto" w:fill="BFBFBF"/>
          </w:tcPr>
          <w:p w14:paraId="06D1B44F" w14:textId="77777777" w:rsidR="0044605B" w:rsidRPr="003441DD" w:rsidRDefault="0044605B" w:rsidP="00A478EF">
            <w:pPr>
              <w:pStyle w:val="Tabletext"/>
            </w:pPr>
            <w:r>
              <w:t>BANK</w:t>
            </w:r>
          </w:p>
        </w:tc>
        <w:tc>
          <w:tcPr>
            <w:tcW w:w="2117" w:type="dxa"/>
            <w:shd w:val="clear" w:color="auto" w:fill="BFBFBF"/>
          </w:tcPr>
          <w:p w14:paraId="35FEDEAA" w14:textId="77777777" w:rsidR="0044605B" w:rsidRPr="003441DD" w:rsidRDefault="0044605B" w:rsidP="00A478EF">
            <w:pPr>
              <w:pStyle w:val="Tabletext"/>
            </w:pPr>
            <w:r>
              <w:t>Description</w:t>
            </w:r>
          </w:p>
        </w:tc>
        <w:tc>
          <w:tcPr>
            <w:tcW w:w="1177" w:type="dxa"/>
            <w:shd w:val="clear" w:color="auto" w:fill="BFBFBF"/>
          </w:tcPr>
          <w:p w14:paraId="0DB100CB" w14:textId="77777777" w:rsidR="0044605B" w:rsidRPr="003441DD" w:rsidRDefault="0044605B" w:rsidP="00A478EF">
            <w:pPr>
              <w:pStyle w:val="Tabletext"/>
            </w:pPr>
            <w:r>
              <w:t>I/O Level</w:t>
            </w:r>
          </w:p>
        </w:tc>
      </w:tr>
      <w:tr w:rsidR="0044605B" w:rsidRPr="003441DD" w14:paraId="78222076" w14:textId="77777777" w:rsidTr="00216523">
        <w:tc>
          <w:tcPr>
            <w:tcW w:w="1833" w:type="dxa"/>
            <w:vAlign w:val="center"/>
          </w:tcPr>
          <w:p w14:paraId="4E9D3081" w14:textId="77777777" w:rsidR="0044605B" w:rsidRPr="003441DD" w:rsidRDefault="0044605B" w:rsidP="00A478EF">
            <w:pPr>
              <w:pStyle w:val="Tabletext"/>
            </w:pPr>
            <w:r>
              <w:t>CLK_27MHZ_IN</w:t>
            </w:r>
          </w:p>
        </w:tc>
        <w:tc>
          <w:tcPr>
            <w:tcW w:w="1819" w:type="dxa"/>
            <w:vAlign w:val="center"/>
          </w:tcPr>
          <w:p w14:paraId="7F5AB70D" w14:textId="77777777" w:rsidR="0044605B" w:rsidRPr="00D30F22" w:rsidRDefault="0044605B" w:rsidP="00A478EF">
            <w:pPr>
              <w:pStyle w:val="Tabletext"/>
            </w:pPr>
            <w:r>
              <w:t>22</w:t>
            </w:r>
          </w:p>
        </w:tc>
        <w:tc>
          <w:tcPr>
            <w:tcW w:w="1134" w:type="dxa"/>
            <w:vAlign w:val="center"/>
          </w:tcPr>
          <w:p w14:paraId="562D6708" w14:textId="77777777" w:rsidR="0044605B" w:rsidRDefault="0044605B" w:rsidP="00A478EF">
            <w:pPr>
              <w:pStyle w:val="Tabletext"/>
            </w:pPr>
            <w:r>
              <w:t>3</w:t>
            </w:r>
          </w:p>
        </w:tc>
        <w:tc>
          <w:tcPr>
            <w:tcW w:w="2117" w:type="dxa"/>
          </w:tcPr>
          <w:p w14:paraId="26D67ABF" w14:textId="77777777" w:rsidR="0044605B" w:rsidRPr="003441DD" w:rsidRDefault="0044605B" w:rsidP="00A478EF">
            <w:pPr>
              <w:pStyle w:val="Tabletext"/>
            </w:pPr>
            <w:r>
              <w:t>27MHz crystal oscillator Input</w:t>
            </w:r>
          </w:p>
        </w:tc>
        <w:tc>
          <w:tcPr>
            <w:tcW w:w="1177" w:type="dxa"/>
            <w:vAlign w:val="center"/>
          </w:tcPr>
          <w:p w14:paraId="0D2FA6E4" w14:textId="77777777" w:rsidR="0044605B" w:rsidRPr="003441DD" w:rsidRDefault="0044605B" w:rsidP="00A478EF">
            <w:pPr>
              <w:pStyle w:val="Tabletext"/>
            </w:pPr>
            <w:r>
              <w:t>1.8V</w:t>
            </w:r>
          </w:p>
        </w:tc>
      </w:tr>
    </w:tbl>
    <w:p w14:paraId="50445271" w14:textId="53279B53" w:rsidR="0044605B" w:rsidRPr="00A949FE" w:rsidRDefault="0044605B" w:rsidP="001529B6">
      <w:pPr>
        <w:pStyle w:val="3"/>
        <w:pageBreakBefore/>
      </w:pPr>
      <w:bookmarkStart w:id="41" w:name="_Toc101799647"/>
      <w:r>
        <w:lastRenderedPageBreak/>
        <w:t>Flash</w:t>
      </w:r>
      <w:bookmarkEnd w:id="41"/>
    </w:p>
    <w:p w14:paraId="681B9164" w14:textId="6A8E71D3" w:rsidR="0044605B" w:rsidRPr="00347240" w:rsidRDefault="0044605B" w:rsidP="00FA1151">
      <w:pPr>
        <w:pStyle w:val="40"/>
      </w:pPr>
      <w:r>
        <w:t>Overview</w:t>
      </w:r>
    </w:p>
    <w:p w14:paraId="04A58917" w14:textId="70EC9571" w:rsidR="0044605B" w:rsidRPr="00347240" w:rsidRDefault="0044605B" w:rsidP="00BB6652">
      <w:pPr>
        <w:ind w:firstLine="480"/>
      </w:pPr>
      <w:r>
        <w:t>The development board provides an external SPI memory (64Mbit and W2564DWSSIG model) for the FPGA.</w:t>
      </w:r>
    </w:p>
    <w:p w14:paraId="5D88F013" w14:textId="5052A9AB" w:rsidR="0044605B" w:rsidRDefault="0044605B" w:rsidP="00FA1151">
      <w:pPr>
        <w:pStyle w:val="40"/>
      </w:pPr>
      <w:r>
        <w:t xml:space="preserve">Flash Circuit </w:t>
      </w:r>
    </w:p>
    <w:p w14:paraId="376AC9B9" w14:textId="59C50886" w:rsidR="00BB6652" w:rsidRDefault="0032674F" w:rsidP="00BB6652">
      <w:pPr>
        <w:pStyle w:val="af4"/>
        <w:rPr>
          <w:noProof/>
        </w:rPr>
      </w:pPr>
      <w:bookmarkStart w:id="42" w:name="_Ref101275500"/>
      <w:bookmarkStart w:id="43" w:name="_Toc101721566"/>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5</w:t>
      </w:r>
      <w:r w:rsidRPr="007859A2">
        <w:fldChar w:fldCharType="end"/>
      </w:r>
      <w:bookmarkEnd w:id="42"/>
      <w:r>
        <w:t xml:space="preserve"> Flash Connection Schematic</w:t>
      </w:r>
      <w:bookmarkEnd w:id="43"/>
    </w:p>
    <w:p w14:paraId="696EF5FF" w14:textId="77777777" w:rsidR="0044605B" w:rsidRDefault="0044605B" w:rsidP="0044605B">
      <w:pPr>
        <w:pStyle w:val="aff3"/>
        <w:spacing w:before="1"/>
        <w:ind w:firstLine="480"/>
        <w:jc w:val="center"/>
        <w:rPr>
          <w:noProof/>
        </w:rPr>
      </w:pPr>
      <w:r>
        <w:rPr>
          <w:noProof/>
          <w:lang w:eastAsia="zh-CN"/>
        </w:rPr>
        <w:drawing>
          <wp:inline distT="0" distB="0" distL="0" distR="0" wp14:anchorId="5D011342" wp14:editId="0D4CC197">
            <wp:extent cx="2524125" cy="157385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0352" cy="1596445"/>
                    </a:xfrm>
                    <a:prstGeom prst="rect">
                      <a:avLst/>
                    </a:prstGeom>
                  </pic:spPr>
                </pic:pic>
              </a:graphicData>
            </a:graphic>
          </wp:inline>
        </w:drawing>
      </w:r>
      <w:r>
        <w:rPr>
          <w:noProof/>
          <w:lang w:eastAsia="zh-CN"/>
        </w:rPr>
        <w:drawing>
          <wp:inline distT="0" distB="0" distL="0" distR="0" wp14:anchorId="54AB85F0" wp14:editId="533E17FC">
            <wp:extent cx="2643188" cy="1272905"/>
            <wp:effectExtent l="0" t="0" r="508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5586" cy="1293323"/>
                    </a:xfrm>
                    <a:prstGeom prst="rect">
                      <a:avLst/>
                    </a:prstGeom>
                  </pic:spPr>
                </pic:pic>
              </a:graphicData>
            </a:graphic>
          </wp:inline>
        </w:drawing>
      </w:r>
    </w:p>
    <w:p w14:paraId="11BD27F5" w14:textId="41CD516D" w:rsidR="0044605B" w:rsidRPr="00347240" w:rsidRDefault="0044605B" w:rsidP="00FA1151">
      <w:pPr>
        <w:pStyle w:val="40"/>
      </w:pPr>
      <w:r>
        <w:t>Pinout</w:t>
      </w:r>
    </w:p>
    <w:p w14:paraId="20B29D6D" w14:textId="25286590" w:rsidR="0044605B" w:rsidRPr="00347240" w:rsidRDefault="0032674F" w:rsidP="00BB6652">
      <w:pPr>
        <w:pStyle w:val="af4"/>
      </w:pPr>
      <w:bookmarkStart w:id="44" w:name="_Toc101721587"/>
      <w:r>
        <w:t xml:space="preserve">Table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4</w:t>
      </w:r>
      <w:r w:rsidRPr="006010E8">
        <w:fldChar w:fldCharType="end"/>
      </w:r>
      <w:r>
        <w:t xml:space="preserve"> FPGA SPI Flash Pinout</w:t>
      </w:r>
      <w:bookmarkEnd w:id="44"/>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9"/>
        <w:gridCol w:w="1229"/>
        <w:gridCol w:w="846"/>
        <w:gridCol w:w="2878"/>
        <w:gridCol w:w="1318"/>
      </w:tblGrid>
      <w:tr w:rsidR="0044605B" w:rsidRPr="00216523" w14:paraId="0BC8DBBA" w14:textId="77777777" w:rsidTr="009838E0">
        <w:tc>
          <w:tcPr>
            <w:tcW w:w="1809" w:type="dxa"/>
            <w:shd w:val="clear" w:color="auto" w:fill="BFBFBF"/>
            <w:vAlign w:val="center"/>
          </w:tcPr>
          <w:p w14:paraId="7F4E13A5" w14:textId="77777777" w:rsidR="0044605B" w:rsidRPr="00216523" w:rsidRDefault="0044605B" w:rsidP="00A478EF">
            <w:pPr>
              <w:pStyle w:val="Tabletext"/>
            </w:pPr>
            <w:r>
              <w:t>Signal Name</w:t>
            </w:r>
          </w:p>
        </w:tc>
        <w:tc>
          <w:tcPr>
            <w:tcW w:w="1229" w:type="dxa"/>
            <w:shd w:val="clear" w:color="auto" w:fill="BFBFBF"/>
            <w:vAlign w:val="center"/>
          </w:tcPr>
          <w:p w14:paraId="715491DB" w14:textId="77777777" w:rsidR="0044605B" w:rsidRPr="00216523" w:rsidRDefault="0044605B" w:rsidP="00A478EF">
            <w:pPr>
              <w:pStyle w:val="Tabletext"/>
            </w:pPr>
            <w:r>
              <w:t>Pin No.</w:t>
            </w:r>
          </w:p>
        </w:tc>
        <w:tc>
          <w:tcPr>
            <w:tcW w:w="846" w:type="dxa"/>
            <w:shd w:val="clear" w:color="auto" w:fill="BFBFBF"/>
            <w:vAlign w:val="center"/>
          </w:tcPr>
          <w:p w14:paraId="546C7492" w14:textId="77777777" w:rsidR="0044605B" w:rsidRPr="00216523" w:rsidRDefault="0044605B" w:rsidP="00A478EF">
            <w:pPr>
              <w:pStyle w:val="Tabletext"/>
            </w:pPr>
            <w:r>
              <w:t>BANK</w:t>
            </w:r>
          </w:p>
        </w:tc>
        <w:tc>
          <w:tcPr>
            <w:tcW w:w="2878" w:type="dxa"/>
            <w:shd w:val="clear" w:color="auto" w:fill="BFBFBF"/>
          </w:tcPr>
          <w:p w14:paraId="5FC0E22C" w14:textId="77777777" w:rsidR="0044605B" w:rsidRPr="00216523" w:rsidRDefault="0044605B" w:rsidP="00A478EF">
            <w:pPr>
              <w:pStyle w:val="Tabletext"/>
            </w:pPr>
            <w:r>
              <w:t>Description</w:t>
            </w:r>
          </w:p>
        </w:tc>
        <w:tc>
          <w:tcPr>
            <w:tcW w:w="1318" w:type="dxa"/>
            <w:shd w:val="clear" w:color="auto" w:fill="BFBFBF"/>
            <w:vAlign w:val="center"/>
          </w:tcPr>
          <w:p w14:paraId="05B1A9B9" w14:textId="77777777" w:rsidR="0044605B" w:rsidRPr="00216523" w:rsidRDefault="0044605B" w:rsidP="00A478EF">
            <w:pPr>
              <w:pStyle w:val="Tabletext"/>
            </w:pPr>
            <w:r>
              <w:t>I/O Level</w:t>
            </w:r>
          </w:p>
        </w:tc>
      </w:tr>
      <w:tr w:rsidR="0044605B" w:rsidRPr="00216523" w14:paraId="4D954708" w14:textId="77777777" w:rsidTr="009838E0">
        <w:tc>
          <w:tcPr>
            <w:tcW w:w="1809" w:type="dxa"/>
            <w:vAlign w:val="center"/>
          </w:tcPr>
          <w:p w14:paraId="33A226EB" w14:textId="77777777" w:rsidR="0044605B" w:rsidRPr="00216523" w:rsidRDefault="0044605B" w:rsidP="00A478EF">
            <w:pPr>
              <w:pStyle w:val="Tabletext"/>
            </w:pPr>
            <w:r>
              <w:t>SPI_CS</w:t>
            </w:r>
          </w:p>
        </w:tc>
        <w:tc>
          <w:tcPr>
            <w:tcW w:w="1229" w:type="dxa"/>
            <w:vAlign w:val="center"/>
          </w:tcPr>
          <w:p w14:paraId="6EBBCF9F" w14:textId="77777777" w:rsidR="0044605B" w:rsidRPr="00216523" w:rsidRDefault="0044605B" w:rsidP="00A478EF">
            <w:pPr>
              <w:pStyle w:val="Tabletext"/>
            </w:pPr>
            <w:r>
              <w:t>17</w:t>
            </w:r>
          </w:p>
        </w:tc>
        <w:tc>
          <w:tcPr>
            <w:tcW w:w="846" w:type="dxa"/>
            <w:vAlign w:val="center"/>
          </w:tcPr>
          <w:p w14:paraId="36190731" w14:textId="77777777" w:rsidR="0044605B" w:rsidRPr="00216523" w:rsidRDefault="0044605B" w:rsidP="00A478EF">
            <w:pPr>
              <w:pStyle w:val="Tabletext"/>
            </w:pPr>
            <w:r>
              <w:t>3</w:t>
            </w:r>
          </w:p>
        </w:tc>
        <w:tc>
          <w:tcPr>
            <w:tcW w:w="2878" w:type="dxa"/>
          </w:tcPr>
          <w:p w14:paraId="7935A303" w14:textId="77777777" w:rsidR="0044605B" w:rsidRPr="00216523" w:rsidRDefault="0044605B" w:rsidP="00A478EF">
            <w:pPr>
              <w:pStyle w:val="Tabletext"/>
            </w:pPr>
            <w:r>
              <w:t>SPI chip selection signal</w:t>
            </w:r>
          </w:p>
        </w:tc>
        <w:tc>
          <w:tcPr>
            <w:tcW w:w="1318" w:type="dxa"/>
            <w:vAlign w:val="center"/>
          </w:tcPr>
          <w:p w14:paraId="19BB9D7B" w14:textId="77777777" w:rsidR="0044605B" w:rsidRPr="00216523" w:rsidRDefault="0044605B" w:rsidP="00A478EF">
            <w:pPr>
              <w:pStyle w:val="Tabletext"/>
            </w:pPr>
            <w:r>
              <w:t>1.8V</w:t>
            </w:r>
          </w:p>
        </w:tc>
      </w:tr>
      <w:tr w:rsidR="0044605B" w:rsidRPr="00216523" w14:paraId="683618FC" w14:textId="77777777" w:rsidTr="009838E0">
        <w:tc>
          <w:tcPr>
            <w:tcW w:w="1809" w:type="dxa"/>
            <w:vAlign w:val="center"/>
          </w:tcPr>
          <w:p w14:paraId="72D2E574" w14:textId="77777777" w:rsidR="0044605B" w:rsidRPr="00216523" w:rsidRDefault="0044605B" w:rsidP="00A478EF">
            <w:pPr>
              <w:pStyle w:val="Tabletext"/>
            </w:pPr>
            <w:r>
              <w:t>SPI_MISO</w:t>
            </w:r>
          </w:p>
        </w:tc>
        <w:tc>
          <w:tcPr>
            <w:tcW w:w="1229" w:type="dxa"/>
            <w:vAlign w:val="center"/>
          </w:tcPr>
          <w:p w14:paraId="1FB99465" w14:textId="77777777" w:rsidR="0044605B" w:rsidRPr="00216523" w:rsidRDefault="0044605B" w:rsidP="00A478EF">
            <w:pPr>
              <w:pStyle w:val="Tabletext"/>
            </w:pPr>
            <w:r>
              <w:t>16</w:t>
            </w:r>
          </w:p>
        </w:tc>
        <w:tc>
          <w:tcPr>
            <w:tcW w:w="846" w:type="dxa"/>
            <w:vAlign w:val="center"/>
          </w:tcPr>
          <w:p w14:paraId="2D7EA6E8" w14:textId="77777777" w:rsidR="0044605B" w:rsidRPr="00216523" w:rsidRDefault="0044605B" w:rsidP="00A478EF">
            <w:pPr>
              <w:pStyle w:val="Tabletext"/>
            </w:pPr>
            <w:r>
              <w:t>3</w:t>
            </w:r>
          </w:p>
        </w:tc>
        <w:tc>
          <w:tcPr>
            <w:tcW w:w="2878" w:type="dxa"/>
          </w:tcPr>
          <w:p w14:paraId="6ED5DF4E" w14:textId="77777777" w:rsidR="0044605B" w:rsidRPr="00216523" w:rsidRDefault="0044605B" w:rsidP="00A478EF">
            <w:pPr>
              <w:pStyle w:val="Tabletext"/>
            </w:pPr>
            <w:r>
              <w:t>SPI master input slave output signal</w:t>
            </w:r>
          </w:p>
        </w:tc>
        <w:tc>
          <w:tcPr>
            <w:tcW w:w="1318" w:type="dxa"/>
            <w:vAlign w:val="center"/>
          </w:tcPr>
          <w:p w14:paraId="1DE4A90D" w14:textId="77777777" w:rsidR="0044605B" w:rsidRPr="00216523" w:rsidRDefault="0044605B" w:rsidP="00A478EF">
            <w:pPr>
              <w:pStyle w:val="Tabletext"/>
            </w:pPr>
            <w:r>
              <w:t>1.8V</w:t>
            </w:r>
          </w:p>
        </w:tc>
      </w:tr>
      <w:tr w:rsidR="0044605B" w:rsidRPr="00216523" w14:paraId="31E8FCED" w14:textId="77777777" w:rsidTr="009838E0">
        <w:tc>
          <w:tcPr>
            <w:tcW w:w="1809" w:type="dxa"/>
            <w:vAlign w:val="center"/>
          </w:tcPr>
          <w:p w14:paraId="7E695D66" w14:textId="77777777" w:rsidR="0044605B" w:rsidRPr="00216523" w:rsidRDefault="0044605B" w:rsidP="00A478EF">
            <w:pPr>
              <w:pStyle w:val="Tabletext"/>
            </w:pPr>
            <w:r>
              <w:t>SPI_WP</w:t>
            </w:r>
          </w:p>
        </w:tc>
        <w:tc>
          <w:tcPr>
            <w:tcW w:w="1229" w:type="dxa"/>
            <w:vAlign w:val="center"/>
          </w:tcPr>
          <w:p w14:paraId="2B311ACD" w14:textId="77777777" w:rsidR="0044605B" w:rsidRPr="00216523" w:rsidRDefault="0044605B" w:rsidP="00A478EF">
            <w:pPr>
              <w:pStyle w:val="Tabletext"/>
            </w:pPr>
            <w:r>
              <w:t>15</w:t>
            </w:r>
          </w:p>
        </w:tc>
        <w:tc>
          <w:tcPr>
            <w:tcW w:w="846" w:type="dxa"/>
            <w:vAlign w:val="center"/>
          </w:tcPr>
          <w:p w14:paraId="15DDF0FC" w14:textId="77777777" w:rsidR="0044605B" w:rsidRPr="00216523" w:rsidRDefault="0044605B" w:rsidP="00A478EF">
            <w:pPr>
              <w:pStyle w:val="Tabletext"/>
            </w:pPr>
            <w:r>
              <w:t>3</w:t>
            </w:r>
          </w:p>
        </w:tc>
        <w:tc>
          <w:tcPr>
            <w:tcW w:w="2878" w:type="dxa"/>
          </w:tcPr>
          <w:p w14:paraId="7E72A419" w14:textId="77777777" w:rsidR="0044605B" w:rsidRPr="00216523" w:rsidRDefault="0044605B" w:rsidP="00A478EF">
            <w:pPr>
              <w:pStyle w:val="Tabletext"/>
            </w:pPr>
            <w:r>
              <w:t>SPI write protect signal</w:t>
            </w:r>
          </w:p>
        </w:tc>
        <w:tc>
          <w:tcPr>
            <w:tcW w:w="1318" w:type="dxa"/>
            <w:vAlign w:val="center"/>
          </w:tcPr>
          <w:p w14:paraId="0F0E47E6" w14:textId="77777777" w:rsidR="0044605B" w:rsidRPr="00216523" w:rsidRDefault="0044605B" w:rsidP="00A478EF">
            <w:pPr>
              <w:pStyle w:val="Tabletext"/>
            </w:pPr>
            <w:r>
              <w:t>1.8V</w:t>
            </w:r>
          </w:p>
        </w:tc>
      </w:tr>
      <w:tr w:rsidR="0044605B" w:rsidRPr="00216523" w14:paraId="41169D3D" w14:textId="77777777" w:rsidTr="009838E0">
        <w:tc>
          <w:tcPr>
            <w:tcW w:w="1809" w:type="dxa"/>
            <w:vAlign w:val="center"/>
          </w:tcPr>
          <w:p w14:paraId="523BD6AE" w14:textId="77777777" w:rsidR="0044605B" w:rsidRPr="00216523" w:rsidRDefault="0044605B" w:rsidP="00A478EF">
            <w:pPr>
              <w:pStyle w:val="Tabletext"/>
            </w:pPr>
            <w:r>
              <w:t>SPI_MOSI</w:t>
            </w:r>
          </w:p>
        </w:tc>
        <w:tc>
          <w:tcPr>
            <w:tcW w:w="1229" w:type="dxa"/>
            <w:vAlign w:val="center"/>
          </w:tcPr>
          <w:p w14:paraId="5CA7AF18" w14:textId="77777777" w:rsidR="0044605B" w:rsidRPr="00216523" w:rsidRDefault="0044605B" w:rsidP="00A478EF">
            <w:pPr>
              <w:pStyle w:val="Tabletext"/>
            </w:pPr>
            <w:r>
              <w:t>21</w:t>
            </w:r>
          </w:p>
        </w:tc>
        <w:tc>
          <w:tcPr>
            <w:tcW w:w="846" w:type="dxa"/>
            <w:vAlign w:val="center"/>
          </w:tcPr>
          <w:p w14:paraId="27F51C6A" w14:textId="77777777" w:rsidR="0044605B" w:rsidRPr="00216523" w:rsidRDefault="0044605B" w:rsidP="00A478EF">
            <w:pPr>
              <w:pStyle w:val="Tabletext"/>
            </w:pPr>
            <w:r>
              <w:t>3</w:t>
            </w:r>
          </w:p>
        </w:tc>
        <w:tc>
          <w:tcPr>
            <w:tcW w:w="2878" w:type="dxa"/>
          </w:tcPr>
          <w:p w14:paraId="014FC92E" w14:textId="77777777" w:rsidR="0044605B" w:rsidRPr="00216523" w:rsidRDefault="0044605B" w:rsidP="00A478EF">
            <w:pPr>
              <w:pStyle w:val="Tabletext"/>
            </w:pPr>
            <w:r>
              <w:t>SPI master output slave input signal</w:t>
            </w:r>
          </w:p>
        </w:tc>
        <w:tc>
          <w:tcPr>
            <w:tcW w:w="1318" w:type="dxa"/>
            <w:vAlign w:val="center"/>
          </w:tcPr>
          <w:p w14:paraId="6CE5A5CD" w14:textId="77777777" w:rsidR="0044605B" w:rsidRPr="00216523" w:rsidRDefault="0044605B" w:rsidP="00A478EF">
            <w:pPr>
              <w:pStyle w:val="Tabletext"/>
            </w:pPr>
            <w:r>
              <w:t>1.8V</w:t>
            </w:r>
          </w:p>
        </w:tc>
      </w:tr>
      <w:tr w:rsidR="0044605B" w:rsidRPr="00216523" w14:paraId="69708D2F" w14:textId="77777777" w:rsidTr="009838E0">
        <w:tc>
          <w:tcPr>
            <w:tcW w:w="1809" w:type="dxa"/>
            <w:vAlign w:val="center"/>
          </w:tcPr>
          <w:p w14:paraId="1B9B0474" w14:textId="77777777" w:rsidR="0044605B" w:rsidRPr="00216523" w:rsidRDefault="0044605B" w:rsidP="00A478EF">
            <w:pPr>
              <w:pStyle w:val="Tabletext"/>
            </w:pPr>
            <w:r>
              <w:t>SPI_CLK</w:t>
            </w:r>
          </w:p>
        </w:tc>
        <w:tc>
          <w:tcPr>
            <w:tcW w:w="1229" w:type="dxa"/>
            <w:vAlign w:val="center"/>
          </w:tcPr>
          <w:p w14:paraId="2506A112" w14:textId="77777777" w:rsidR="0044605B" w:rsidRPr="00216523" w:rsidRDefault="0044605B" w:rsidP="00A478EF">
            <w:pPr>
              <w:pStyle w:val="Tabletext"/>
            </w:pPr>
            <w:r>
              <w:t>19</w:t>
            </w:r>
          </w:p>
        </w:tc>
        <w:tc>
          <w:tcPr>
            <w:tcW w:w="846" w:type="dxa"/>
            <w:vAlign w:val="center"/>
          </w:tcPr>
          <w:p w14:paraId="0A5DFB98" w14:textId="77777777" w:rsidR="0044605B" w:rsidRPr="00216523" w:rsidRDefault="0044605B" w:rsidP="00A478EF">
            <w:pPr>
              <w:pStyle w:val="Tabletext"/>
            </w:pPr>
            <w:r>
              <w:t>3</w:t>
            </w:r>
          </w:p>
        </w:tc>
        <w:tc>
          <w:tcPr>
            <w:tcW w:w="2878" w:type="dxa"/>
          </w:tcPr>
          <w:p w14:paraId="5289B7B5" w14:textId="77777777" w:rsidR="0044605B" w:rsidRPr="00216523" w:rsidRDefault="0044605B" w:rsidP="00A478EF">
            <w:pPr>
              <w:pStyle w:val="Tabletext"/>
            </w:pPr>
            <w:r>
              <w:t>SPI clock signal</w:t>
            </w:r>
          </w:p>
        </w:tc>
        <w:tc>
          <w:tcPr>
            <w:tcW w:w="1318" w:type="dxa"/>
            <w:vAlign w:val="center"/>
          </w:tcPr>
          <w:p w14:paraId="08596B28" w14:textId="77777777" w:rsidR="0044605B" w:rsidRPr="00216523" w:rsidRDefault="0044605B" w:rsidP="00A478EF">
            <w:pPr>
              <w:pStyle w:val="Tabletext"/>
            </w:pPr>
            <w:r>
              <w:t>1.8V</w:t>
            </w:r>
          </w:p>
        </w:tc>
      </w:tr>
      <w:tr w:rsidR="0044605B" w:rsidRPr="00216523" w14:paraId="44D0F374" w14:textId="77777777" w:rsidTr="009838E0">
        <w:tc>
          <w:tcPr>
            <w:tcW w:w="1809" w:type="dxa"/>
            <w:vAlign w:val="center"/>
          </w:tcPr>
          <w:p w14:paraId="1DE531FF" w14:textId="77777777" w:rsidR="0044605B" w:rsidRPr="00216523" w:rsidRDefault="0044605B" w:rsidP="00A478EF">
            <w:pPr>
              <w:pStyle w:val="Tabletext"/>
            </w:pPr>
            <w:r>
              <w:t>SPI_HOLD</w:t>
            </w:r>
          </w:p>
        </w:tc>
        <w:tc>
          <w:tcPr>
            <w:tcW w:w="1229" w:type="dxa"/>
            <w:vAlign w:val="center"/>
          </w:tcPr>
          <w:p w14:paraId="7CBBC904" w14:textId="77777777" w:rsidR="0044605B" w:rsidRPr="00216523" w:rsidRDefault="0044605B" w:rsidP="00A478EF">
            <w:pPr>
              <w:pStyle w:val="Tabletext"/>
            </w:pPr>
            <w:r>
              <w:t>18</w:t>
            </w:r>
          </w:p>
        </w:tc>
        <w:tc>
          <w:tcPr>
            <w:tcW w:w="846" w:type="dxa"/>
            <w:vAlign w:val="center"/>
          </w:tcPr>
          <w:p w14:paraId="4B1BA64C" w14:textId="77777777" w:rsidR="0044605B" w:rsidRPr="00216523" w:rsidRDefault="0044605B" w:rsidP="00A478EF">
            <w:pPr>
              <w:pStyle w:val="Tabletext"/>
            </w:pPr>
            <w:r>
              <w:t>3</w:t>
            </w:r>
          </w:p>
        </w:tc>
        <w:tc>
          <w:tcPr>
            <w:tcW w:w="2878" w:type="dxa"/>
          </w:tcPr>
          <w:p w14:paraId="7EC79795" w14:textId="77777777" w:rsidR="0044605B" w:rsidRPr="00216523" w:rsidRDefault="0044605B" w:rsidP="00A478EF">
            <w:pPr>
              <w:pStyle w:val="Tabletext"/>
            </w:pPr>
            <w:r>
              <w:t>SPI hold signal</w:t>
            </w:r>
          </w:p>
        </w:tc>
        <w:tc>
          <w:tcPr>
            <w:tcW w:w="1318" w:type="dxa"/>
            <w:vAlign w:val="center"/>
          </w:tcPr>
          <w:p w14:paraId="4A0F3780" w14:textId="77777777" w:rsidR="0044605B" w:rsidRPr="00216523" w:rsidRDefault="0044605B" w:rsidP="00A478EF">
            <w:pPr>
              <w:pStyle w:val="Tabletext"/>
            </w:pPr>
            <w:r>
              <w:t>1.8V</w:t>
            </w:r>
          </w:p>
        </w:tc>
      </w:tr>
    </w:tbl>
    <w:p w14:paraId="1F188DB2" w14:textId="4226E611" w:rsidR="0044605B" w:rsidRPr="004C3C55" w:rsidRDefault="0044605B" w:rsidP="00063CB9">
      <w:pPr>
        <w:pStyle w:val="3"/>
      </w:pPr>
      <w:bookmarkStart w:id="45" w:name="_Toc101799648"/>
      <w:r>
        <w:t>Extended IO</w:t>
      </w:r>
      <w:bookmarkEnd w:id="45"/>
    </w:p>
    <w:p w14:paraId="0C00B65E" w14:textId="2C22AC94" w:rsidR="0044605B" w:rsidRPr="00136267" w:rsidRDefault="0044605B" w:rsidP="00FA1151">
      <w:pPr>
        <w:pStyle w:val="40"/>
      </w:pPr>
      <w:r>
        <w:t>Overview</w:t>
      </w:r>
    </w:p>
    <w:p w14:paraId="1260D951" w14:textId="01C16E48" w:rsidR="0044605B" w:rsidRDefault="0044605B" w:rsidP="00BB6652">
      <w:pPr>
        <w:ind w:firstLine="480"/>
      </w:pPr>
      <w:r>
        <w:t xml:space="preserve">The development board includes four groups of extended IO, which are connected to the outside by four 1.25mm-10P pin headers/stamp holes. The first group includes: Bank0 power input, two pairs of differential pair GPIO, and </w:t>
      </w:r>
      <w:r w:rsidR="008854C7">
        <w:t>JTAG</w:t>
      </w:r>
      <w:r>
        <w:t xml:space="preserve"> interface. The second group includes: DC3.3V power input, two pairs of differential pair GPIO, 3 single-ended GPIOs, auxiliary power VCCX input (recommended to use the highest voltage of bank power supply, and MiniStar nano Experiment Kit provides 3.3V).</w:t>
      </w:r>
    </w:p>
    <w:p w14:paraId="287DAF80" w14:textId="77777777" w:rsidR="0044605B" w:rsidRDefault="0044605B" w:rsidP="00BB6652">
      <w:pPr>
        <w:ind w:firstLine="480"/>
      </w:pPr>
      <w:r>
        <w:t>The third group includes: Bank2 power input, DC1.8V power output, four pairs of differential pair GPIO of Bank2.</w:t>
      </w:r>
    </w:p>
    <w:p w14:paraId="78C28861" w14:textId="77777777" w:rsidR="0044605B" w:rsidRPr="00BF428B" w:rsidRDefault="0044605B" w:rsidP="00BB6652">
      <w:pPr>
        <w:ind w:firstLine="480"/>
      </w:pPr>
      <w:r>
        <w:lastRenderedPageBreak/>
        <w:t>The fourth group includes: Bank1 power input, four pairs of differential pair GPIOs of Bank1.</w:t>
      </w:r>
    </w:p>
    <w:p w14:paraId="59F6EAFF" w14:textId="5045416E" w:rsidR="0044605B" w:rsidRDefault="0044605B" w:rsidP="00FA1151">
      <w:pPr>
        <w:pStyle w:val="40"/>
      </w:pPr>
      <w:r>
        <w:t>Extended IO Schematic</w:t>
      </w:r>
    </w:p>
    <w:p w14:paraId="256174FC" w14:textId="45964276" w:rsidR="00BB6652" w:rsidRDefault="0032674F" w:rsidP="00BB6652">
      <w:pPr>
        <w:pStyle w:val="af4"/>
      </w:pPr>
      <w:bookmarkStart w:id="46" w:name="_Toc101721567"/>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6</w:t>
      </w:r>
      <w:r w:rsidRPr="007859A2">
        <w:fldChar w:fldCharType="end"/>
      </w:r>
      <w:r>
        <w:t xml:space="preserve"> Extended IO Schematic</w:t>
      </w:r>
      <w:bookmarkEnd w:id="46"/>
    </w:p>
    <w:p w14:paraId="70A218EB" w14:textId="77777777" w:rsidR="0044605B" w:rsidRDefault="0044605B" w:rsidP="00BB6652">
      <w:pPr>
        <w:pStyle w:val="FigureC"/>
        <w:rPr>
          <w:rFonts w:ascii="宋体" w:cs="宋体"/>
          <w:b/>
          <w:sz w:val="20"/>
        </w:rPr>
      </w:pPr>
      <w:r>
        <w:t xml:space="preserve"> </w:t>
      </w:r>
      <w:r>
        <w:rPr>
          <w:noProof/>
        </w:rPr>
        <w:drawing>
          <wp:inline distT="0" distB="0" distL="0" distR="0" wp14:anchorId="102B098C" wp14:editId="5E1A0205">
            <wp:extent cx="3300412" cy="1876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8493" cy="1892264"/>
                    </a:xfrm>
                    <a:prstGeom prst="rect">
                      <a:avLst/>
                    </a:prstGeom>
                  </pic:spPr>
                </pic:pic>
              </a:graphicData>
            </a:graphic>
          </wp:inline>
        </w:drawing>
      </w:r>
    </w:p>
    <w:p w14:paraId="2366B343" w14:textId="597135A3" w:rsidR="0044605B" w:rsidRDefault="0044605B" w:rsidP="00FA1151">
      <w:pPr>
        <w:pStyle w:val="40"/>
      </w:pPr>
      <w:r>
        <w:t>Pinout</w:t>
      </w:r>
    </w:p>
    <w:p w14:paraId="49D07343" w14:textId="7FB0EB2A" w:rsidR="0032674F" w:rsidRPr="0032674F" w:rsidRDefault="0032674F" w:rsidP="0032674F">
      <w:pPr>
        <w:pStyle w:val="af4"/>
      </w:pPr>
      <w:bookmarkStart w:id="47" w:name="_Toc101721588"/>
      <w:r>
        <w:t xml:space="preserve">Table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t>-5 Extended IO Pinout</w:t>
      </w:r>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5</w:t>
      </w:r>
      <w:bookmarkEnd w:id="47"/>
      <w:r w:rsidRPr="006010E8">
        <w:fldChar w:fldCharType="end"/>
      </w:r>
      <w:r>
        <w:t xml:space="preserve"> </w:t>
      </w:r>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37"/>
        <w:gridCol w:w="1882"/>
        <w:gridCol w:w="1074"/>
        <w:gridCol w:w="1639"/>
        <w:gridCol w:w="1648"/>
      </w:tblGrid>
      <w:tr w:rsidR="0044605B" w:rsidRPr="0044300B" w14:paraId="6755E2F5" w14:textId="77777777" w:rsidTr="0032674F">
        <w:trPr>
          <w:tblHeader/>
        </w:trPr>
        <w:tc>
          <w:tcPr>
            <w:tcW w:w="1873" w:type="dxa"/>
            <w:shd w:val="clear" w:color="auto" w:fill="BFBFBF"/>
          </w:tcPr>
          <w:p w14:paraId="35F7D96C" w14:textId="77777777" w:rsidR="0044605B" w:rsidRPr="0044300B" w:rsidRDefault="0044605B" w:rsidP="00A478EF">
            <w:pPr>
              <w:pStyle w:val="Tabletext"/>
            </w:pPr>
            <w:r>
              <w:t>Signal Name</w:t>
            </w:r>
          </w:p>
        </w:tc>
        <w:tc>
          <w:tcPr>
            <w:tcW w:w="1975" w:type="dxa"/>
            <w:shd w:val="clear" w:color="auto" w:fill="BFBFBF"/>
          </w:tcPr>
          <w:p w14:paraId="005CD40A" w14:textId="77777777" w:rsidR="0044605B" w:rsidRPr="0044300B" w:rsidRDefault="0044605B" w:rsidP="00A478EF">
            <w:pPr>
              <w:pStyle w:val="Tabletext"/>
            </w:pPr>
            <w:r>
              <w:t>Pin No.</w:t>
            </w:r>
          </w:p>
        </w:tc>
        <w:tc>
          <w:tcPr>
            <w:tcW w:w="1094" w:type="dxa"/>
            <w:shd w:val="clear" w:color="auto" w:fill="BFBFBF"/>
          </w:tcPr>
          <w:p w14:paraId="043F21E8" w14:textId="77777777" w:rsidR="0044605B" w:rsidRPr="0044300B" w:rsidRDefault="0044605B" w:rsidP="00A478EF">
            <w:pPr>
              <w:pStyle w:val="Tabletext"/>
            </w:pPr>
            <w:r>
              <w:t>BANK</w:t>
            </w:r>
          </w:p>
        </w:tc>
        <w:tc>
          <w:tcPr>
            <w:tcW w:w="1665" w:type="dxa"/>
            <w:shd w:val="clear" w:color="auto" w:fill="BFBFBF"/>
          </w:tcPr>
          <w:p w14:paraId="05048373" w14:textId="77777777" w:rsidR="0044605B" w:rsidRPr="0044300B" w:rsidRDefault="0044605B" w:rsidP="00A478EF">
            <w:pPr>
              <w:pStyle w:val="Tabletext"/>
            </w:pPr>
            <w:r>
              <w:t>Description</w:t>
            </w:r>
          </w:p>
        </w:tc>
        <w:tc>
          <w:tcPr>
            <w:tcW w:w="1689" w:type="dxa"/>
            <w:shd w:val="clear" w:color="auto" w:fill="BFBFBF"/>
          </w:tcPr>
          <w:p w14:paraId="19337D2D" w14:textId="77777777" w:rsidR="0044605B" w:rsidRPr="0044300B" w:rsidRDefault="0044605B" w:rsidP="00A478EF">
            <w:pPr>
              <w:pStyle w:val="Tabletext"/>
            </w:pPr>
            <w:r>
              <w:t>I/O Level</w:t>
            </w:r>
          </w:p>
        </w:tc>
      </w:tr>
      <w:tr w:rsidR="0044605B" w:rsidRPr="0044300B" w14:paraId="162735BF" w14:textId="77777777" w:rsidTr="0032674F">
        <w:tc>
          <w:tcPr>
            <w:tcW w:w="1873" w:type="dxa"/>
          </w:tcPr>
          <w:p w14:paraId="64F0B247" w14:textId="77777777" w:rsidR="0044605B" w:rsidRPr="0044300B" w:rsidRDefault="0044605B" w:rsidP="00A478EF">
            <w:pPr>
              <w:pStyle w:val="Tabletext"/>
            </w:pPr>
            <w:r>
              <w:t>IOT10A_01</w:t>
            </w:r>
          </w:p>
        </w:tc>
        <w:tc>
          <w:tcPr>
            <w:tcW w:w="1975" w:type="dxa"/>
          </w:tcPr>
          <w:p w14:paraId="00F43D4A" w14:textId="77777777" w:rsidR="0044605B" w:rsidRPr="0044300B" w:rsidRDefault="0044605B" w:rsidP="00A478EF">
            <w:pPr>
              <w:pStyle w:val="Tabletext"/>
            </w:pPr>
            <w:r>
              <w:t>1</w:t>
            </w:r>
          </w:p>
        </w:tc>
        <w:tc>
          <w:tcPr>
            <w:tcW w:w="1094" w:type="dxa"/>
          </w:tcPr>
          <w:p w14:paraId="34DFFE26" w14:textId="77777777" w:rsidR="0044605B" w:rsidRPr="0044300B" w:rsidRDefault="0044605B" w:rsidP="00A478EF">
            <w:pPr>
              <w:pStyle w:val="Tabletext"/>
            </w:pPr>
            <w:r>
              <w:t>0</w:t>
            </w:r>
          </w:p>
        </w:tc>
        <w:tc>
          <w:tcPr>
            <w:tcW w:w="1665" w:type="dxa"/>
            <w:vMerge w:val="restart"/>
            <w:vAlign w:val="center"/>
          </w:tcPr>
          <w:p w14:paraId="1025CF7A" w14:textId="77777777" w:rsidR="0044605B" w:rsidRPr="0044300B" w:rsidRDefault="0044605B" w:rsidP="00A478EF">
            <w:pPr>
              <w:pStyle w:val="Tabletext"/>
            </w:pPr>
            <w:r>
              <w:t>Differential Pair</w:t>
            </w:r>
          </w:p>
        </w:tc>
        <w:tc>
          <w:tcPr>
            <w:tcW w:w="1689" w:type="dxa"/>
            <w:vMerge w:val="restart"/>
            <w:vAlign w:val="center"/>
          </w:tcPr>
          <w:p w14:paraId="159527DE" w14:textId="77777777" w:rsidR="0044605B" w:rsidRPr="0044300B" w:rsidRDefault="0044605B" w:rsidP="00A478EF">
            <w:pPr>
              <w:pStyle w:val="Tabletext"/>
            </w:pPr>
            <w:r>
              <w:t>VCCO_0</w:t>
            </w:r>
          </w:p>
        </w:tc>
      </w:tr>
      <w:tr w:rsidR="0044605B" w:rsidRPr="0044300B" w14:paraId="0B608EC0" w14:textId="77777777" w:rsidTr="0032674F">
        <w:tc>
          <w:tcPr>
            <w:tcW w:w="1873" w:type="dxa"/>
          </w:tcPr>
          <w:p w14:paraId="7945A428" w14:textId="77777777" w:rsidR="0044605B" w:rsidRPr="0044300B" w:rsidRDefault="0044605B" w:rsidP="00A478EF">
            <w:pPr>
              <w:pStyle w:val="Tabletext"/>
            </w:pPr>
            <w:r>
              <w:t>IOT10B_02</w:t>
            </w:r>
          </w:p>
        </w:tc>
        <w:tc>
          <w:tcPr>
            <w:tcW w:w="1975" w:type="dxa"/>
          </w:tcPr>
          <w:p w14:paraId="7FB78AD3" w14:textId="77777777" w:rsidR="0044605B" w:rsidRPr="0044300B" w:rsidRDefault="0044605B" w:rsidP="00A478EF">
            <w:pPr>
              <w:pStyle w:val="Tabletext"/>
            </w:pPr>
            <w:r>
              <w:t>2</w:t>
            </w:r>
          </w:p>
        </w:tc>
        <w:tc>
          <w:tcPr>
            <w:tcW w:w="1094" w:type="dxa"/>
          </w:tcPr>
          <w:p w14:paraId="3F55C5A7" w14:textId="77777777" w:rsidR="0044605B" w:rsidRPr="0044300B" w:rsidRDefault="0044605B" w:rsidP="00A478EF">
            <w:pPr>
              <w:pStyle w:val="Tabletext"/>
            </w:pPr>
            <w:r>
              <w:t>0</w:t>
            </w:r>
          </w:p>
        </w:tc>
        <w:tc>
          <w:tcPr>
            <w:tcW w:w="1665" w:type="dxa"/>
            <w:vMerge/>
            <w:vAlign w:val="center"/>
          </w:tcPr>
          <w:p w14:paraId="588C5B07" w14:textId="77777777" w:rsidR="0044605B" w:rsidRPr="0044300B" w:rsidRDefault="0044605B" w:rsidP="00A478EF">
            <w:pPr>
              <w:pStyle w:val="Tabletext"/>
            </w:pPr>
          </w:p>
        </w:tc>
        <w:tc>
          <w:tcPr>
            <w:tcW w:w="1689" w:type="dxa"/>
            <w:vMerge/>
          </w:tcPr>
          <w:p w14:paraId="1B8D00B3" w14:textId="77777777" w:rsidR="0044605B" w:rsidRPr="0044300B" w:rsidRDefault="0044605B" w:rsidP="00A478EF">
            <w:pPr>
              <w:pStyle w:val="Tabletext"/>
            </w:pPr>
          </w:p>
        </w:tc>
      </w:tr>
      <w:tr w:rsidR="0044605B" w:rsidRPr="0044300B" w14:paraId="45788BD5" w14:textId="77777777" w:rsidTr="0032674F">
        <w:tc>
          <w:tcPr>
            <w:tcW w:w="1873" w:type="dxa"/>
          </w:tcPr>
          <w:p w14:paraId="12510650" w14:textId="77777777" w:rsidR="0044605B" w:rsidRPr="0044300B" w:rsidRDefault="0044605B" w:rsidP="00A478EF">
            <w:pPr>
              <w:pStyle w:val="Tabletext"/>
            </w:pPr>
            <w:r>
              <w:t>IOT4B_08</w:t>
            </w:r>
          </w:p>
        </w:tc>
        <w:tc>
          <w:tcPr>
            <w:tcW w:w="1975" w:type="dxa"/>
          </w:tcPr>
          <w:p w14:paraId="496BE522" w14:textId="77777777" w:rsidR="0044605B" w:rsidRPr="0044300B" w:rsidRDefault="0044605B" w:rsidP="00A478EF">
            <w:pPr>
              <w:pStyle w:val="Tabletext"/>
            </w:pPr>
            <w:r>
              <w:t>8</w:t>
            </w:r>
          </w:p>
        </w:tc>
        <w:tc>
          <w:tcPr>
            <w:tcW w:w="1094" w:type="dxa"/>
          </w:tcPr>
          <w:p w14:paraId="4B421A6C" w14:textId="77777777" w:rsidR="0044605B" w:rsidRPr="0044300B" w:rsidRDefault="0044605B" w:rsidP="00A478EF">
            <w:pPr>
              <w:pStyle w:val="Tabletext"/>
            </w:pPr>
            <w:r>
              <w:t>0</w:t>
            </w:r>
          </w:p>
        </w:tc>
        <w:tc>
          <w:tcPr>
            <w:tcW w:w="1665" w:type="dxa"/>
            <w:vAlign w:val="center"/>
          </w:tcPr>
          <w:p w14:paraId="41FC8F9B" w14:textId="77777777" w:rsidR="0044605B" w:rsidRPr="0044300B" w:rsidRDefault="0044605B" w:rsidP="00A478EF">
            <w:pPr>
              <w:pStyle w:val="Tabletext"/>
            </w:pPr>
            <w:r>
              <w:t>GPIO</w:t>
            </w:r>
          </w:p>
        </w:tc>
        <w:tc>
          <w:tcPr>
            <w:tcW w:w="1689" w:type="dxa"/>
            <w:vMerge/>
          </w:tcPr>
          <w:p w14:paraId="111DF624" w14:textId="77777777" w:rsidR="0044605B" w:rsidRPr="0044300B" w:rsidRDefault="0044605B" w:rsidP="00A478EF">
            <w:pPr>
              <w:pStyle w:val="Tabletext"/>
            </w:pPr>
          </w:p>
        </w:tc>
      </w:tr>
      <w:tr w:rsidR="0044605B" w:rsidRPr="0044300B" w14:paraId="1FB527FB" w14:textId="77777777" w:rsidTr="0032674F">
        <w:tc>
          <w:tcPr>
            <w:tcW w:w="1873" w:type="dxa"/>
          </w:tcPr>
          <w:p w14:paraId="3C995288" w14:textId="77777777" w:rsidR="0044605B" w:rsidRPr="0044300B" w:rsidRDefault="0044605B" w:rsidP="00A478EF">
            <w:pPr>
              <w:pStyle w:val="Tabletext"/>
            </w:pPr>
            <w:r>
              <w:t>IOT5B_09</w:t>
            </w:r>
          </w:p>
        </w:tc>
        <w:tc>
          <w:tcPr>
            <w:tcW w:w="1975" w:type="dxa"/>
          </w:tcPr>
          <w:p w14:paraId="60FFF150" w14:textId="77777777" w:rsidR="0044605B" w:rsidRPr="0044300B" w:rsidRDefault="0044605B" w:rsidP="00A478EF">
            <w:pPr>
              <w:pStyle w:val="Tabletext"/>
            </w:pPr>
            <w:r>
              <w:t>9</w:t>
            </w:r>
          </w:p>
        </w:tc>
        <w:tc>
          <w:tcPr>
            <w:tcW w:w="1094" w:type="dxa"/>
          </w:tcPr>
          <w:p w14:paraId="55D975F5" w14:textId="77777777" w:rsidR="0044605B" w:rsidRPr="0044300B" w:rsidRDefault="0044605B" w:rsidP="00A478EF">
            <w:pPr>
              <w:pStyle w:val="Tabletext"/>
            </w:pPr>
            <w:r>
              <w:t>0</w:t>
            </w:r>
          </w:p>
        </w:tc>
        <w:tc>
          <w:tcPr>
            <w:tcW w:w="1665" w:type="dxa"/>
            <w:vAlign w:val="center"/>
          </w:tcPr>
          <w:p w14:paraId="128F276D" w14:textId="77777777" w:rsidR="0044605B" w:rsidRPr="0044300B" w:rsidRDefault="0044605B" w:rsidP="00A478EF">
            <w:pPr>
              <w:pStyle w:val="Tabletext"/>
            </w:pPr>
            <w:r>
              <w:t>GPIO</w:t>
            </w:r>
          </w:p>
        </w:tc>
        <w:tc>
          <w:tcPr>
            <w:tcW w:w="1689" w:type="dxa"/>
            <w:vMerge/>
          </w:tcPr>
          <w:p w14:paraId="18E837E6" w14:textId="77777777" w:rsidR="0044605B" w:rsidRPr="0044300B" w:rsidRDefault="0044605B" w:rsidP="00A478EF">
            <w:pPr>
              <w:pStyle w:val="Tabletext"/>
            </w:pPr>
          </w:p>
        </w:tc>
      </w:tr>
      <w:tr w:rsidR="0044605B" w:rsidRPr="0044300B" w14:paraId="15ADC30C" w14:textId="77777777" w:rsidTr="0032674F">
        <w:tc>
          <w:tcPr>
            <w:tcW w:w="1873" w:type="dxa"/>
          </w:tcPr>
          <w:p w14:paraId="03CB8F38" w14:textId="77777777" w:rsidR="0044605B" w:rsidRPr="0044300B" w:rsidRDefault="0044605B" w:rsidP="00A478EF">
            <w:pPr>
              <w:pStyle w:val="Tabletext"/>
            </w:pPr>
            <w:r>
              <w:t>IOR17B_27</w:t>
            </w:r>
          </w:p>
        </w:tc>
        <w:tc>
          <w:tcPr>
            <w:tcW w:w="1975" w:type="dxa"/>
          </w:tcPr>
          <w:p w14:paraId="33421250" w14:textId="77777777" w:rsidR="0044605B" w:rsidRPr="0044300B" w:rsidRDefault="0044605B" w:rsidP="00A478EF">
            <w:pPr>
              <w:pStyle w:val="Tabletext"/>
            </w:pPr>
            <w:r>
              <w:t>27</w:t>
            </w:r>
          </w:p>
        </w:tc>
        <w:tc>
          <w:tcPr>
            <w:tcW w:w="1094" w:type="dxa"/>
          </w:tcPr>
          <w:p w14:paraId="08C55F08" w14:textId="77777777" w:rsidR="0044605B" w:rsidRPr="0044300B" w:rsidRDefault="0044605B" w:rsidP="00A478EF">
            <w:pPr>
              <w:pStyle w:val="Tabletext"/>
            </w:pPr>
            <w:r>
              <w:t>2</w:t>
            </w:r>
          </w:p>
        </w:tc>
        <w:tc>
          <w:tcPr>
            <w:tcW w:w="1665" w:type="dxa"/>
            <w:vMerge w:val="restart"/>
            <w:vAlign w:val="center"/>
          </w:tcPr>
          <w:p w14:paraId="16DB72D3" w14:textId="77777777" w:rsidR="0044605B" w:rsidRPr="0044300B" w:rsidRDefault="0044605B" w:rsidP="00A478EF">
            <w:pPr>
              <w:pStyle w:val="Tabletext"/>
            </w:pPr>
            <w:r>
              <w:t>Differential Pair</w:t>
            </w:r>
          </w:p>
        </w:tc>
        <w:tc>
          <w:tcPr>
            <w:tcW w:w="1689" w:type="dxa"/>
            <w:vMerge w:val="restart"/>
            <w:vAlign w:val="center"/>
          </w:tcPr>
          <w:p w14:paraId="7BD0D5FA" w14:textId="77777777" w:rsidR="0044605B" w:rsidRPr="0044300B" w:rsidRDefault="0044605B" w:rsidP="00A478EF">
            <w:pPr>
              <w:pStyle w:val="Tabletext"/>
            </w:pPr>
            <w:r>
              <w:t>VCCO_2</w:t>
            </w:r>
          </w:p>
        </w:tc>
      </w:tr>
      <w:tr w:rsidR="0044605B" w:rsidRPr="0044300B" w14:paraId="3624187E" w14:textId="77777777" w:rsidTr="0032674F">
        <w:tc>
          <w:tcPr>
            <w:tcW w:w="1873" w:type="dxa"/>
          </w:tcPr>
          <w:p w14:paraId="46205423" w14:textId="77777777" w:rsidR="0044605B" w:rsidRPr="0044300B" w:rsidRDefault="0044605B" w:rsidP="00A478EF">
            <w:pPr>
              <w:pStyle w:val="Tabletext"/>
            </w:pPr>
            <w:r>
              <w:t>IOR17A_28</w:t>
            </w:r>
          </w:p>
        </w:tc>
        <w:tc>
          <w:tcPr>
            <w:tcW w:w="1975" w:type="dxa"/>
          </w:tcPr>
          <w:p w14:paraId="6148A611" w14:textId="77777777" w:rsidR="0044605B" w:rsidRPr="0044300B" w:rsidRDefault="0044605B" w:rsidP="00A478EF">
            <w:pPr>
              <w:pStyle w:val="Tabletext"/>
            </w:pPr>
            <w:r>
              <w:t>28</w:t>
            </w:r>
          </w:p>
        </w:tc>
        <w:tc>
          <w:tcPr>
            <w:tcW w:w="1094" w:type="dxa"/>
          </w:tcPr>
          <w:p w14:paraId="3B17D4D6" w14:textId="77777777" w:rsidR="0044605B" w:rsidRPr="0044300B" w:rsidRDefault="0044605B" w:rsidP="00A478EF">
            <w:pPr>
              <w:pStyle w:val="Tabletext"/>
            </w:pPr>
            <w:r>
              <w:t>2</w:t>
            </w:r>
          </w:p>
        </w:tc>
        <w:tc>
          <w:tcPr>
            <w:tcW w:w="1665" w:type="dxa"/>
            <w:vMerge/>
            <w:vAlign w:val="center"/>
          </w:tcPr>
          <w:p w14:paraId="1C4CD67C" w14:textId="77777777" w:rsidR="0044605B" w:rsidRPr="0044300B" w:rsidRDefault="0044605B" w:rsidP="00A478EF">
            <w:pPr>
              <w:pStyle w:val="Tabletext"/>
            </w:pPr>
          </w:p>
        </w:tc>
        <w:tc>
          <w:tcPr>
            <w:tcW w:w="1689" w:type="dxa"/>
            <w:vMerge/>
          </w:tcPr>
          <w:p w14:paraId="4ACD0420" w14:textId="77777777" w:rsidR="0044605B" w:rsidRPr="0044300B" w:rsidRDefault="0044605B" w:rsidP="00A478EF">
            <w:pPr>
              <w:pStyle w:val="Tabletext"/>
            </w:pPr>
          </w:p>
        </w:tc>
      </w:tr>
      <w:tr w:rsidR="0044605B" w:rsidRPr="0044300B" w14:paraId="18CF72DD" w14:textId="77777777" w:rsidTr="0032674F">
        <w:tc>
          <w:tcPr>
            <w:tcW w:w="1873" w:type="dxa"/>
          </w:tcPr>
          <w:p w14:paraId="21CC5D96" w14:textId="77777777" w:rsidR="0044605B" w:rsidRPr="0044300B" w:rsidRDefault="0044605B" w:rsidP="00A478EF">
            <w:pPr>
              <w:pStyle w:val="Tabletext"/>
            </w:pPr>
            <w:r>
              <w:t>IOR15B_29</w:t>
            </w:r>
          </w:p>
        </w:tc>
        <w:tc>
          <w:tcPr>
            <w:tcW w:w="1975" w:type="dxa"/>
          </w:tcPr>
          <w:p w14:paraId="382F05BB" w14:textId="77777777" w:rsidR="0044605B" w:rsidRPr="0044300B" w:rsidRDefault="0044605B" w:rsidP="00A478EF">
            <w:pPr>
              <w:pStyle w:val="Tabletext"/>
            </w:pPr>
            <w:r>
              <w:t>29</w:t>
            </w:r>
          </w:p>
        </w:tc>
        <w:tc>
          <w:tcPr>
            <w:tcW w:w="1094" w:type="dxa"/>
          </w:tcPr>
          <w:p w14:paraId="7EFBA049" w14:textId="77777777" w:rsidR="0044605B" w:rsidRPr="0044300B" w:rsidRDefault="0044605B" w:rsidP="00A478EF">
            <w:pPr>
              <w:pStyle w:val="Tabletext"/>
            </w:pPr>
            <w:r>
              <w:t>2</w:t>
            </w:r>
          </w:p>
        </w:tc>
        <w:tc>
          <w:tcPr>
            <w:tcW w:w="1665" w:type="dxa"/>
            <w:vMerge w:val="restart"/>
            <w:vAlign w:val="center"/>
          </w:tcPr>
          <w:p w14:paraId="16410A0E" w14:textId="77777777" w:rsidR="0044605B" w:rsidRPr="0044300B" w:rsidRDefault="0044605B" w:rsidP="00A478EF">
            <w:pPr>
              <w:pStyle w:val="Tabletext"/>
            </w:pPr>
            <w:r>
              <w:t>Differential Pair</w:t>
            </w:r>
          </w:p>
        </w:tc>
        <w:tc>
          <w:tcPr>
            <w:tcW w:w="1689" w:type="dxa"/>
            <w:vMerge/>
          </w:tcPr>
          <w:p w14:paraId="582B8663" w14:textId="77777777" w:rsidR="0044605B" w:rsidRPr="0044300B" w:rsidRDefault="0044605B" w:rsidP="00A478EF">
            <w:pPr>
              <w:pStyle w:val="Tabletext"/>
            </w:pPr>
          </w:p>
        </w:tc>
      </w:tr>
      <w:tr w:rsidR="0044605B" w:rsidRPr="0044300B" w14:paraId="0060C688" w14:textId="77777777" w:rsidTr="0032674F">
        <w:tc>
          <w:tcPr>
            <w:tcW w:w="1873" w:type="dxa"/>
          </w:tcPr>
          <w:p w14:paraId="6976352A" w14:textId="77777777" w:rsidR="0044605B" w:rsidRPr="0044300B" w:rsidRDefault="0044605B" w:rsidP="00A478EF">
            <w:pPr>
              <w:pStyle w:val="Tabletext"/>
            </w:pPr>
            <w:r>
              <w:t>IOR15A_30</w:t>
            </w:r>
          </w:p>
        </w:tc>
        <w:tc>
          <w:tcPr>
            <w:tcW w:w="1975" w:type="dxa"/>
          </w:tcPr>
          <w:p w14:paraId="76E284E4" w14:textId="77777777" w:rsidR="0044605B" w:rsidRPr="0044300B" w:rsidRDefault="0044605B" w:rsidP="00A478EF">
            <w:pPr>
              <w:pStyle w:val="Tabletext"/>
            </w:pPr>
            <w:r>
              <w:t>30</w:t>
            </w:r>
          </w:p>
        </w:tc>
        <w:tc>
          <w:tcPr>
            <w:tcW w:w="1094" w:type="dxa"/>
          </w:tcPr>
          <w:p w14:paraId="6B110999" w14:textId="77777777" w:rsidR="0044605B" w:rsidRPr="0044300B" w:rsidRDefault="0044605B" w:rsidP="00A478EF">
            <w:pPr>
              <w:pStyle w:val="Tabletext"/>
            </w:pPr>
            <w:r>
              <w:t>2</w:t>
            </w:r>
          </w:p>
        </w:tc>
        <w:tc>
          <w:tcPr>
            <w:tcW w:w="1665" w:type="dxa"/>
            <w:vMerge/>
            <w:vAlign w:val="center"/>
          </w:tcPr>
          <w:p w14:paraId="07AA2CA5" w14:textId="77777777" w:rsidR="0044605B" w:rsidRPr="0044300B" w:rsidRDefault="0044605B" w:rsidP="00A478EF">
            <w:pPr>
              <w:pStyle w:val="Tabletext"/>
            </w:pPr>
          </w:p>
        </w:tc>
        <w:tc>
          <w:tcPr>
            <w:tcW w:w="1689" w:type="dxa"/>
            <w:vMerge/>
          </w:tcPr>
          <w:p w14:paraId="267F655F" w14:textId="77777777" w:rsidR="0044605B" w:rsidRPr="0044300B" w:rsidRDefault="0044605B" w:rsidP="00A478EF">
            <w:pPr>
              <w:pStyle w:val="Tabletext"/>
            </w:pPr>
          </w:p>
        </w:tc>
      </w:tr>
      <w:tr w:rsidR="0044605B" w:rsidRPr="0044300B" w14:paraId="50598544" w14:textId="77777777" w:rsidTr="0032674F">
        <w:tc>
          <w:tcPr>
            <w:tcW w:w="1873" w:type="dxa"/>
          </w:tcPr>
          <w:p w14:paraId="1BACFACB" w14:textId="77777777" w:rsidR="0044605B" w:rsidRPr="0044300B" w:rsidRDefault="0044605B" w:rsidP="00A478EF">
            <w:pPr>
              <w:pStyle w:val="Tabletext"/>
            </w:pPr>
            <w:r>
              <w:t>IOR11B_31</w:t>
            </w:r>
          </w:p>
        </w:tc>
        <w:tc>
          <w:tcPr>
            <w:tcW w:w="1975" w:type="dxa"/>
          </w:tcPr>
          <w:p w14:paraId="561DF7BE" w14:textId="77777777" w:rsidR="0044605B" w:rsidRPr="0044300B" w:rsidRDefault="0044605B" w:rsidP="00A478EF">
            <w:pPr>
              <w:pStyle w:val="Tabletext"/>
            </w:pPr>
            <w:r>
              <w:t>31</w:t>
            </w:r>
          </w:p>
        </w:tc>
        <w:tc>
          <w:tcPr>
            <w:tcW w:w="1094" w:type="dxa"/>
          </w:tcPr>
          <w:p w14:paraId="56B60C83" w14:textId="77777777" w:rsidR="0044605B" w:rsidRPr="0044300B" w:rsidRDefault="0044605B" w:rsidP="00A478EF">
            <w:pPr>
              <w:pStyle w:val="Tabletext"/>
            </w:pPr>
            <w:r>
              <w:t>2</w:t>
            </w:r>
          </w:p>
        </w:tc>
        <w:tc>
          <w:tcPr>
            <w:tcW w:w="1665" w:type="dxa"/>
            <w:vMerge w:val="restart"/>
            <w:vAlign w:val="center"/>
          </w:tcPr>
          <w:p w14:paraId="210AEB49" w14:textId="77777777" w:rsidR="0044605B" w:rsidRPr="0044300B" w:rsidRDefault="0044605B" w:rsidP="00A478EF">
            <w:pPr>
              <w:pStyle w:val="Tabletext"/>
            </w:pPr>
            <w:r>
              <w:t>Differential Pair</w:t>
            </w:r>
          </w:p>
        </w:tc>
        <w:tc>
          <w:tcPr>
            <w:tcW w:w="1689" w:type="dxa"/>
            <w:vMerge/>
          </w:tcPr>
          <w:p w14:paraId="3AF1265D" w14:textId="77777777" w:rsidR="0044605B" w:rsidRPr="0044300B" w:rsidRDefault="0044605B" w:rsidP="00A478EF">
            <w:pPr>
              <w:pStyle w:val="Tabletext"/>
            </w:pPr>
          </w:p>
        </w:tc>
      </w:tr>
      <w:tr w:rsidR="0044605B" w:rsidRPr="0044300B" w14:paraId="4B08F107" w14:textId="77777777" w:rsidTr="0032674F">
        <w:tc>
          <w:tcPr>
            <w:tcW w:w="1873" w:type="dxa"/>
          </w:tcPr>
          <w:p w14:paraId="155A667C" w14:textId="77777777" w:rsidR="0044605B" w:rsidRPr="0044300B" w:rsidRDefault="0044605B" w:rsidP="00A478EF">
            <w:pPr>
              <w:pStyle w:val="Tabletext"/>
            </w:pPr>
            <w:r>
              <w:t>IOR11A_32</w:t>
            </w:r>
          </w:p>
        </w:tc>
        <w:tc>
          <w:tcPr>
            <w:tcW w:w="1975" w:type="dxa"/>
          </w:tcPr>
          <w:p w14:paraId="481A6249" w14:textId="77777777" w:rsidR="0044605B" w:rsidRPr="0044300B" w:rsidRDefault="0044605B" w:rsidP="00A478EF">
            <w:pPr>
              <w:pStyle w:val="Tabletext"/>
            </w:pPr>
            <w:r>
              <w:t>32</w:t>
            </w:r>
          </w:p>
        </w:tc>
        <w:tc>
          <w:tcPr>
            <w:tcW w:w="1094" w:type="dxa"/>
          </w:tcPr>
          <w:p w14:paraId="3739700C" w14:textId="77777777" w:rsidR="0044605B" w:rsidRPr="0044300B" w:rsidRDefault="0044605B" w:rsidP="00A478EF">
            <w:pPr>
              <w:pStyle w:val="Tabletext"/>
            </w:pPr>
            <w:r>
              <w:t>2</w:t>
            </w:r>
          </w:p>
        </w:tc>
        <w:tc>
          <w:tcPr>
            <w:tcW w:w="1665" w:type="dxa"/>
            <w:vMerge/>
            <w:vAlign w:val="center"/>
          </w:tcPr>
          <w:p w14:paraId="318C5AEC" w14:textId="77777777" w:rsidR="0044605B" w:rsidRPr="0044300B" w:rsidRDefault="0044605B" w:rsidP="00A478EF">
            <w:pPr>
              <w:pStyle w:val="Tabletext"/>
            </w:pPr>
          </w:p>
        </w:tc>
        <w:tc>
          <w:tcPr>
            <w:tcW w:w="1689" w:type="dxa"/>
            <w:vMerge/>
          </w:tcPr>
          <w:p w14:paraId="7088CC0D" w14:textId="77777777" w:rsidR="0044605B" w:rsidRPr="0044300B" w:rsidRDefault="0044605B" w:rsidP="00A478EF">
            <w:pPr>
              <w:pStyle w:val="Tabletext"/>
            </w:pPr>
          </w:p>
        </w:tc>
      </w:tr>
      <w:tr w:rsidR="0044605B" w:rsidRPr="0044300B" w14:paraId="239F8FC4" w14:textId="77777777" w:rsidTr="0032674F">
        <w:tc>
          <w:tcPr>
            <w:tcW w:w="1873" w:type="dxa"/>
          </w:tcPr>
          <w:p w14:paraId="31137F5F" w14:textId="77777777" w:rsidR="0044605B" w:rsidRPr="0044300B" w:rsidRDefault="0044605B" w:rsidP="00A478EF">
            <w:pPr>
              <w:pStyle w:val="Tabletext"/>
            </w:pPr>
            <w:r>
              <w:t>IOR9B_33</w:t>
            </w:r>
          </w:p>
        </w:tc>
        <w:tc>
          <w:tcPr>
            <w:tcW w:w="1975" w:type="dxa"/>
          </w:tcPr>
          <w:p w14:paraId="540A3395" w14:textId="77777777" w:rsidR="0044605B" w:rsidRPr="0044300B" w:rsidRDefault="0044605B" w:rsidP="00A478EF">
            <w:pPr>
              <w:pStyle w:val="Tabletext"/>
            </w:pPr>
            <w:r>
              <w:t>33</w:t>
            </w:r>
          </w:p>
        </w:tc>
        <w:tc>
          <w:tcPr>
            <w:tcW w:w="1094" w:type="dxa"/>
          </w:tcPr>
          <w:p w14:paraId="2669AD54" w14:textId="77777777" w:rsidR="0044605B" w:rsidRPr="0044300B" w:rsidRDefault="0044605B" w:rsidP="00A478EF">
            <w:pPr>
              <w:pStyle w:val="Tabletext"/>
            </w:pPr>
            <w:r>
              <w:t>2</w:t>
            </w:r>
          </w:p>
        </w:tc>
        <w:tc>
          <w:tcPr>
            <w:tcW w:w="1665" w:type="dxa"/>
            <w:vAlign w:val="center"/>
          </w:tcPr>
          <w:p w14:paraId="3F2B2CF5" w14:textId="77777777" w:rsidR="0044605B" w:rsidRPr="0044300B" w:rsidRDefault="0044605B" w:rsidP="00A478EF">
            <w:pPr>
              <w:pStyle w:val="Tabletext"/>
            </w:pPr>
            <w:r>
              <w:t>GPIO</w:t>
            </w:r>
          </w:p>
        </w:tc>
        <w:tc>
          <w:tcPr>
            <w:tcW w:w="1689" w:type="dxa"/>
            <w:vMerge/>
          </w:tcPr>
          <w:p w14:paraId="76688ABE" w14:textId="77777777" w:rsidR="0044605B" w:rsidRPr="0044300B" w:rsidRDefault="0044605B" w:rsidP="00A478EF">
            <w:pPr>
              <w:pStyle w:val="Tabletext"/>
            </w:pPr>
          </w:p>
        </w:tc>
      </w:tr>
      <w:tr w:rsidR="0044605B" w:rsidRPr="0044300B" w14:paraId="2243795B" w14:textId="77777777" w:rsidTr="0032674F">
        <w:tc>
          <w:tcPr>
            <w:tcW w:w="1873" w:type="dxa"/>
          </w:tcPr>
          <w:p w14:paraId="3B5B0588" w14:textId="77777777" w:rsidR="0044605B" w:rsidRPr="0044300B" w:rsidRDefault="0044605B" w:rsidP="00A478EF">
            <w:pPr>
              <w:pStyle w:val="Tabletext"/>
            </w:pPr>
            <w:r>
              <w:t>IOR2B_34</w:t>
            </w:r>
          </w:p>
        </w:tc>
        <w:tc>
          <w:tcPr>
            <w:tcW w:w="1975" w:type="dxa"/>
          </w:tcPr>
          <w:p w14:paraId="2DEFF625" w14:textId="77777777" w:rsidR="0044605B" w:rsidRPr="0044300B" w:rsidRDefault="0044605B" w:rsidP="00A478EF">
            <w:pPr>
              <w:pStyle w:val="Tabletext"/>
            </w:pPr>
            <w:r>
              <w:t>34</w:t>
            </w:r>
          </w:p>
        </w:tc>
        <w:tc>
          <w:tcPr>
            <w:tcW w:w="1094" w:type="dxa"/>
          </w:tcPr>
          <w:p w14:paraId="69C2A4B5" w14:textId="77777777" w:rsidR="0044605B" w:rsidRPr="0044300B" w:rsidRDefault="0044605B" w:rsidP="00A478EF">
            <w:pPr>
              <w:pStyle w:val="Tabletext"/>
            </w:pPr>
            <w:r>
              <w:t>2</w:t>
            </w:r>
          </w:p>
        </w:tc>
        <w:tc>
          <w:tcPr>
            <w:tcW w:w="1665" w:type="dxa"/>
            <w:vMerge w:val="restart"/>
            <w:vAlign w:val="center"/>
          </w:tcPr>
          <w:p w14:paraId="6B35A797" w14:textId="77777777" w:rsidR="0044605B" w:rsidRPr="0044300B" w:rsidRDefault="0044605B" w:rsidP="00A478EF">
            <w:pPr>
              <w:pStyle w:val="Tabletext"/>
            </w:pPr>
            <w:r>
              <w:t>Differential Pair</w:t>
            </w:r>
          </w:p>
        </w:tc>
        <w:tc>
          <w:tcPr>
            <w:tcW w:w="1689" w:type="dxa"/>
            <w:vMerge/>
          </w:tcPr>
          <w:p w14:paraId="046B4505" w14:textId="77777777" w:rsidR="0044605B" w:rsidRPr="0044300B" w:rsidRDefault="0044605B" w:rsidP="00A478EF">
            <w:pPr>
              <w:pStyle w:val="Tabletext"/>
            </w:pPr>
          </w:p>
        </w:tc>
      </w:tr>
      <w:tr w:rsidR="0044605B" w:rsidRPr="0044300B" w14:paraId="2D0C2CE4" w14:textId="77777777" w:rsidTr="0032674F">
        <w:tc>
          <w:tcPr>
            <w:tcW w:w="1873" w:type="dxa"/>
          </w:tcPr>
          <w:p w14:paraId="119355CD" w14:textId="77777777" w:rsidR="0044605B" w:rsidRPr="0044300B" w:rsidRDefault="0044605B" w:rsidP="00A478EF">
            <w:pPr>
              <w:pStyle w:val="Tabletext"/>
            </w:pPr>
            <w:r>
              <w:t>IOR2A_35</w:t>
            </w:r>
          </w:p>
        </w:tc>
        <w:tc>
          <w:tcPr>
            <w:tcW w:w="1975" w:type="dxa"/>
          </w:tcPr>
          <w:p w14:paraId="5C4F66B9" w14:textId="77777777" w:rsidR="0044605B" w:rsidRPr="0044300B" w:rsidRDefault="0044605B" w:rsidP="00A478EF">
            <w:pPr>
              <w:pStyle w:val="Tabletext"/>
            </w:pPr>
            <w:r>
              <w:t>35</w:t>
            </w:r>
          </w:p>
        </w:tc>
        <w:tc>
          <w:tcPr>
            <w:tcW w:w="1094" w:type="dxa"/>
          </w:tcPr>
          <w:p w14:paraId="6D24AB75" w14:textId="77777777" w:rsidR="0044605B" w:rsidRPr="0044300B" w:rsidRDefault="0044605B" w:rsidP="00A478EF">
            <w:pPr>
              <w:pStyle w:val="Tabletext"/>
            </w:pPr>
            <w:r>
              <w:t>2</w:t>
            </w:r>
          </w:p>
        </w:tc>
        <w:tc>
          <w:tcPr>
            <w:tcW w:w="1665" w:type="dxa"/>
            <w:vMerge/>
            <w:vAlign w:val="center"/>
          </w:tcPr>
          <w:p w14:paraId="32D2A90E" w14:textId="77777777" w:rsidR="0044605B" w:rsidRPr="0044300B" w:rsidRDefault="0044605B" w:rsidP="00A478EF">
            <w:pPr>
              <w:pStyle w:val="Tabletext"/>
            </w:pPr>
          </w:p>
        </w:tc>
        <w:tc>
          <w:tcPr>
            <w:tcW w:w="1689" w:type="dxa"/>
            <w:vMerge/>
          </w:tcPr>
          <w:p w14:paraId="56AC5A2C" w14:textId="77777777" w:rsidR="0044605B" w:rsidRPr="0044300B" w:rsidRDefault="0044605B" w:rsidP="00A478EF">
            <w:pPr>
              <w:pStyle w:val="Tabletext"/>
            </w:pPr>
          </w:p>
        </w:tc>
      </w:tr>
      <w:tr w:rsidR="0044605B" w:rsidRPr="0044300B" w14:paraId="5C8BCA8A" w14:textId="77777777" w:rsidTr="0032674F">
        <w:tc>
          <w:tcPr>
            <w:tcW w:w="1873" w:type="dxa"/>
          </w:tcPr>
          <w:p w14:paraId="4722F7AD" w14:textId="77777777" w:rsidR="0044605B" w:rsidRPr="0044300B" w:rsidRDefault="0044605B" w:rsidP="00A478EF">
            <w:pPr>
              <w:pStyle w:val="Tabletext"/>
            </w:pPr>
            <w:r>
              <w:t>T26A_39</w:t>
            </w:r>
          </w:p>
        </w:tc>
        <w:tc>
          <w:tcPr>
            <w:tcW w:w="1975" w:type="dxa"/>
          </w:tcPr>
          <w:p w14:paraId="23848150" w14:textId="77777777" w:rsidR="0044605B" w:rsidRPr="0044300B" w:rsidRDefault="0044605B" w:rsidP="00A478EF">
            <w:pPr>
              <w:pStyle w:val="Tabletext"/>
            </w:pPr>
            <w:r>
              <w:t>39</w:t>
            </w:r>
          </w:p>
        </w:tc>
        <w:tc>
          <w:tcPr>
            <w:tcW w:w="1094" w:type="dxa"/>
          </w:tcPr>
          <w:p w14:paraId="2D61AF42" w14:textId="77777777" w:rsidR="0044605B" w:rsidRPr="0044300B" w:rsidRDefault="0044605B" w:rsidP="00A478EF">
            <w:pPr>
              <w:pStyle w:val="Tabletext"/>
            </w:pPr>
            <w:r>
              <w:t>1</w:t>
            </w:r>
          </w:p>
        </w:tc>
        <w:tc>
          <w:tcPr>
            <w:tcW w:w="1665" w:type="dxa"/>
            <w:vMerge w:val="restart"/>
            <w:vAlign w:val="center"/>
          </w:tcPr>
          <w:p w14:paraId="178D3E9C" w14:textId="77777777" w:rsidR="0044605B" w:rsidRPr="0044300B" w:rsidRDefault="0044605B" w:rsidP="00A478EF">
            <w:pPr>
              <w:pStyle w:val="Tabletext"/>
            </w:pPr>
            <w:r>
              <w:t>Differential Pair</w:t>
            </w:r>
          </w:p>
        </w:tc>
        <w:tc>
          <w:tcPr>
            <w:tcW w:w="1689" w:type="dxa"/>
            <w:vMerge w:val="restart"/>
            <w:vAlign w:val="center"/>
          </w:tcPr>
          <w:p w14:paraId="20A7B307" w14:textId="77777777" w:rsidR="0044605B" w:rsidRPr="0044300B" w:rsidRDefault="0044605B" w:rsidP="00A478EF">
            <w:pPr>
              <w:pStyle w:val="Tabletext"/>
            </w:pPr>
            <w:r>
              <w:t>VCCO_1</w:t>
            </w:r>
          </w:p>
        </w:tc>
      </w:tr>
      <w:tr w:rsidR="0044605B" w:rsidRPr="0044300B" w14:paraId="4195CF12" w14:textId="77777777" w:rsidTr="0032674F">
        <w:tc>
          <w:tcPr>
            <w:tcW w:w="1873" w:type="dxa"/>
          </w:tcPr>
          <w:p w14:paraId="79E5F668" w14:textId="77777777" w:rsidR="0044605B" w:rsidRPr="0044300B" w:rsidRDefault="0044605B" w:rsidP="00A478EF">
            <w:pPr>
              <w:pStyle w:val="Tabletext"/>
            </w:pPr>
            <w:r>
              <w:t>IOT26B_40</w:t>
            </w:r>
          </w:p>
        </w:tc>
        <w:tc>
          <w:tcPr>
            <w:tcW w:w="1975" w:type="dxa"/>
          </w:tcPr>
          <w:p w14:paraId="062AF1AA" w14:textId="77777777" w:rsidR="0044605B" w:rsidRPr="0044300B" w:rsidRDefault="0044605B" w:rsidP="00A478EF">
            <w:pPr>
              <w:pStyle w:val="Tabletext"/>
            </w:pPr>
            <w:r>
              <w:t>40</w:t>
            </w:r>
          </w:p>
        </w:tc>
        <w:tc>
          <w:tcPr>
            <w:tcW w:w="1094" w:type="dxa"/>
          </w:tcPr>
          <w:p w14:paraId="3885C03B" w14:textId="77777777" w:rsidR="0044605B" w:rsidRPr="0044300B" w:rsidRDefault="0044605B" w:rsidP="00A478EF">
            <w:pPr>
              <w:pStyle w:val="Tabletext"/>
            </w:pPr>
            <w:r>
              <w:t>1</w:t>
            </w:r>
          </w:p>
        </w:tc>
        <w:tc>
          <w:tcPr>
            <w:tcW w:w="1665" w:type="dxa"/>
            <w:vMerge/>
            <w:vAlign w:val="center"/>
          </w:tcPr>
          <w:p w14:paraId="7E2C571F" w14:textId="77777777" w:rsidR="0044605B" w:rsidRPr="0044300B" w:rsidRDefault="0044605B" w:rsidP="00A478EF">
            <w:pPr>
              <w:pStyle w:val="Tabletext"/>
            </w:pPr>
          </w:p>
        </w:tc>
        <w:tc>
          <w:tcPr>
            <w:tcW w:w="1689" w:type="dxa"/>
            <w:vMerge/>
          </w:tcPr>
          <w:p w14:paraId="0617293D" w14:textId="77777777" w:rsidR="0044605B" w:rsidRPr="0044300B" w:rsidRDefault="0044605B" w:rsidP="00A478EF">
            <w:pPr>
              <w:pStyle w:val="Tabletext"/>
            </w:pPr>
          </w:p>
        </w:tc>
      </w:tr>
      <w:tr w:rsidR="0044605B" w:rsidRPr="0044300B" w14:paraId="67568A28" w14:textId="77777777" w:rsidTr="0032674F">
        <w:tc>
          <w:tcPr>
            <w:tcW w:w="1873" w:type="dxa"/>
          </w:tcPr>
          <w:p w14:paraId="2B35AB13" w14:textId="77777777" w:rsidR="0044605B" w:rsidRPr="0044300B" w:rsidRDefault="0044605B" w:rsidP="00A478EF">
            <w:pPr>
              <w:pStyle w:val="Tabletext"/>
            </w:pPr>
            <w:r>
              <w:t>IOT20A_41</w:t>
            </w:r>
          </w:p>
        </w:tc>
        <w:tc>
          <w:tcPr>
            <w:tcW w:w="1975" w:type="dxa"/>
          </w:tcPr>
          <w:p w14:paraId="44F0C0F5" w14:textId="77777777" w:rsidR="0044605B" w:rsidRPr="0044300B" w:rsidRDefault="0044605B" w:rsidP="00A478EF">
            <w:pPr>
              <w:pStyle w:val="Tabletext"/>
            </w:pPr>
            <w:r>
              <w:t>41</w:t>
            </w:r>
          </w:p>
        </w:tc>
        <w:tc>
          <w:tcPr>
            <w:tcW w:w="1094" w:type="dxa"/>
          </w:tcPr>
          <w:p w14:paraId="632754AA" w14:textId="77777777" w:rsidR="0044605B" w:rsidRPr="0044300B" w:rsidRDefault="0044605B" w:rsidP="00A478EF">
            <w:pPr>
              <w:pStyle w:val="Tabletext"/>
            </w:pPr>
            <w:r>
              <w:t>1</w:t>
            </w:r>
          </w:p>
        </w:tc>
        <w:tc>
          <w:tcPr>
            <w:tcW w:w="1665" w:type="dxa"/>
            <w:vMerge w:val="restart"/>
            <w:vAlign w:val="center"/>
          </w:tcPr>
          <w:p w14:paraId="76E7D98B" w14:textId="77777777" w:rsidR="0044605B" w:rsidRPr="0044300B" w:rsidRDefault="0044605B" w:rsidP="00A478EF">
            <w:pPr>
              <w:pStyle w:val="Tabletext"/>
            </w:pPr>
            <w:r>
              <w:t>Differential Pair</w:t>
            </w:r>
          </w:p>
        </w:tc>
        <w:tc>
          <w:tcPr>
            <w:tcW w:w="1689" w:type="dxa"/>
            <w:vMerge/>
          </w:tcPr>
          <w:p w14:paraId="379196E4" w14:textId="77777777" w:rsidR="0044605B" w:rsidRPr="0044300B" w:rsidRDefault="0044605B" w:rsidP="00A478EF">
            <w:pPr>
              <w:pStyle w:val="Tabletext"/>
            </w:pPr>
          </w:p>
        </w:tc>
      </w:tr>
      <w:tr w:rsidR="0044605B" w:rsidRPr="0044300B" w14:paraId="4BAF1A98" w14:textId="77777777" w:rsidTr="0032674F">
        <w:tc>
          <w:tcPr>
            <w:tcW w:w="1873" w:type="dxa"/>
          </w:tcPr>
          <w:p w14:paraId="7DFF1EDB" w14:textId="77777777" w:rsidR="0044605B" w:rsidRPr="0044300B" w:rsidRDefault="0044605B" w:rsidP="00A478EF">
            <w:pPr>
              <w:pStyle w:val="Tabletext"/>
            </w:pPr>
            <w:r>
              <w:t>IOT20B_42</w:t>
            </w:r>
          </w:p>
        </w:tc>
        <w:tc>
          <w:tcPr>
            <w:tcW w:w="1975" w:type="dxa"/>
          </w:tcPr>
          <w:p w14:paraId="3F4FC134" w14:textId="77777777" w:rsidR="0044605B" w:rsidRPr="0044300B" w:rsidRDefault="0044605B" w:rsidP="00A478EF">
            <w:pPr>
              <w:pStyle w:val="Tabletext"/>
            </w:pPr>
            <w:r>
              <w:t>42</w:t>
            </w:r>
          </w:p>
        </w:tc>
        <w:tc>
          <w:tcPr>
            <w:tcW w:w="1094" w:type="dxa"/>
          </w:tcPr>
          <w:p w14:paraId="71B3B54A" w14:textId="77777777" w:rsidR="0044605B" w:rsidRPr="0044300B" w:rsidRDefault="0044605B" w:rsidP="00A478EF">
            <w:pPr>
              <w:pStyle w:val="Tabletext"/>
            </w:pPr>
            <w:r>
              <w:t>1</w:t>
            </w:r>
          </w:p>
        </w:tc>
        <w:tc>
          <w:tcPr>
            <w:tcW w:w="1665" w:type="dxa"/>
            <w:vMerge/>
            <w:vAlign w:val="center"/>
          </w:tcPr>
          <w:p w14:paraId="163ECA14" w14:textId="77777777" w:rsidR="0044605B" w:rsidRPr="0044300B" w:rsidRDefault="0044605B" w:rsidP="00A478EF">
            <w:pPr>
              <w:pStyle w:val="Tabletext"/>
            </w:pPr>
          </w:p>
        </w:tc>
        <w:tc>
          <w:tcPr>
            <w:tcW w:w="1689" w:type="dxa"/>
            <w:vMerge/>
          </w:tcPr>
          <w:p w14:paraId="01DB0DDA" w14:textId="77777777" w:rsidR="0044605B" w:rsidRPr="0044300B" w:rsidRDefault="0044605B" w:rsidP="00A478EF">
            <w:pPr>
              <w:pStyle w:val="Tabletext"/>
            </w:pPr>
          </w:p>
        </w:tc>
      </w:tr>
      <w:tr w:rsidR="0044605B" w:rsidRPr="0044300B" w14:paraId="628FA459" w14:textId="77777777" w:rsidTr="0032674F">
        <w:tc>
          <w:tcPr>
            <w:tcW w:w="1873" w:type="dxa"/>
          </w:tcPr>
          <w:p w14:paraId="179C0E1E" w14:textId="77777777" w:rsidR="0044605B" w:rsidRPr="0044300B" w:rsidRDefault="0044605B" w:rsidP="00A478EF">
            <w:pPr>
              <w:pStyle w:val="Tabletext"/>
            </w:pPr>
            <w:r>
              <w:t>IOT17A_43</w:t>
            </w:r>
          </w:p>
        </w:tc>
        <w:tc>
          <w:tcPr>
            <w:tcW w:w="1975" w:type="dxa"/>
          </w:tcPr>
          <w:p w14:paraId="58D657A9" w14:textId="77777777" w:rsidR="0044605B" w:rsidRPr="0044300B" w:rsidRDefault="0044605B" w:rsidP="00A478EF">
            <w:pPr>
              <w:pStyle w:val="Tabletext"/>
            </w:pPr>
            <w:r>
              <w:t>43</w:t>
            </w:r>
          </w:p>
        </w:tc>
        <w:tc>
          <w:tcPr>
            <w:tcW w:w="1094" w:type="dxa"/>
          </w:tcPr>
          <w:p w14:paraId="31EDC22A" w14:textId="77777777" w:rsidR="0044605B" w:rsidRPr="0044300B" w:rsidRDefault="0044605B" w:rsidP="00A478EF">
            <w:pPr>
              <w:pStyle w:val="Tabletext"/>
            </w:pPr>
            <w:r>
              <w:t>1</w:t>
            </w:r>
          </w:p>
        </w:tc>
        <w:tc>
          <w:tcPr>
            <w:tcW w:w="1665" w:type="dxa"/>
            <w:vMerge w:val="restart"/>
            <w:vAlign w:val="center"/>
          </w:tcPr>
          <w:p w14:paraId="093EA1F3" w14:textId="77777777" w:rsidR="0044605B" w:rsidRPr="0044300B" w:rsidRDefault="0044605B" w:rsidP="00A478EF">
            <w:pPr>
              <w:pStyle w:val="Tabletext"/>
            </w:pPr>
            <w:r>
              <w:t>Differential Pair</w:t>
            </w:r>
          </w:p>
        </w:tc>
        <w:tc>
          <w:tcPr>
            <w:tcW w:w="1689" w:type="dxa"/>
            <w:vMerge/>
          </w:tcPr>
          <w:p w14:paraId="42D78ED7" w14:textId="77777777" w:rsidR="0044605B" w:rsidRPr="0044300B" w:rsidRDefault="0044605B" w:rsidP="00A478EF">
            <w:pPr>
              <w:pStyle w:val="Tabletext"/>
            </w:pPr>
          </w:p>
        </w:tc>
      </w:tr>
      <w:tr w:rsidR="0044605B" w:rsidRPr="0044300B" w14:paraId="09250778" w14:textId="77777777" w:rsidTr="0032674F">
        <w:tc>
          <w:tcPr>
            <w:tcW w:w="1873" w:type="dxa"/>
          </w:tcPr>
          <w:p w14:paraId="3BA0C6CB" w14:textId="77777777" w:rsidR="0044605B" w:rsidRPr="0044300B" w:rsidRDefault="0044605B" w:rsidP="00A478EF">
            <w:pPr>
              <w:pStyle w:val="Tabletext"/>
            </w:pPr>
            <w:r>
              <w:t>IOT17B_44</w:t>
            </w:r>
          </w:p>
        </w:tc>
        <w:tc>
          <w:tcPr>
            <w:tcW w:w="1975" w:type="dxa"/>
          </w:tcPr>
          <w:p w14:paraId="21F73922" w14:textId="77777777" w:rsidR="0044605B" w:rsidRPr="0044300B" w:rsidRDefault="0044605B" w:rsidP="00A478EF">
            <w:pPr>
              <w:pStyle w:val="Tabletext"/>
            </w:pPr>
            <w:r>
              <w:t>44</w:t>
            </w:r>
          </w:p>
        </w:tc>
        <w:tc>
          <w:tcPr>
            <w:tcW w:w="1094" w:type="dxa"/>
          </w:tcPr>
          <w:p w14:paraId="24578999" w14:textId="77777777" w:rsidR="0044605B" w:rsidRPr="0044300B" w:rsidRDefault="0044605B" w:rsidP="00A478EF">
            <w:pPr>
              <w:pStyle w:val="Tabletext"/>
            </w:pPr>
            <w:r>
              <w:t>1</w:t>
            </w:r>
          </w:p>
        </w:tc>
        <w:tc>
          <w:tcPr>
            <w:tcW w:w="1665" w:type="dxa"/>
            <w:vMerge/>
            <w:vAlign w:val="center"/>
          </w:tcPr>
          <w:p w14:paraId="4D46678E" w14:textId="77777777" w:rsidR="0044605B" w:rsidRPr="0044300B" w:rsidRDefault="0044605B" w:rsidP="00A478EF">
            <w:pPr>
              <w:pStyle w:val="Tabletext"/>
            </w:pPr>
          </w:p>
        </w:tc>
        <w:tc>
          <w:tcPr>
            <w:tcW w:w="1689" w:type="dxa"/>
            <w:vMerge/>
          </w:tcPr>
          <w:p w14:paraId="20FF9C89" w14:textId="77777777" w:rsidR="0044605B" w:rsidRPr="0044300B" w:rsidRDefault="0044605B" w:rsidP="00A478EF">
            <w:pPr>
              <w:pStyle w:val="Tabletext"/>
            </w:pPr>
          </w:p>
        </w:tc>
      </w:tr>
      <w:tr w:rsidR="0044605B" w:rsidRPr="0044300B" w14:paraId="2432E006" w14:textId="77777777" w:rsidTr="0032674F">
        <w:tc>
          <w:tcPr>
            <w:tcW w:w="1873" w:type="dxa"/>
          </w:tcPr>
          <w:p w14:paraId="6C9C35F2" w14:textId="77777777" w:rsidR="0044605B" w:rsidRPr="0044300B" w:rsidRDefault="0044605B" w:rsidP="00A478EF">
            <w:pPr>
              <w:pStyle w:val="Tabletext"/>
            </w:pPr>
            <w:r>
              <w:t>IOT13A_45</w:t>
            </w:r>
          </w:p>
        </w:tc>
        <w:tc>
          <w:tcPr>
            <w:tcW w:w="1975" w:type="dxa"/>
          </w:tcPr>
          <w:p w14:paraId="3FCE7D53" w14:textId="77777777" w:rsidR="0044605B" w:rsidRPr="0044300B" w:rsidRDefault="0044605B" w:rsidP="00A478EF">
            <w:pPr>
              <w:pStyle w:val="Tabletext"/>
            </w:pPr>
            <w:r>
              <w:t>45</w:t>
            </w:r>
          </w:p>
        </w:tc>
        <w:tc>
          <w:tcPr>
            <w:tcW w:w="1094" w:type="dxa"/>
          </w:tcPr>
          <w:p w14:paraId="6FAAAF18" w14:textId="77777777" w:rsidR="0044605B" w:rsidRPr="0044300B" w:rsidRDefault="0044605B" w:rsidP="00A478EF">
            <w:pPr>
              <w:pStyle w:val="Tabletext"/>
            </w:pPr>
            <w:r>
              <w:t>1</w:t>
            </w:r>
          </w:p>
        </w:tc>
        <w:tc>
          <w:tcPr>
            <w:tcW w:w="1665" w:type="dxa"/>
            <w:vMerge w:val="restart"/>
            <w:vAlign w:val="center"/>
          </w:tcPr>
          <w:p w14:paraId="020C12AD" w14:textId="77777777" w:rsidR="0044605B" w:rsidRPr="0044300B" w:rsidRDefault="0044605B" w:rsidP="00A478EF">
            <w:pPr>
              <w:pStyle w:val="Tabletext"/>
            </w:pPr>
            <w:r>
              <w:t xml:space="preserve">Differential </w:t>
            </w:r>
            <w:r>
              <w:lastRenderedPageBreak/>
              <w:t>Pair</w:t>
            </w:r>
          </w:p>
        </w:tc>
        <w:tc>
          <w:tcPr>
            <w:tcW w:w="1689" w:type="dxa"/>
            <w:vMerge/>
          </w:tcPr>
          <w:p w14:paraId="243519FE" w14:textId="77777777" w:rsidR="0044605B" w:rsidRPr="0044300B" w:rsidRDefault="0044605B" w:rsidP="00A478EF">
            <w:pPr>
              <w:pStyle w:val="Tabletext"/>
            </w:pPr>
          </w:p>
        </w:tc>
      </w:tr>
      <w:tr w:rsidR="0044605B" w:rsidRPr="0044300B" w14:paraId="16253E42" w14:textId="77777777" w:rsidTr="0032674F">
        <w:tc>
          <w:tcPr>
            <w:tcW w:w="1873" w:type="dxa"/>
          </w:tcPr>
          <w:p w14:paraId="4EC8F9E1" w14:textId="77777777" w:rsidR="0044605B" w:rsidRPr="0044300B" w:rsidRDefault="0044605B" w:rsidP="00A478EF">
            <w:pPr>
              <w:pStyle w:val="Tabletext"/>
            </w:pPr>
            <w:r>
              <w:lastRenderedPageBreak/>
              <w:t>IOT13B_46</w:t>
            </w:r>
          </w:p>
        </w:tc>
        <w:tc>
          <w:tcPr>
            <w:tcW w:w="1975" w:type="dxa"/>
          </w:tcPr>
          <w:p w14:paraId="0F271352" w14:textId="77777777" w:rsidR="0044605B" w:rsidRPr="0044300B" w:rsidRDefault="0044605B" w:rsidP="00A478EF">
            <w:pPr>
              <w:pStyle w:val="Tabletext"/>
            </w:pPr>
            <w:r>
              <w:t>46</w:t>
            </w:r>
          </w:p>
        </w:tc>
        <w:tc>
          <w:tcPr>
            <w:tcW w:w="1094" w:type="dxa"/>
          </w:tcPr>
          <w:p w14:paraId="691CD773" w14:textId="77777777" w:rsidR="0044605B" w:rsidRPr="0044300B" w:rsidRDefault="0044605B" w:rsidP="00A478EF">
            <w:pPr>
              <w:pStyle w:val="Tabletext"/>
            </w:pPr>
            <w:r>
              <w:t>1</w:t>
            </w:r>
          </w:p>
        </w:tc>
        <w:tc>
          <w:tcPr>
            <w:tcW w:w="1665" w:type="dxa"/>
            <w:vMerge/>
            <w:vAlign w:val="center"/>
          </w:tcPr>
          <w:p w14:paraId="12824C7E" w14:textId="77777777" w:rsidR="0044605B" w:rsidRPr="0044300B" w:rsidRDefault="0044605B" w:rsidP="00A478EF">
            <w:pPr>
              <w:pStyle w:val="Tabletext"/>
            </w:pPr>
          </w:p>
        </w:tc>
        <w:tc>
          <w:tcPr>
            <w:tcW w:w="1689" w:type="dxa"/>
            <w:vMerge/>
          </w:tcPr>
          <w:p w14:paraId="2BBD3EF6" w14:textId="77777777" w:rsidR="0044605B" w:rsidRPr="0044300B" w:rsidRDefault="0044605B" w:rsidP="00A478EF">
            <w:pPr>
              <w:pStyle w:val="Tabletext"/>
            </w:pPr>
          </w:p>
        </w:tc>
      </w:tr>
      <w:tr w:rsidR="0044605B" w:rsidRPr="0044300B" w14:paraId="5ADF7474" w14:textId="77777777" w:rsidTr="0032674F">
        <w:tc>
          <w:tcPr>
            <w:tcW w:w="1873" w:type="dxa"/>
          </w:tcPr>
          <w:p w14:paraId="2DD22A1E" w14:textId="77777777" w:rsidR="0044605B" w:rsidRPr="0044300B" w:rsidRDefault="0044605B" w:rsidP="00A478EF">
            <w:pPr>
              <w:pStyle w:val="Tabletext"/>
            </w:pPr>
            <w:r>
              <w:t>IOT11B_47</w:t>
            </w:r>
          </w:p>
        </w:tc>
        <w:tc>
          <w:tcPr>
            <w:tcW w:w="1975" w:type="dxa"/>
          </w:tcPr>
          <w:p w14:paraId="72A686F4" w14:textId="77777777" w:rsidR="0044605B" w:rsidRPr="0044300B" w:rsidRDefault="0044605B" w:rsidP="00A478EF">
            <w:pPr>
              <w:pStyle w:val="Tabletext"/>
            </w:pPr>
            <w:r>
              <w:t>47</w:t>
            </w:r>
          </w:p>
        </w:tc>
        <w:tc>
          <w:tcPr>
            <w:tcW w:w="1094" w:type="dxa"/>
          </w:tcPr>
          <w:p w14:paraId="79943879" w14:textId="77777777" w:rsidR="0044605B" w:rsidRPr="0044300B" w:rsidRDefault="0044605B" w:rsidP="00A478EF">
            <w:pPr>
              <w:pStyle w:val="Tabletext"/>
            </w:pPr>
            <w:r>
              <w:t>1</w:t>
            </w:r>
          </w:p>
        </w:tc>
        <w:tc>
          <w:tcPr>
            <w:tcW w:w="1665" w:type="dxa"/>
            <w:vMerge w:val="restart"/>
            <w:vAlign w:val="center"/>
          </w:tcPr>
          <w:p w14:paraId="46476122" w14:textId="77777777" w:rsidR="0044605B" w:rsidRPr="0044300B" w:rsidRDefault="0044605B" w:rsidP="00A478EF">
            <w:pPr>
              <w:pStyle w:val="Tabletext"/>
            </w:pPr>
            <w:r>
              <w:t>Differential Pair</w:t>
            </w:r>
          </w:p>
        </w:tc>
        <w:tc>
          <w:tcPr>
            <w:tcW w:w="1689" w:type="dxa"/>
            <w:vMerge/>
          </w:tcPr>
          <w:p w14:paraId="3B6633D6" w14:textId="77777777" w:rsidR="0044605B" w:rsidRPr="0044300B" w:rsidRDefault="0044605B" w:rsidP="00A478EF">
            <w:pPr>
              <w:pStyle w:val="Tabletext"/>
            </w:pPr>
          </w:p>
        </w:tc>
      </w:tr>
      <w:tr w:rsidR="0044605B" w:rsidRPr="0044300B" w14:paraId="612E0CBB" w14:textId="77777777" w:rsidTr="0032674F">
        <w:tc>
          <w:tcPr>
            <w:tcW w:w="1873" w:type="dxa"/>
          </w:tcPr>
          <w:p w14:paraId="49836C91" w14:textId="77777777" w:rsidR="0044605B" w:rsidRPr="0044300B" w:rsidRDefault="0044605B" w:rsidP="00A478EF">
            <w:pPr>
              <w:pStyle w:val="Tabletext"/>
            </w:pPr>
            <w:r>
              <w:t>IOT11A_48</w:t>
            </w:r>
          </w:p>
        </w:tc>
        <w:tc>
          <w:tcPr>
            <w:tcW w:w="1975" w:type="dxa"/>
          </w:tcPr>
          <w:p w14:paraId="51E8DC21" w14:textId="77777777" w:rsidR="0044605B" w:rsidRPr="0044300B" w:rsidRDefault="0044605B" w:rsidP="00A478EF">
            <w:pPr>
              <w:pStyle w:val="Tabletext"/>
            </w:pPr>
            <w:r>
              <w:t>48</w:t>
            </w:r>
          </w:p>
        </w:tc>
        <w:tc>
          <w:tcPr>
            <w:tcW w:w="1094" w:type="dxa"/>
          </w:tcPr>
          <w:p w14:paraId="6D51B594" w14:textId="77777777" w:rsidR="0044605B" w:rsidRPr="0044300B" w:rsidRDefault="0044605B" w:rsidP="00A478EF">
            <w:pPr>
              <w:pStyle w:val="Tabletext"/>
            </w:pPr>
            <w:r>
              <w:t>1</w:t>
            </w:r>
          </w:p>
        </w:tc>
        <w:tc>
          <w:tcPr>
            <w:tcW w:w="1665" w:type="dxa"/>
            <w:vMerge/>
            <w:vAlign w:val="center"/>
          </w:tcPr>
          <w:p w14:paraId="72AFD591" w14:textId="77777777" w:rsidR="0044605B" w:rsidRPr="0044300B" w:rsidRDefault="0044605B" w:rsidP="00A478EF">
            <w:pPr>
              <w:pStyle w:val="Tabletext"/>
            </w:pPr>
          </w:p>
        </w:tc>
        <w:tc>
          <w:tcPr>
            <w:tcW w:w="1689" w:type="dxa"/>
            <w:vMerge/>
          </w:tcPr>
          <w:p w14:paraId="5EA0FD9B" w14:textId="77777777" w:rsidR="0044605B" w:rsidRPr="0044300B" w:rsidRDefault="0044605B" w:rsidP="00A478EF">
            <w:pPr>
              <w:pStyle w:val="Tabletext"/>
            </w:pPr>
          </w:p>
        </w:tc>
      </w:tr>
      <w:tr w:rsidR="0044605B" w:rsidRPr="0044300B" w14:paraId="5499C115" w14:textId="77777777" w:rsidTr="0032674F">
        <w:tc>
          <w:tcPr>
            <w:tcW w:w="1873" w:type="dxa"/>
          </w:tcPr>
          <w:p w14:paraId="3EAB5194" w14:textId="77777777" w:rsidR="0044605B" w:rsidRPr="0044300B" w:rsidRDefault="0044605B" w:rsidP="00A478EF">
            <w:pPr>
              <w:pStyle w:val="Tabletext"/>
            </w:pPr>
            <w:r>
              <w:t>IOB22B_23</w:t>
            </w:r>
          </w:p>
        </w:tc>
        <w:tc>
          <w:tcPr>
            <w:tcW w:w="1975" w:type="dxa"/>
          </w:tcPr>
          <w:p w14:paraId="4D6566F8" w14:textId="77777777" w:rsidR="0044605B" w:rsidRPr="0044300B" w:rsidRDefault="0044605B" w:rsidP="00A478EF">
            <w:pPr>
              <w:pStyle w:val="Tabletext"/>
            </w:pPr>
            <w:r>
              <w:t>23</w:t>
            </w:r>
          </w:p>
        </w:tc>
        <w:tc>
          <w:tcPr>
            <w:tcW w:w="1094" w:type="dxa"/>
          </w:tcPr>
          <w:p w14:paraId="462C0785" w14:textId="77777777" w:rsidR="0044605B" w:rsidRPr="0044300B" w:rsidRDefault="0044605B" w:rsidP="00A478EF">
            <w:pPr>
              <w:pStyle w:val="Tabletext"/>
            </w:pPr>
            <w:r>
              <w:t>3</w:t>
            </w:r>
          </w:p>
        </w:tc>
        <w:tc>
          <w:tcPr>
            <w:tcW w:w="1665" w:type="dxa"/>
            <w:vAlign w:val="center"/>
          </w:tcPr>
          <w:p w14:paraId="22294179" w14:textId="77777777" w:rsidR="0044605B" w:rsidRPr="0044300B" w:rsidRDefault="0044605B" w:rsidP="00A478EF">
            <w:pPr>
              <w:pStyle w:val="Tabletext"/>
            </w:pPr>
            <w:r>
              <w:t>GPIO</w:t>
            </w:r>
          </w:p>
        </w:tc>
        <w:tc>
          <w:tcPr>
            <w:tcW w:w="1689" w:type="dxa"/>
            <w:vMerge w:val="restart"/>
            <w:vAlign w:val="center"/>
          </w:tcPr>
          <w:p w14:paraId="23C195BA" w14:textId="77777777" w:rsidR="0044605B" w:rsidRPr="0044300B" w:rsidRDefault="0044605B" w:rsidP="00A478EF">
            <w:pPr>
              <w:pStyle w:val="Tabletext"/>
            </w:pPr>
            <w:r>
              <w:t>1.8V</w:t>
            </w:r>
          </w:p>
        </w:tc>
      </w:tr>
      <w:tr w:rsidR="0044605B" w:rsidRPr="0044300B" w14:paraId="1375F84C" w14:textId="77777777" w:rsidTr="0032674F">
        <w:tc>
          <w:tcPr>
            <w:tcW w:w="1873" w:type="dxa"/>
          </w:tcPr>
          <w:p w14:paraId="29912B88" w14:textId="77777777" w:rsidR="0044605B" w:rsidRPr="0044300B" w:rsidRDefault="0044605B" w:rsidP="00A478EF">
            <w:pPr>
              <w:pStyle w:val="Tabletext"/>
            </w:pPr>
            <w:r>
              <w:t>IOB16A_20</w:t>
            </w:r>
          </w:p>
        </w:tc>
        <w:tc>
          <w:tcPr>
            <w:tcW w:w="1975" w:type="dxa"/>
          </w:tcPr>
          <w:p w14:paraId="413FBF45" w14:textId="77777777" w:rsidR="0044605B" w:rsidRPr="0044300B" w:rsidRDefault="0044605B" w:rsidP="00A478EF">
            <w:pPr>
              <w:pStyle w:val="Tabletext"/>
            </w:pPr>
            <w:r>
              <w:t>20</w:t>
            </w:r>
          </w:p>
        </w:tc>
        <w:tc>
          <w:tcPr>
            <w:tcW w:w="1094" w:type="dxa"/>
          </w:tcPr>
          <w:p w14:paraId="4599A31E" w14:textId="77777777" w:rsidR="0044605B" w:rsidRPr="0044300B" w:rsidRDefault="0044605B" w:rsidP="00A478EF">
            <w:pPr>
              <w:pStyle w:val="Tabletext"/>
            </w:pPr>
            <w:r>
              <w:t>3</w:t>
            </w:r>
          </w:p>
        </w:tc>
        <w:tc>
          <w:tcPr>
            <w:tcW w:w="1665" w:type="dxa"/>
            <w:vAlign w:val="center"/>
          </w:tcPr>
          <w:p w14:paraId="321382B3" w14:textId="77777777" w:rsidR="0044605B" w:rsidRPr="0044300B" w:rsidRDefault="0044605B" w:rsidP="00A478EF">
            <w:pPr>
              <w:pStyle w:val="Tabletext"/>
            </w:pPr>
            <w:r>
              <w:t>GPIO</w:t>
            </w:r>
          </w:p>
        </w:tc>
        <w:tc>
          <w:tcPr>
            <w:tcW w:w="1689" w:type="dxa"/>
            <w:vMerge/>
          </w:tcPr>
          <w:p w14:paraId="3189EDD6" w14:textId="77777777" w:rsidR="0044605B" w:rsidRPr="0044300B" w:rsidRDefault="0044605B" w:rsidP="00A478EF">
            <w:pPr>
              <w:pStyle w:val="Tabletext"/>
            </w:pPr>
          </w:p>
        </w:tc>
      </w:tr>
      <w:tr w:rsidR="0044605B" w:rsidRPr="0044300B" w14:paraId="3A307177" w14:textId="77777777" w:rsidTr="0032674F">
        <w:tc>
          <w:tcPr>
            <w:tcW w:w="1873" w:type="dxa"/>
          </w:tcPr>
          <w:p w14:paraId="2FC32F03" w14:textId="77777777" w:rsidR="0044605B" w:rsidRPr="0044300B" w:rsidRDefault="0044605B" w:rsidP="00A478EF">
            <w:pPr>
              <w:pStyle w:val="Tabletext"/>
            </w:pPr>
            <w:r>
              <w:t>IOB4A_13</w:t>
            </w:r>
          </w:p>
        </w:tc>
        <w:tc>
          <w:tcPr>
            <w:tcW w:w="1975" w:type="dxa"/>
          </w:tcPr>
          <w:p w14:paraId="6DEF50CA" w14:textId="77777777" w:rsidR="0044605B" w:rsidRPr="0044300B" w:rsidRDefault="0044605B" w:rsidP="00A478EF">
            <w:pPr>
              <w:pStyle w:val="Tabletext"/>
            </w:pPr>
            <w:r>
              <w:t>13</w:t>
            </w:r>
          </w:p>
        </w:tc>
        <w:tc>
          <w:tcPr>
            <w:tcW w:w="1094" w:type="dxa"/>
          </w:tcPr>
          <w:p w14:paraId="10FB5943" w14:textId="77777777" w:rsidR="0044605B" w:rsidRPr="0044300B" w:rsidRDefault="0044605B" w:rsidP="00A478EF">
            <w:pPr>
              <w:pStyle w:val="Tabletext"/>
            </w:pPr>
            <w:r>
              <w:t>3</w:t>
            </w:r>
          </w:p>
        </w:tc>
        <w:tc>
          <w:tcPr>
            <w:tcW w:w="1665" w:type="dxa"/>
            <w:vMerge w:val="restart"/>
            <w:vAlign w:val="center"/>
          </w:tcPr>
          <w:p w14:paraId="159C06D4" w14:textId="77777777" w:rsidR="0044605B" w:rsidRPr="0044300B" w:rsidRDefault="0044605B" w:rsidP="00A478EF">
            <w:pPr>
              <w:pStyle w:val="Tabletext"/>
            </w:pPr>
            <w:r>
              <w:t>Differential Pair</w:t>
            </w:r>
          </w:p>
        </w:tc>
        <w:tc>
          <w:tcPr>
            <w:tcW w:w="1689" w:type="dxa"/>
            <w:vMerge/>
          </w:tcPr>
          <w:p w14:paraId="1DBEC24B" w14:textId="77777777" w:rsidR="0044605B" w:rsidRPr="0044300B" w:rsidRDefault="0044605B" w:rsidP="00A478EF">
            <w:pPr>
              <w:pStyle w:val="Tabletext"/>
            </w:pPr>
          </w:p>
        </w:tc>
      </w:tr>
      <w:tr w:rsidR="0044605B" w:rsidRPr="0044300B" w14:paraId="57F8A27D" w14:textId="77777777" w:rsidTr="0032674F">
        <w:tc>
          <w:tcPr>
            <w:tcW w:w="1873" w:type="dxa"/>
          </w:tcPr>
          <w:p w14:paraId="6F7DC13D" w14:textId="77777777" w:rsidR="0044605B" w:rsidRPr="0044300B" w:rsidRDefault="0044605B" w:rsidP="00A478EF">
            <w:pPr>
              <w:pStyle w:val="Tabletext"/>
            </w:pPr>
            <w:r>
              <w:t>IOB4B_14</w:t>
            </w:r>
          </w:p>
        </w:tc>
        <w:tc>
          <w:tcPr>
            <w:tcW w:w="1975" w:type="dxa"/>
          </w:tcPr>
          <w:p w14:paraId="466B274A" w14:textId="77777777" w:rsidR="0044605B" w:rsidRPr="0044300B" w:rsidRDefault="0044605B" w:rsidP="00A478EF">
            <w:pPr>
              <w:pStyle w:val="Tabletext"/>
            </w:pPr>
            <w:r>
              <w:t>14</w:t>
            </w:r>
          </w:p>
        </w:tc>
        <w:tc>
          <w:tcPr>
            <w:tcW w:w="1094" w:type="dxa"/>
          </w:tcPr>
          <w:p w14:paraId="17CF0B8A" w14:textId="77777777" w:rsidR="0044605B" w:rsidRPr="0044300B" w:rsidRDefault="0044605B" w:rsidP="00A478EF">
            <w:pPr>
              <w:pStyle w:val="Tabletext"/>
            </w:pPr>
            <w:r>
              <w:t>3</w:t>
            </w:r>
          </w:p>
        </w:tc>
        <w:tc>
          <w:tcPr>
            <w:tcW w:w="1665" w:type="dxa"/>
            <w:vMerge/>
          </w:tcPr>
          <w:p w14:paraId="7CFA75CF" w14:textId="77777777" w:rsidR="0044605B" w:rsidRPr="0044300B" w:rsidRDefault="0044605B" w:rsidP="00A478EF">
            <w:pPr>
              <w:pStyle w:val="Tabletext"/>
            </w:pPr>
          </w:p>
        </w:tc>
        <w:tc>
          <w:tcPr>
            <w:tcW w:w="1689" w:type="dxa"/>
            <w:vMerge/>
          </w:tcPr>
          <w:p w14:paraId="2F868DBF" w14:textId="77777777" w:rsidR="0044605B" w:rsidRPr="0044300B" w:rsidRDefault="0044605B" w:rsidP="00A478EF">
            <w:pPr>
              <w:pStyle w:val="Tabletext"/>
            </w:pPr>
          </w:p>
        </w:tc>
      </w:tr>
    </w:tbl>
    <w:p w14:paraId="29307160" w14:textId="12B54E3A" w:rsidR="0044605B" w:rsidRPr="001E6637" w:rsidRDefault="0044605B" w:rsidP="0044300B">
      <w:pPr>
        <w:pStyle w:val="2"/>
        <w:rPr>
          <w:b w:val="0"/>
        </w:rPr>
      </w:pPr>
      <w:bookmarkStart w:id="48" w:name="_Toc101799649"/>
      <w:r>
        <w:t>MiniStar nano Daughterboard</w:t>
      </w:r>
      <w:bookmarkEnd w:id="48"/>
    </w:p>
    <w:p w14:paraId="427A3C3A" w14:textId="1B3F29B0" w:rsidR="0044605B" w:rsidRPr="001E6637" w:rsidRDefault="0044605B" w:rsidP="00063CB9">
      <w:pPr>
        <w:pStyle w:val="3"/>
      </w:pPr>
      <w:bookmarkStart w:id="49" w:name="_Toc101799650"/>
      <w:r>
        <w:t>Download</w:t>
      </w:r>
      <w:bookmarkEnd w:id="49"/>
    </w:p>
    <w:p w14:paraId="66655A6E" w14:textId="3D48701E" w:rsidR="0044605B" w:rsidRPr="00D65FFD" w:rsidRDefault="0044605B" w:rsidP="00FA1151">
      <w:pPr>
        <w:pStyle w:val="40"/>
      </w:pPr>
      <w:r>
        <w:t>Overview</w:t>
      </w:r>
    </w:p>
    <w:p w14:paraId="594B143D" w14:textId="78D6CB2D" w:rsidR="0044605B" w:rsidRPr="00475E23" w:rsidRDefault="0044605B" w:rsidP="0044300B">
      <w:pPr>
        <w:ind w:firstLine="480"/>
      </w:pPr>
      <w:r>
        <w:t xml:space="preserve">The development board provides USB download interface, which is realized by USB conversion chip. The internal ARM Cortex-M3 hardcore processor is also downloaded through the same IO group. When you need to debug and download the ARM core, you need to keep the USB power supply, and at the same time, toggle the dip switch to disconnect the USB to </w:t>
      </w:r>
      <w:r w:rsidR="008854C7">
        <w:t>JTAG</w:t>
      </w:r>
      <w:r>
        <w:t xml:space="preserve"> module.</w:t>
      </w:r>
    </w:p>
    <w:p w14:paraId="30543FAD" w14:textId="30709EA6" w:rsidR="0044605B" w:rsidRDefault="0044605B" w:rsidP="0044300B">
      <w:pPr>
        <w:ind w:firstLine="480"/>
      </w:pPr>
      <w:r>
        <w:t xml:space="preserve">The download connection is as show in </w:t>
      </w:r>
      <w:r w:rsidR="00622CBB">
        <w:fldChar w:fldCharType="begin"/>
      </w:r>
      <w:r w:rsidR="00622CBB">
        <w:instrText xml:space="preserve"> REF _Ref101275500 \h </w:instrText>
      </w:r>
      <w:r w:rsidR="00622CBB">
        <w:fldChar w:fldCharType="separate"/>
      </w:r>
      <w:r w:rsidR="00A83F53">
        <w:t xml:space="preserve">Figure </w:t>
      </w:r>
      <w:r w:rsidR="00A83F53">
        <w:rPr>
          <w:noProof/>
        </w:rPr>
        <w:t>3</w:t>
      </w:r>
      <w:r w:rsidR="00A83F53">
        <w:noBreakHyphen/>
      </w:r>
      <w:r w:rsidR="00A83F53">
        <w:rPr>
          <w:noProof/>
        </w:rPr>
        <w:t>5</w:t>
      </w:r>
      <w:r w:rsidR="00622CBB">
        <w:fldChar w:fldCharType="end"/>
      </w:r>
      <w:r>
        <w:t>.</w:t>
      </w:r>
    </w:p>
    <w:p w14:paraId="2B1BAFAF" w14:textId="274D934A" w:rsidR="0044605B" w:rsidRDefault="0044605B" w:rsidP="00FA1151">
      <w:pPr>
        <w:pStyle w:val="40"/>
      </w:pPr>
      <w:r>
        <w:t>USB Download Circuit</w:t>
      </w:r>
    </w:p>
    <w:p w14:paraId="235563E1" w14:textId="2FBCDC5A" w:rsidR="0044300B" w:rsidRPr="0093266F" w:rsidRDefault="0032674F" w:rsidP="0044300B">
      <w:pPr>
        <w:pStyle w:val="af4"/>
      </w:pPr>
      <w:bookmarkStart w:id="50" w:name="_Toc101721568"/>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7</w:t>
      </w:r>
      <w:r w:rsidRPr="007859A2">
        <w:fldChar w:fldCharType="end"/>
      </w:r>
      <w:r>
        <w:t xml:space="preserve"> FPGA Download Circuit Schematic</w:t>
      </w:r>
      <w:bookmarkEnd w:id="50"/>
    </w:p>
    <w:p w14:paraId="602F8C43" w14:textId="77777777" w:rsidR="0044605B" w:rsidRDefault="0044605B" w:rsidP="0044300B">
      <w:pPr>
        <w:pStyle w:val="FigureC"/>
        <w:rPr>
          <w:noProof/>
        </w:rPr>
      </w:pPr>
      <w:r>
        <w:object w:dxaOrig="11085" w:dyaOrig="6105" w14:anchorId="52D506A0">
          <v:shape id="_x0000_i1026" type="#_x0000_t75" style="width:206.5pt;height:115pt" o:ole="">
            <v:imagedata r:id="rId41" o:title=""/>
          </v:shape>
          <o:OLEObject Type="Embed" ProgID="Visio.Drawing.15" ShapeID="_x0000_i1026" DrawAspect="Content" ObjectID="_1714919904" r:id="rId42"/>
        </w:object>
      </w:r>
    </w:p>
    <w:p w14:paraId="6E321C42" w14:textId="35113763" w:rsidR="0044605B" w:rsidRPr="00C57EF5" w:rsidRDefault="0044605B" w:rsidP="00FA1151">
      <w:pPr>
        <w:pStyle w:val="40"/>
      </w:pPr>
      <w:r>
        <w:t>Pinout</w:t>
      </w:r>
    </w:p>
    <w:p w14:paraId="1372F4E8" w14:textId="4B280ED1" w:rsidR="0044605B" w:rsidRPr="00C57EF5" w:rsidRDefault="0032674F" w:rsidP="0032674F">
      <w:pPr>
        <w:pStyle w:val="af4"/>
      </w:pPr>
      <w:bookmarkStart w:id="51" w:name="_Toc101721589"/>
      <w:r>
        <w:t xml:space="preserve">Table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6</w:t>
      </w:r>
      <w:r w:rsidRPr="006010E8">
        <w:fldChar w:fldCharType="end"/>
      </w:r>
      <w:r>
        <w:t xml:space="preserve"> Download Circuit Pinout</w:t>
      </w:r>
      <w:bookmarkEnd w:id="51"/>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54"/>
        <w:gridCol w:w="1846"/>
        <w:gridCol w:w="1618"/>
        <w:gridCol w:w="1496"/>
        <w:gridCol w:w="1466"/>
      </w:tblGrid>
      <w:tr w:rsidR="0044605B" w:rsidRPr="0032674F" w14:paraId="6600076B" w14:textId="77777777" w:rsidTr="0032674F">
        <w:tc>
          <w:tcPr>
            <w:tcW w:w="1696" w:type="dxa"/>
            <w:shd w:val="clear" w:color="auto" w:fill="BFBFBF"/>
            <w:vAlign w:val="center"/>
          </w:tcPr>
          <w:p w14:paraId="3C2A3588" w14:textId="77777777" w:rsidR="0044605B" w:rsidRPr="0032674F" w:rsidRDefault="0044605B" w:rsidP="00A478EF">
            <w:pPr>
              <w:pStyle w:val="Tabletext"/>
            </w:pPr>
            <w:r>
              <w:t>Signal Name</w:t>
            </w:r>
          </w:p>
        </w:tc>
        <w:tc>
          <w:tcPr>
            <w:tcW w:w="1919" w:type="dxa"/>
            <w:shd w:val="clear" w:color="auto" w:fill="BFBFBF"/>
            <w:vAlign w:val="center"/>
          </w:tcPr>
          <w:p w14:paraId="3A5486A9" w14:textId="77777777" w:rsidR="0044605B" w:rsidRPr="0032674F" w:rsidRDefault="0044605B" w:rsidP="00A478EF">
            <w:pPr>
              <w:pStyle w:val="Tabletext"/>
            </w:pPr>
            <w:r>
              <w:t>Pin No.</w:t>
            </w:r>
          </w:p>
        </w:tc>
        <w:tc>
          <w:tcPr>
            <w:tcW w:w="1664" w:type="dxa"/>
            <w:shd w:val="clear" w:color="auto" w:fill="BFBFBF"/>
            <w:vAlign w:val="center"/>
          </w:tcPr>
          <w:p w14:paraId="57BEDC95" w14:textId="77777777" w:rsidR="0044605B" w:rsidRPr="0032674F" w:rsidRDefault="0044605B" w:rsidP="00A478EF">
            <w:pPr>
              <w:pStyle w:val="Tabletext"/>
            </w:pPr>
            <w:r>
              <w:t>BANK</w:t>
            </w:r>
          </w:p>
        </w:tc>
        <w:tc>
          <w:tcPr>
            <w:tcW w:w="1509" w:type="dxa"/>
            <w:shd w:val="clear" w:color="auto" w:fill="BFBFBF"/>
            <w:vAlign w:val="center"/>
          </w:tcPr>
          <w:p w14:paraId="50211C24" w14:textId="77777777" w:rsidR="0044605B" w:rsidRPr="0032674F" w:rsidRDefault="0044605B" w:rsidP="00A478EF">
            <w:pPr>
              <w:pStyle w:val="Tabletext"/>
            </w:pPr>
            <w:r>
              <w:t>Description</w:t>
            </w:r>
          </w:p>
        </w:tc>
        <w:tc>
          <w:tcPr>
            <w:tcW w:w="1508" w:type="dxa"/>
            <w:shd w:val="clear" w:color="auto" w:fill="BFBFBF"/>
            <w:vAlign w:val="center"/>
          </w:tcPr>
          <w:p w14:paraId="21416D04" w14:textId="77777777" w:rsidR="0044605B" w:rsidRPr="0032674F" w:rsidRDefault="0044605B" w:rsidP="00A478EF">
            <w:pPr>
              <w:pStyle w:val="Tabletext"/>
            </w:pPr>
            <w:r>
              <w:t>I/O Level</w:t>
            </w:r>
          </w:p>
        </w:tc>
      </w:tr>
      <w:tr w:rsidR="0044605B" w:rsidRPr="0032674F" w14:paraId="1283619C" w14:textId="77777777" w:rsidTr="0032674F">
        <w:tc>
          <w:tcPr>
            <w:tcW w:w="1696" w:type="dxa"/>
            <w:vAlign w:val="center"/>
          </w:tcPr>
          <w:p w14:paraId="2A299353" w14:textId="77777777" w:rsidR="0044605B" w:rsidRPr="0032674F" w:rsidRDefault="0044605B" w:rsidP="00A478EF">
            <w:pPr>
              <w:pStyle w:val="Tabletext"/>
            </w:pPr>
            <w:r>
              <w:t>FPGA_ TMS</w:t>
            </w:r>
          </w:p>
        </w:tc>
        <w:tc>
          <w:tcPr>
            <w:tcW w:w="1919" w:type="dxa"/>
            <w:vAlign w:val="center"/>
          </w:tcPr>
          <w:p w14:paraId="1805AFDF" w14:textId="77777777" w:rsidR="0044605B" w:rsidRPr="0032674F" w:rsidRDefault="0044605B" w:rsidP="00A478EF">
            <w:pPr>
              <w:pStyle w:val="Tabletext"/>
            </w:pPr>
            <w:r>
              <w:t>6</w:t>
            </w:r>
          </w:p>
        </w:tc>
        <w:tc>
          <w:tcPr>
            <w:tcW w:w="1664" w:type="dxa"/>
            <w:vAlign w:val="center"/>
          </w:tcPr>
          <w:p w14:paraId="2D38B3E3" w14:textId="77777777" w:rsidR="0044605B" w:rsidRPr="0032674F" w:rsidRDefault="0044605B" w:rsidP="00A478EF">
            <w:pPr>
              <w:pStyle w:val="Tabletext"/>
            </w:pPr>
            <w:r>
              <w:t>0</w:t>
            </w:r>
          </w:p>
        </w:tc>
        <w:tc>
          <w:tcPr>
            <w:tcW w:w="1509" w:type="dxa"/>
            <w:vAlign w:val="center"/>
          </w:tcPr>
          <w:p w14:paraId="7359D5F1" w14:textId="77777777" w:rsidR="0044605B" w:rsidRPr="0032674F" w:rsidRDefault="0044605B" w:rsidP="00A478EF">
            <w:pPr>
              <w:pStyle w:val="Tabletext"/>
            </w:pPr>
            <w:r>
              <w:t>TMS</w:t>
            </w:r>
          </w:p>
        </w:tc>
        <w:tc>
          <w:tcPr>
            <w:tcW w:w="1508" w:type="dxa"/>
            <w:vAlign w:val="center"/>
          </w:tcPr>
          <w:p w14:paraId="58716D85" w14:textId="77777777" w:rsidR="0044605B" w:rsidRPr="0032674F" w:rsidRDefault="0044605B" w:rsidP="00A478EF">
            <w:pPr>
              <w:pStyle w:val="Tabletext"/>
            </w:pPr>
            <w:r>
              <w:t>3.3V</w:t>
            </w:r>
          </w:p>
        </w:tc>
      </w:tr>
      <w:tr w:rsidR="0044605B" w:rsidRPr="0032674F" w14:paraId="75DC8613" w14:textId="77777777" w:rsidTr="0032674F">
        <w:tc>
          <w:tcPr>
            <w:tcW w:w="1696" w:type="dxa"/>
            <w:vAlign w:val="center"/>
          </w:tcPr>
          <w:p w14:paraId="55444C6D" w14:textId="77777777" w:rsidR="0044605B" w:rsidRPr="0032674F" w:rsidRDefault="0044605B" w:rsidP="00A478EF">
            <w:pPr>
              <w:pStyle w:val="Tabletext"/>
            </w:pPr>
            <w:r>
              <w:t>FPGA_ TCK</w:t>
            </w:r>
          </w:p>
        </w:tc>
        <w:tc>
          <w:tcPr>
            <w:tcW w:w="1919" w:type="dxa"/>
            <w:vAlign w:val="center"/>
          </w:tcPr>
          <w:p w14:paraId="3834D8A0" w14:textId="77777777" w:rsidR="0044605B" w:rsidRPr="0032674F" w:rsidRDefault="0044605B" w:rsidP="00A478EF">
            <w:pPr>
              <w:pStyle w:val="Tabletext"/>
            </w:pPr>
            <w:r>
              <w:t>7</w:t>
            </w:r>
          </w:p>
        </w:tc>
        <w:tc>
          <w:tcPr>
            <w:tcW w:w="1664" w:type="dxa"/>
            <w:vAlign w:val="center"/>
          </w:tcPr>
          <w:p w14:paraId="5E674299" w14:textId="77777777" w:rsidR="0044605B" w:rsidRPr="0032674F" w:rsidRDefault="0044605B" w:rsidP="00A478EF">
            <w:pPr>
              <w:pStyle w:val="Tabletext"/>
            </w:pPr>
            <w:r>
              <w:t>0</w:t>
            </w:r>
          </w:p>
        </w:tc>
        <w:tc>
          <w:tcPr>
            <w:tcW w:w="1509" w:type="dxa"/>
            <w:vAlign w:val="center"/>
          </w:tcPr>
          <w:p w14:paraId="3A72C492" w14:textId="77777777" w:rsidR="0044605B" w:rsidRPr="0032674F" w:rsidRDefault="0044605B" w:rsidP="00A478EF">
            <w:pPr>
              <w:pStyle w:val="Tabletext"/>
            </w:pPr>
            <w:r>
              <w:t>TCK</w:t>
            </w:r>
          </w:p>
        </w:tc>
        <w:tc>
          <w:tcPr>
            <w:tcW w:w="1508" w:type="dxa"/>
            <w:vAlign w:val="center"/>
          </w:tcPr>
          <w:p w14:paraId="5FEBD879" w14:textId="77777777" w:rsidR="0044605B" w:rsidRPr="0032674F" w:rsidRDefault="0044605B" w:rsidP="00A478EF">
            <w:pPr>
              <w:pStyle w:val="Tabletext"/>
            </w:pPr>
            <w:r>
              <w:t>3.3V</w:t>
            </w:r>
          </w:p>
        </w:tc>
      </w:tr>
      <w:tr w:rsidR="0044605B" w:rsidRPr="0032674F" w14:paraId="55333CDB" w14:textId="77777777" w:rsidTr="0032674F">
        <w:tc>
          <w:tcPr>
            <w:tcW w:w="1696" w:type="dxa"/>
            <w:vAlign w:val="center"/>
          </w:tcPr>
          <w:p w14:paraId="28108B3A" w14:textId="77777777" w:rsidR="0044605B" w:rsidRPr="0032674F" w:rsidRDefault="0044605B" w:rsidP="00A478EF">
            <w:pPr>
              <w:pStyle w:val="Tabletext"/>
            </w:pPr>
            <w:r>
              <w:t>FPGA_ TDI</w:t>
            </w:r>
          </w:p>
        </w:tc>
        <w:tc>
          <w:tcPr>
            <w:tcW w:w="1919" w:type="dxa"/>
            <w:vAlign w:val="center"/>
          </w:tcPr>
          <w:p w14:paraId="1DBA015F" w14:textId="77777777" w:rsidR="0044605B" w:rsidRPr="0032674F" w:rsidRDefault="0044605B" w:rsidP="00A478EF">
            <w:pPr>
              <w:pStyle w:val="Tabletext"/>
            </w:pPr>
            <w:r>
              <w:t>3</w:t>
            </w:r>
          </w:p>
        </w:tc>
        <w:tc>
          <w:tcPr>
            <w:tcW w:w="1664" w:type="dxa"/>
            <w:vAlign w:val="center"/>
          </w:tcPr>
          <w:p w14:paraId="03D35010" w14:textId="77777777" w:rsidR="0044605B" w:rsidRPr="0032674F" w:rsidRDefault="0044605B" w:rsidP="00A478EF">
            <w:pPr>
              <w:pStyle w:val="Tabletext"/>
            </w:pPr>
            <w:r>
              <w:t>0</w:t>
            </w:r>
          </w:p>
        </w:tc>
        <w:tc>
          <w:tcPr>
            <w:tcW w:w="1509" w:type="dxa"/>
            <w:vAlign w:val="center"/>
          </w:tcPr>
          <w:p w14:paraId="5CB33247" w14:textId="77777777" w:rsidR="0044605B" w:rsidRPr="0032674F" w:rsidRDefault="0044605B" w:rsidP="00A478EF">
            <w:pPr>
              <w:pStyle w:val="Tabletext"/>
            </w:pPr>
            <w:r>
              <w:t>TDI</w:t>
            </w:r>
          </w:p>
        </w:tc>
        <w:tc>
          <w:tcPr>
            <w:tcW w:w="1508" w:type="dxa"/>
            <w:vAlign w:val="center"/>
          </w:tcPr>
          <w:p w14:paraId="619CBE09" w14:textId="77777777" w:rsidR="0044605B" w:rsidRPr="0032674F" w:rsidRDefault="0044605B" w:rsidP="00A478EF">
            <w:pPr>
              <w:pStyle w:val="Tabletext"/>
            </w:pPr>
            <w:r>
              <w:t>3.3V</w:t>
            </w:r>
          </w:p>
        </w:tc>
      </w:tr>
      <w:tr w:rsidR="0044605B" w:rsidRPr="0032674F" w14:paraId="21D3E3B4" w14:textId="77777777" w:rsidTr="0032674F">
        <w:tc>
          <w:tcPr>
            <w:tcW w:w="1696" w:type="dxa"/>
            <w:vAlign w:val="center"/>
          </w:tcPr>
          <w:p w14:paraId="29B27261" w14:textId="77777777" w:rsidR="0044605B" w:rsidRPr="0032674F" w:rsidRDefault="0044605B" w:rsidP="00A478EF">
            <w:pPr>
              <w:pStyle w:val="Tabletext"/>
            </w:pPr>
            <w:r>
              <w:t>FPGA_ TDO</w:t>
            </w:r>
          </w:p>
        </w:tc>
        <w:tc>
          <w:tcPr>
            <w:tcW w:w="1919" w:type="dxa"/>
            <w:vAlign w:val="center"/>
          </w:tcPr>
          <w:p w14:paraId="3DDABE64" w14:textId="77777777" w:rsidR="0044605B" w:rsidRPr="0032674F" w:rsidRDefault="0044605B" w:rsidP="00A478EF">
            <w:pPr>
              <w:pStyle w:val="Tabletext"/>
            </w:pPr>
            <w:r>
              <w:t>4</w:t>
            </w:r>
          </w:p>
        </w:tc>
        <w:tc>
          <w:tcPr>
            <w:tcW w:w="1664" w:type="dxa"/>
            <w:vAlign w:val="center"/>
          </w:tcPr>
          <w:p w14:paraId="0BC6E34A" w14:textId="77777777" w:rsidR="0044605B" w:rsidRPr="0032674F" w:rsidRDefault="0044605B" w:rsidP="00A478EF">
            <w:pPr>
              <w:pStyle w:val="Tabletext"/>
            </w:pPr>
            <w:r>
              <w:t>0</w:t>
            </w:r>
          </w:p>
        </w:tc>
        <w:tc>
          <w:tcPr>
            <w:tcW w:w="1509" w:type="dxa"/>
            <w:vAlign w:val="center"/>
          </w:tcPr>
          <w:p w14:paraId="680A4301" w14:textId="77777777" w:rsidR="0044605B" w:rsidRPr="0032674F" w:rsidRDefault="0044605B" w:rsidP="00A478EF">
            <w:pPr>
              <w:pStyle w:val="Tabletext"/>
            </w:pPr>
            <w:r>
              <w:t>TDO</w:t>
            </w:r>
          </w:p>
        </w:tc>
        <w:tc>
          <w:tcPr>
            <w:tcW w:w="1508" w:type="dxa"/>
            <w:vAlign w:val="center"/>
          </w:tcPr>
          <w:p w14:paraId="6CB9753F" w14:textId="77777777" w:rsidR="0044605B" w:rsidRPr="0032674F" w:rsidRDefault="0044605B" w:rsidP="00A478EF">
            <w:pPr>
              <w:pStyle w:val="Tabletext"/>
            </w:pPr>
            <w:r>
              <w:t>3.3V</w:t>
            </w:r>
          </w:p>
        </w:tc>
      </w:tr>
    </w:tbl>
    <w:p w14:paraId="3C5510CC" w14:textId="035A824D" w:rsidR="0044605B" w:rsidRPr="004E233F" w:rsidRDefault="0044605B" w:rsidP="00216523">
      <w:pPr>
        <w:pStyle w:val="3"/>
        <w:pageBreakBefore/>
      </w:pPr>
      <w:bookmarkStart w:id="52" w:name="_Toc101799651"/>
      <w:r>
        <w:lastRenderedPageBreak/>
        <w:t>Power Supply</w:t>
      </w:r>
      <w:bookmarkEnd w:id="52"/>
    </w:p>
    <w:p w14:paraId="26723103" w14:textId="4F97AA94" w:rsidR="0044605B" w:rsidRPr="00347240" w:rsidRDefault="0044605B" w:rsidP="00FA1151">
      <w:pPr>
        <w:pStyle w:val="40"/>
      </w:pPr>
      <w:r>
        <w:t>Overview</w:t>
      </w:r>
    </w:p>
    <w:p w14:paraId="05CEFDD6" w14:textId="0D33898B" w:rsidR="0044605B" w:rsidRPr="00347240" w:rsidRDefault="0044605B" w:rsidP="0044300B">
      <w:pPr>
        <w:ind w:firstLine="480"/>
      </w:pPr>
      <w:r>
        <w:t>The development board provides DC5V input through the Type-C USB interface, and is equipped with 1.5A overcurrent protection and anti-reverse connection protection.</w:t>
      </w:r>
    </w:p>
    <w:p w14:paraId="70ECA1A1" w14:textId="7AB88387" w:rsidR="0044605B" w:rsidRDefault="0044605B" w:rsidP="00FA1151">
      <w:pPr>
        <w:pStyle w:val="40"/>
      </w:pPr>
      <w:r>
        <w:t>Power System Distribution</w:t>
      </w:r>
    </w:p>
    <w:p w14:paraId="11951820" w14:textId="38EEBC2D" w:rsidR="0044300B" w:rsidRDefault="0032674F" w:rsidP="0044300B">
      <w:pPr>
        <w:pStyle w:val="af4"/>
        <w:rPr>
          <w:sz w:val="20"/>
        </w:rPr>
      </w:pPr>
      <w:bookmarkStart w:id="53" w:name="_Toc101721569"/>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8</w:t>
      </w:r>
      <w:r w:rsidRPr="007859A2">
        <w:fldChar w:fldCharType="end"/>
      </w:r>
      <w:r>
        <w:t xml:space="preserve"> Power Circuit</w:t>
      </w:r>
      <w:bookmarkEnd w:id="53"/>
    </w:p>
    <w:p w14:paraId="410181BE" w14:textId="77777777" w:rsidR="0044605B" w:rsidRDefault="0044605B" w:rsidP="0044300B">
      <w:pPr>
        <w:pStyle w:val="FigureC"/>
        <w:rPr>
          <w:noProof/>
        </w:rPr>
      </w:pPr>
      <w:r>
        <w:object w:dxaOrig="6511" w:dyaOrig="1860" w14:anchorId="516C137F">
          <v:shape id="_x0000_i1027" type="#_x0000_t75" style="width:254.5pt;height:73pt" o:ole="">
            <v:imagedata r:id="rId43" o:title=""/>
          </v:shape>
          <o:OLEObject Type="Embed" ProgID="Visio.Drawing.15" ShapeID="_x0000_i1027" DrawAspect="Content" ObjectID="_1714919905" r:id="rId44"/>
        </w:object>
      </w:r>
    </w:p>
    <w:p w14:paraId="00FBC0A2" w14:textId="290FF273" w:rsidR="0044605B" w:rsidRPr="003441DD" w:rsidRDefault="0044605B" w:rsidP="00063CB9">
      <w:pPr>
        <w:pStyle w:val="3"/>
      </w:pPr>
      <w:bookmarkStart w:id="54" w:name="_Toc101799652"/>
      <w:r>
        <w:t>LED</w:t>
      </w:r>
      <w:bookmarkEnd w:id="54"/>
    </w:p>
    <w:p w14:paraId="5519BC6D" w14:textId="153D321B" w:rsidR="0044605B" w:rsidRPr="001E6637" w:rsidRDefault="0044605B" w:rsidP="00FA1151">
      <w:pPr>
        <w:pStyle w:val="40"/>
      </w:pPr>
      <w:r>
        <w:t>Overview</w:t>
      </w:r>
    </w:p>
    <w:p w14:paraId="575E7691" w14:textId="7B62B95B" w:rsidR="0044605B" w:rsidRPr="003441DD" w:rsidRDefault="0044605B" w:rsidP="0044300B">
      <w:pPr>
        <w:ind w:firstLine="480"/>
      </w:pPr>
      <w:r>
        <w:t>There are eight LEDs in the development board and they can display the required status. After connecting the control connector of the LED with the extended IO connector, the LED can be tested in the following ways.</w:t>
      </w:r>
    </w:p>
    <w:p w14:paraId="5DF77D3A" w14:textId="34FC854F" w:rsidR="0044605B" w:rsidRPr="00622CBB" w:rsidRDefault="0044605B" w:rsidP="00622CBB">
      <w:pPr>
        <w:pStyle w:val="Bullet"/>
      </w:pPr>
      <w:r>
        <w:t xml:space="preserve">When the output signal of the corresponding pin of the FPGA is in high level, the LED is off; </w:t>
      </w:r>
    </w:p>
    <w:p w14:paraId="7A8C1121" w14:textId="60220324" w:rsidR="0044605B" w:rsidRPr="003441DD" w:rsidRDefault="0044605B" w:rsidP="00622CBB">
      <w:pPr>
        <w:pStyle w:val="Bullet"/>
      </w:pPr>
      <w:r>
        <w:t>If the output signal is low, LED is on.</w:t>
      </w:r>
    </w:p>
    <w:p w14:paraId="6A7A10E1" w14:textId="3CFBE44C" w:rsidR="0044605B" w:rsidRDefault="0044605B" w:rsidP="00FA1151">
      <w:pPr>
        <w:pStyle w:val="40"/>
      </w:pPr>
      <w:r>
        <w:t>LED Circuit</w:t>
      </w:r>
    </w:p>
    <w:p w14:paraId="3AD57895" w14:textId="6AB4BBE3" w:rsidR="0044300B" w:rsidRDefault="0032674F" w:rsidP="00936EDF">
      <w:pPr>
        <w:pStyle w:val="af4"/>
        <w:rPr>
          <w:noProof/>
        </w:rPr>
      </w:pPr>
      <w:bookmarkStart w:id="55" w:name="_Toc101721570"/>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9</w:t>
      </w:r>
      <w:r w:rsidRPr="007859A2">
        <w:fldChar w:fldCharType="end"/>
      </w:r>
      <w:r>
        <w:t xml:space="preserve"> LED Circuit Schematic</w:t>
      </w:r>
      <w:bookmarkEnd w:id="55"/>
    </w:p>
    <w:p w14:paraId="67E6652C" w14:textId="77777777" w:rsidR="0044605B" w:rsidRDefault="0044605B" w:rsidP="00936EDF">
      <w:pPr>
        <w:pStyle w:val="FigureC"/>
        <w:rPr>
          <w:noProof/>
        </w:rPr>
      </w:pPr>
      <w:r>
        <w:rPr>
          <w:noProof/>
        </w:rPr>
        <w:drawing>
          <wp:inline distT="0" distB="0" distL="0" distR="0" wp14:anchorId="26CC6291" wp14:editId="09EE2BF9">
            <wp:extent cx="1928812" cy="1916503"/>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8617" cy="1956054"/>
                    </a:xfrm>
                    <a:prstGeom prst="rect">
                      <a:avLst/>
                    </a:prstGeom>
                  </pic:spPr>
                </pic:pic>
              </a:graphicData>
            </a:graphic>
          </wp:inline>
        </w:drawing>
      </w:r>
      <w:r>
        <w:t xml:space="preserve"> </w:t>
      </w:r>
      <w:r>
        <w:rPr>
          <w:noProof/>
        </w:rPr>
        <w:drawing>
          <wp:inline distT="0" distB="0" distL="0" distR="0" wp14:anchorId="11199406" wp14:editId="1D50763C">
            <wp:extent cx="2447925" cy="1234572"/>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8538" cy="1239925"/>
                    </a:xfrm>
                    <a:prstGeom prst="rect">
                      <a:avLst/>
                    </a:prstGeom>
                  </pic:spPr>
                </pic:pic>
              </a:graphicData>
            </a:graphic>
          </wp:inline>
        </w:drawing>
      </w:r>
    </w:p>
    <w:p w14:paraId="3298D805" w14:textId="77777777" w:rsidR="0032674F" w:rsidRDefault="0032674F" w:rsidP="00936EDF">
      <w:pPr>
        <w:pStyle w:val="FigureC"/>
        <w:rPr>
          <w:noProof/>
        </w:rPr>
      </w:pPr>
    </w:p>
    <w:p w14:paraId="5E6148D4" w14:textId="2F93AE07" w:rsidR="0044605B" w:rsidRPr="00347240" w:rsidRDefault="0044605B" w:rsidP="00FA1151">
      <w:pPr>
        <w:pStyle w:val="40"/>
      </w:pPr>
      <w:r>
        <w:t>Pinout</w:t>
      </w:r>
    </w:p>
    <w:p w14:paraId="5533CD39" w14:textId="47278727" w:rsidR="0044605B" w:rsidRDefault="0044605B" w:rsidP="00936EDF">
      <w:pPr>
        <w:ind w:firstLine="480"/>
      </w:pPr>
      <w:r>
        <w:t xml:space="preserve">There are user-extended IOs on the development board that can be connected if needed. Connect the LED-related control ports on the J5 connector to the corresponding IOs on the extended IO connector J2 with </w:t>
      </w:r>
      <w:r>
        <w:lastRenderedPageBreak/>
        <w:t>Dupont cables, that is, IOs are assigned to the LED.</w:t>
      </w:r>
    </w:p>
    <w:p w14:paraId="37118688" w14:textId="5A48FE4A" w:rsidR="0044605B" w:rsidRPr="00D00121" w:rsidRDefault="0044605B" w:rsidP="00063CB9">
      <w:pPr>
        <w:pStyle w:val="3"/>
      </w:pPr>
      <w:bookmarkStart w:id="56" w:name="_Toc101799653"/>
      <w:r>
        <w:t>Key</w:t>
      </w:r>
      <w:bookmarkEnd w:id="56"/>
    </w:p>
    <w:p w14:paraId="3662D71D" w14:textId="5E3E9B76" w:rsidR="0044605B" w:rsidRPr="00347240" w:rsidRDefault="0044605B" w:rsidP="00FA1151">
      <w:pPr>
        <w:pStyle w:val="40"/>
      </w:pPr>
      <w:r>
        <w:t>Overview</w:t>
      </w:r>
    </w:p>
    <w:p w14:paraId="08E346DC" w14:textId="5278CA7E" w:rsidR="0044605B" w:rsidRPr="003441DD" w:rsidRDefault="0044605B" w:rsidP="00936EDF">
      <w:pPr>
        <w:ind w:firstLine="480"/>
      </w:pPr>
      <w:r>
        <w:t>There are four keys in the development board. Users can manually input low level to the corresponding FPGA pins for testing purposes. When the key is pressed, it is low.</w:t>
      </w:r>
    </w:p>
    <w:p w14:paraId="122218CD" w14:textId="11547510" w:rsidR="0044605B" w:rsidRDefault="0044605B" w:rsidP="00FA1151">
      <w:pPr>
        <w:pStyle w:val="40"/>
      </w:pPr>
      <w:r>
        <w:t>Key Circuit</w:t>
      </w:r>
    </w:p>
    <w:p w14:paraId="7C62BBA3" w14:textId="2BE77B7B" w:rsidR="00936EDF" w:rsidRDefault="0032674F" w:rsidP="00936EDF">
      <w:pPr>
        <w:pStyle w:val="af4"/>
      </w:pPr>
      <w:bookmarkStart w:id="57" w:name="_Toc101721571"/>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10</w:t>
      </w:r>
      <w:r w:rsidRPr="007859A2">
        <w:fldChar w:fldCharType="end"/>
      </w:r>
      <w:r>
        <w:t xml:space="preserve"> Key Circuit Schematic</w:t>
      </w:r>
      <w:bookmarkEnd w:id="57"/>
    </w:p>
    <w:p w14:paraId="411E30C3" w14:textId="77777777" w:rsidR="0044605B" w:rsidRDefault="0044605B" w:rsidP="00936EDF">
      <w:pPr>
        <w:pStyle w:val="FigureC"/>
        <w:rPr>
          <w:noProof/>
        </w:rPr>
      </w:pPr>
      <w:r>
        <w:rPr>
          <w:noProof/>
        </w:rPr>
        <w:drawing>
          <wp:inline distT="0" distB="0" distL="0" distR="0" wp14:anchorId="32D49D49" wp14:editId="21A2C9EB">
            <wp:extent cx="2100262" cy="2531391"/>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2318" cy="2570027"/>
                    </a:xfrm>
                    <a:prstGeom prst="rect">
                      <a:avLst/>
                    </a:prstGeom>
                  </pic:spPr>
                </pic:pic>
              </a:graphicData>
            </a:graphic>
          </wp:inline>
        </w:drawing>
      </w:r>
      <w:r>
        <w:t xml:space="preserve">   </w:t>
      </w:r>
      <w:r>
        <w:rPr>
          <w:noProof/>
        </w:rPr>
        <w:drawing>
          <wp:inline distT="0" distB="0" distL="0" distR="0" wp14:anchorId="7D291263" wp14:editId="2BB34DE3">
            <wp:extent cx="2724150" cy="131717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7303" cy="1323531"/>
                    </a:xfrm>
                    <a:prstGeom prst="rect">
                      <a:avLst/>
                    </a:prstGeom>
                  </pic:spPr>
                </pic:pic>
              </a:graphicData>
            </a:graphic>
          </wp:inline>
        </w:drawing>
      </w:r>
    </w:p>
    <w:p w14:paraId="715EE8F8" w14:textId="6EE469FB" w:rsidR="0044605B" w:rsidRPr="00347240" w:rsidRDefault="0044605B" w:rsidP="00FA1151">
      <w:pPr>
        <w:pStyle w:val="40"/>
      </w:pPr>
      <w:r>
        <w:t>Pinout</w:t>
      </w:r>
    </w:p>
    <w:p w14:paraId="611C5A05" w14:textId="7880E135" w:rsidR="0044605B" w:rsidRDefault="0044605B" w:rsidP="00936EDF">
      <w:pPr>
        <w:ind w:firstLine="480"/>
      </w:pPr>
      <w:r>
        <w:t>There are user-extended IOs on the development board that can be connected if needed. Connect the key-related control ports on the J5 connector to the corresponding IOs on the extended IO connector J2 with Dupont cables, that is, IOs are assigned to the key.</w:t>
      </w:r>
    </w:p>
    <w:p w14:paraId="472541D7" w14:textId="64AB278C" w:rsidR="0044605B" w:rsidRPr="00D00121" w:rsidRDefault="0044605B" w:rsidP="00063CB9">
      <w:pPr>
        <w:pStyle w:val="3"/>
      </w:pPr>
      <w:bookmarkStart w:id="58" w:name="_Toc101799654"/>
      <w:r>
        <w:t>Dip Switch</w:t>
      </w:r>
      <w:bookmarkEnd w:id="58"/>
    </w:p>
    <w:p w14:paraId="7B5BBF47" w14:textId="6E5CFCF5" w:rsidR="0044605B" w:rsidRPr="00347240" w:rsidRDefault="0044605B" w:rsidP="00FA1151">
      <w:pPr>
        <w:pStyle w:val="40"/>
      </w:pPr>
      <w:r>
        <w:t>Overview</w:t>
      </w:r>
    </w:p>
    <w:p w14:paraId="09C5EF66" w14:textId="00D1D11B" w:rsidR="0044605B" w:rsidRPr="003441DD" w:rsidRDefault="0044605B" w:rsidP="00936EDF">
      <w:pPr>
        <w:ind w:firstLine="480"/>
      </w:pPr>
      <w:r>
        <w:t>There are four dip switches in the development board. Users can manually input low level to the corresponding FPGA pins for testing purposes.</w:t>
      </w:r>
    </w:p>
    <w:p w14:paraId="097DBF0D" w14:textId="42F0F285" w:rsidR="0044605B" w:rsidRDefault="0044605B" w:rsidP="00FA1151">
      <w:pPr>
        <w:pStyle w:val="40"/>
      </w:pPr>
      <w:r>
        <w:lastRenderedPageBreak/>
        <w:t>Dip Switch Circuit</w:t>
      </w:r>
    </w:p>
    <w:p w14:paraId="37D049B2" w14:textId="3E469B25" w:rsidR="006B11B7" w:rsidRDefault="0032674F" w:rsidP="006B11B7">
      <w:pPr>
        <w:pStyle w:val="af4"/>
      </w:pPr>
      <w:bookmarkStart w:id="59" w:name="_Toc101721572"/>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11</w:t>
      </w:r>
      <w:r w:rsidRPr="007859A2">
        <w:fldChar w:fldCharType="end"/>
      </w:r>
      <w:r>
        <w:t xml:space="preserve"> Dip Switch Circuit Schematic</w:t>
      </w:r>
      <w:bookmarkEnd w:id="59"/>
    </w:p>
    <w:p w14:paraId="38170288" w14:textId="77777777" w:rsidR="0044605B" w:rsidRDefault="0044605B" w:rsidP="00936EDF">
      <w:pPr>
        <w:pStyle w:val="FigureC"/>
        <w:rPr>
          <w:noProof/>
        </w:rPr>
      </w:pPr>
      <w:r>
        <w:rPr>
          <w:noProof/>
        </w:rPr>
        <w:drawing>
          <wp:inline distT="0" distB="0" distL="0" distR="0" wp14:anchorId="18BFC2ED" wp14:editId="0FA5C030">
            <wp:extent cx="2381250" cy="123219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9720" cy="1252102"/>
                    </a:xfrm>
                    <a:prstGeom prst="rect">
                      <a:avLst/>
                    </a:prstGeom>
                  </pic:spPr>
                </pic:pic>
              </a:graphicData>
            </a:graphic>
          </wp:inline>
        </w:drawing>
      </w:r>
      <w:r>
        <w:t xml:space="preserve">   </w:t>
      </w:r>
      <w:r>
        <w:rPr>
          <w:noProof/>
        </w:rPr>
        <w:drawing>
          <wp:inline distT="0" distB="0" distL="0" distR="0" wp14:anchorId="64CAACDB" wp14:editId="4E5628F8">
            <wp:extent cx="2033588" cy="983273"/>
            <wp:effectExtent l="0" t="0" r="508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8989" cy="1000390"/>
                    </a:xfrm>
                    <a:prstGeom prst="rect">
                      <a:avLst/>
                    </a:prstGeom>
                  </pic:spPr>
                </pic:pic>
              </a:graphicData>
            </a:graphic>
          </wp:inline>
        </w:drawing>
      </w:r>
    </w:p>
    <w:p w14:paraId="35BAADD6" w14:textId="77777777" w:rsidR="0032674F" w:rsidRDefault="0032674F" w:rsidP="00936EDF">
      <w:pPr>
        <w:pStyle w:val="FigureC"/>
        <w:rPr>
          <w:noProof/>
        </w:rPr>
      </w:pPr>
    </w:p>
    <w:p w14:paraId="67479CA5" w14:textId="0424F8B8" w:rsidR="0044605B" w:rsidRPr="00347240" w:rsidRDefault="0044605B" w:rsidP="00FA1151">
      <w:pPr>
        <w:pStyle w:val="40"/>
      </w:pPr>
      <w:r>
        <w:t>Pinout</w:t>
      </w:r>
    </w:p>
    <w:p w14:paraId="41515F8D" w14:textId="42703270" w:rsidR="0044605B" w:rsidRPr="009B7432" w:rsidRDefault="0044605B" w:rsidP="006B11B7">
      <w:pPr>
        <w:ind w:firstLine="480"/>
      </w:pPr>
      <w:r>
        <w:t>There are user-extended IOs on the development board that can be connected if needed. Connect the dip switch-related control ports on the J5 connector to the corresponding IOs on the extended IO connector J2 with Dupont cables, that is, IOs are assigned to the dip switch.</w:t>
      </w:r>
    </w:p>
    <w:p w14:paraId="3D8DAA8C" w14:textId="3122F2A5" w:rsidR="0044605B" w:rsidRPr="00D00121" w:rsidRDefault="0044605B" w:rsidP="00063CB9">
      <w:pPr>
        <w:pStyle w:val="3"/>
      </w:pPr>
      <w:bookmarkStart w:id="60" w:name="_Toc101799655"/>
      <w:r>
        <w:t>RGB LED</w:t>
      </w:r>
      <w:bookmarkEnd w:id="60"/>
    </w:p>
    <w:p w14:paraId="7ED4907A" w14:textId="4C18CA7F" w:rsidR="0044605B" w:rsidRPr="00347240" w:rsidRDefault="0044605B" w:rsidP="00FA1151">
      <w:pPr>
        <w:pStyle w:val="40"/>
      </w:pPr>
      <w:r>
        <w:t>Overview</w:t>
      </w:r>
    </w:p>
    <w:p w14:paraId="3BB78D6F" w14:textId="48EE6060" w:rsidR="0044605B" w:rsidRPr="003441DD" w:rsidRDefault="0044605B" w:rsidP="006B11B7">
      <w:pPr>
        <w:ind w:firstLine="480"/>
      </w:pPr>
      <w:r>
        <w:t>The development board has four RGB LEDs. After connecting the RGB control connector to the extended IO connector, the FPGA can control the RGB LED to display different status.</w:t>
      </w:r>
    </w:p>
    <w:p w14:paraId="0BB9B192" w14:textId="479F77C6" w:rsidR="0044605B" w:rsidRDefault="009838E0" w:rsidP="00FA1151">
      <w:pPr>
        <w:pStyle w:val="40"/>
      </w:pPr>
      <w:r>
        <w:t>RGB</w:t>
      </w:r>
      <w:r w:rsidR="0044605B">
        <w:t xml:space="preserve"> LED Circuit</w:t>
      </w:r>
    </w:p>
    <w:p w14:paraId="5CF258A2" w14:textId="3A95AECF" w:rsidR="006B11B7" w:rsidRDefault="0032674F" w:rsidP="006B11B7">
      <w:pPr>
        <w:pStyle w:val="af4"/>
      </w:pPr>
      <w:bookmarkStart w:id="61" w:name="_Toc101721573"/>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12</w:t>
      </w:r>
      <w:r w:rsidRPr="007859A2">
        <w:fldChar w:fldCharType="end"/>
      </w:r>
      <w:r>
        <w:t xml:space="preserve"> RGB LED Circuit Schematic</w:t>
      </w:r>
      <w:bookmarkEnd w:id="61"/>
    </w:p>
    <w:p w14:paraId="6DDDE423" w14:textId="77777777" w:rsidR="0044605B" w:rsidRDefault="0044605B" w:rsidP="006B11B7">
      <w:pPr>
        <w:pStyle w:val="FigureC"/>
        <w:rPr>
          <w:noProof/>
        </w:rPr>
      </w:pPr>
      <w:r>
        <w:t xml:space="preserve">   </w:t>
      </w:r>
      <w:r>
        <w:rPr>
          <w:noProof/>
        </w:rPr>
        <w:drawing>
          <wp:inline distT="0" distB="0" distL="0" distR="0" wp14:anchorId="5A6EA302" wp14:editId="617079A9">
            <wp:extent cx="2133600" cy="1746807"/>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2202" cy="1778411"/>
                    </a:xfrm>
                    <a:prstGeom prst="rect">
                      <a:avLst/>
                    </a:prstGeom>
                  </pic:spPr>
                </pic:pic>
              </a:graphicData>
            </a:graphic>
          </wp:inline>
        </w:drawing>
      </w:r>
      <w:r>
        <w:t xml:space="preserve">    </w:t>
      </w:r>
      <w:r>
        <w:rPr>
          <w:noProof/>
        </w:rPr>
        <w:drawing>
          <wp:inline distT="0" distB="0" distL="0" distR="0" wp14:anchorId="32F844DA" wp14:editId="79762DB8">
            <wp:extent cx="1804987" cy="977248"/>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0987" cy="985910"/>
                    </a:xfrm>
                    <a:prstGeom prst="rect">
                      <a:avLst/>
                    </a:prstGeom>
                  </pic:spPr>
                </pic:pic>
              </a:graphicData>
            </a:graphic>
          </wp:inline>
        </w:drawing>
      </w:r>
    </w:p>
    <w:p w14:paraId="51A58BC3" w14:textId="35D8ED4B" w:rsidR="0044605B" w:rsidRPr="00347240" w:rsidRDefault="0044605B" w:rsidP="00FA1151">
      <w:pPr>
        <w:pStyle w:val="40"/>
      </w:pPr>
      <w:r>
        <w:t>Pinout</w:t>
      </w:r>
    </w:p>
    <w:p w14:paraId="56EF9A38" w14:textId="320157B6" w:rsidR="0044605B" w:rsidRPr="009B7432" w:rsidRDefault="0044605B" w:rsidP="006B11B7">
      <w:pPr>
        <w:ind w:firstLine="480"/>
      </w:pPr>
      <w:r>
        <w:t>There are user-extended IOs on the development board that can be connected if needed. Connect the RGB LED-related control ports on the J3 connector to the corresponding IOs on the extended IO connector J2 with Dupont cables, that is, IOs are assigned to the RGB LED.</w:t>
      </w:r>
    </w:p>
    <w:p w14:paraId="28A88C07" w14:textId="2B36B4CB" w:rsidR="0044605B" w:rsidRPr="00D00121" w:rsidRDefault="00BA60EC" w:rsidP="00063CB9">
      <w:pPr>
        <w:pStyle w:val="3"/>
      </w:pPr>
      <w:bookmarkStart w:id="62" w:name="_Toc101799656"/>
      <w:r>
        <w:lastRenderedPageBreak/>
        <w:t xml:space="preserve">Digital </w:t>
      </w:r>
      <w:r>
        <w:rPr>
          <w:rFonts w:hint="eastAsia"/>
        </w:rPr>
        <w:t>T</w:t>
      </w:r>
      <w:r w:rsidR="0044605B">
        <w:t>ube</w:t>
      </w:r>
      <w:bookmarkEnd w:id="62"/>
    </w:p>
    <w:p w14:paraId="6510BB1D" w14:textId="395A9AA8" w:rsidR="0044605B" w:rsidRPr="00347240" w:rsidRDefault="0044605B" w:rsidP="00FA1151">
      <w:pPr>
        <w:pStyle w:val="40"/>
      </w:pPr>
      <w:r>
        <w:t>Overview</w:t>
      </w:r>
    </w:p>
    <w:p w14:paraId="4DE727D1" w14:textId="412AFA6C" w:rsidR="0044605B" w:rsidRPr="003441DD" w:rsidRDefault="0044605B" w:rsidP="006B11B7">
      <w:pPr>
        <w:ind w:firstLine="480"/>
      </w:pPr>
      <w:r>
        <w:t>The development board has one 4-bit 8-segment digital tube with clock. After connecting the digital tube control connector to the extended IO connector, the FPGA can control the RGB LED to display different status.</w:t>
      </w:r>
    </w:p>
    <w:p w14:paraId="37EF666D" w14:textId="057DC2D3" w:rsidR="0044605B" w:rsidRDefault="00BA60EC" w:rsidP="00FA1151">
      <w:pPr>
        <w:pStyle w:val="40"/>
      </w:pPr>
      <w:r>
        <w:t>D</w:t>
      </w:r>
      <w:r>
        <w:rPr>
          <w:rFonts w:hint="eastAsia"/>
        </w:rPr>
        <w:t>igital Tube Circuit</w:t>
      </w:r>
    </w:p>
    <w:p w14:paraId="0069DE30" w14:textId="4F421BBF" w:rsidR="006B11B7" w:rsidRDefault="0032674F" w:rsidP="006B11B7">
      <w:pPr>
        <w:pStyle w:val="af4"/>
      </w:pPr>
      <w:bookmarkStart w:id="63" w:name="_Toc101721574"/>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13</w:t>
      </w:r>
      <w:r w:rsidRPr="007859A2">
        <w:fldChar w:fldCharType="end"/>
      </w:r>
      <w:r>
        <w:t xml:space="preserve"> RGB LED Circuit Schematic</w:t>
      </w:r>
      <w:bookmarkEnd w:id="63"/>
    </w:p>
    <w:p w14:paraId="763933D8" w14:textId="77777777" w:rsidR="0044605B" w:rsidRDefault="0044605B" w:rsidP="006B11B7">
      <w:pPr>
        <w:pStyle w:val="FigureC"/>
        <w:rPr>
          <w:noProof/>
        </w:rPr>
      </w:pPr>
      <w:r>
        <w:t xml:space="preserve">   </w:t>
      </w:r>
      <w:r>
        <w:rPr>
          <w:noProof/>
        </w:rPr>
        <w:drawing>
          <wp:inline distT="0" distB="0" distL="0" distR="0" wp14:anchorId="45C4D378" wp14:editId="2AF18487">
            <wp:extent cx="1909763" cy="2722507"/>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40552" cy="2766399"/>
                    </a:xfrm>
                    <a:prstGeom prst="rect">
                      <a:avLst/>
                    </a:prstGeom>
                  </pic:spPr>
                </pic:pic>
              </a:graphicData>
            </a:graphic>
          </wp:inline>
        </w:drawing>
      </w:r>
      <w:r>
        <w:t xml:space="preserve">    </w:t>
      </w:r>
      <w:r>
        <w:rPr>
          <w:noProof/>
        </w:rPr>
        <w:drawing>
          <wp:inline distT="0" distB="0" distL="0" distR="0" wp14:anchorId="0E75F208" wp14:editId="5DD2DF37">
            <wp:extent cx="1804987" cy="977248"/>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0987" cy="985910"/>
                    </a:xfrm>
                    <a:prstGeom prst="rect">
                      <a:avLst/>
                    </a:prstGeom>
                  </pic:spPr>
                </pic:pic>
              </a:graphicData>
            </a:graphic>
          </wp:inline>
        </w:drawing>
      </w:r>
    </w:p>
    <w:p w14:paraId="362F41B5" w14:textId="77777777" w:rsidR="0032674F" w:rsidRDefault="0032674F" w:rsidP="006B11B7">
      <w:pPr>
        <w:pStyle w:val="FigureC"/>
        <w:rPr>
          <w:noProof/>
        </w:rPr>
      </w:pPr>
    </w:p>
    <w:p w14:paraId="4E7C87CE" w14:textId="53D47EDD" w:rsidR="0044605B" w:rsidRPr="00347240" w:rsidRDefault="0044605B" w:rsidP="00FA1151">
      <w:pPr>
        <w:pStyle w:val="40"/>
      </w:pPr>
      <w:r>
        <w:t>Pinout</w:t>
      </w:r>
    </w:p>
    <w:p w14:paraId="1A72D4D6" w14:textId="554CD196" w:rsidR="0044605B" w:rsidRPr="009B7432" w:rsidRDefault="0044605B" w:rsidP="006B11B7">
      <w:pPr>
        <w:ind w:firstLine="480"/>
      </w:pPr>
      <w:r>
        <w:t>There are user-extended IOs on the development board that can be connected if needed. Connect the digital tube-related control ports on the J3 connector to the corresponding IOs on the extended IO connector J2 with Dupont cables, that is, IOs are assigned to the digital tube.</w:t>
      </w:r>
    </w:p>
    <w:p w14:paraId="5876A1AB" w14:textId="16818A0B" w:rsidR="0044605B" w:rsidRPr="00D00121" w:rsidRDefault="0044605B" w:rsidP="00063CB9">
      <w:pPr>
        <w:pStyle w:val="3"/>
      </w:pPr>
      <w:bookmarkStart w:id="64" w:name="_Toc101799657"/>
      <w:r>
        <w:t>Motherboard Extended IO Connector</w:t>
      </w:r>
      <w:bookmarkEnd w:id="64"/>
    </w:p>
    <w:p w14:paraId="5A24F469" w14:textId="03DCA419" w:rsidR="0044605B" w:rsidRPr="00347240" w:rsidRDefault="0044605B" w:rsidP="00FA1151">
      <w:pPr>
        <w:pStyle w:val="40"/>
      </w:pPr>
      <w:r>
        <w:t>Overview</w:t>
      </w:r>
    </w:p>
    <w:p w14:paraId="56C1516F" w14:textId="22C61F25" w:rsidR="0044605B" w:rsidRPr="003441DD" w:rsidRDefault="0044605B" w:rsidP="006B11B7">
      <w:pPr>
        <w:ind w:firstLine="480"/>
      </w:pPr>
      <w:r>
        <w:t>The development board connects all extended IOs of m</w:t>
      </w:r>
      <w:r w:rsidR="004633C7">
        <w:t>otherboard to a double-row 2.54</w:t>
      </w:r>
      <w:r w:rsidR="004633C7">
        <w:rPr>
          <w:rFonts w:hint="eastAsia"/>
        </w:rPr>
        <w:t xml:space="preserve">mm </w:t>
      </w:r>
      <w:r>
        <w:t>pin header J2, which is convenient for you to use.</w:t>
      </w:r>
    </w:p>
    <w:p w14:paraId="515E01BD" w14:textId="6853884B" w:rsidR="0044605B" w:rsidRDefault="00022D41" w:rsidP="00FA1151">
      <w:pPr>
        <w:pStyle w:val="40"/>
      </w:pPr>
      <w:r>
        <w:rPr>
          <w:rFonts w:hint="eastAsia"/>
        </w:rPr>
        <w:lastRenderedPageBreak/>
        <w:t>Extended IO Circuit</w:t>
      </w:r>
    </w:p>
    <w:p w14:paraId="49671CC7" w14:textId="549F17ED" w:rsidR="006B11B7" w:rsidRPr="006B11B7" w:rsidRDefault="0032674F" w:rsidP="006B11B7">
      <w:pPr>
        <w:pStyle w:val="af4"/>
      </w:pPr>
      <w:bookmarkStart w:id="65" w:name="_Toc101721575"/>
      <w:r>
        <w:t xml:space="preserve">Figure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14</w:t>
      </w:r>
      <w:r w:rsidRPr="007859A2">
        <w:fldChar w:fldCharType="end"/>
      </w:r>
      <w:r>
        <w:t xml:space="preserve"> Extended IO Circuit Schematic</w:t>
      </w:r>
      <w:bookmarkEnd w:id="65"/>
    </w:p>
    <w:p w14:paraId="1E759783" w14:textId="382073B8" w:rsidR="0044605B" w:rsidRDefault="0044605B" w:rsidP="006B11B7">
      <w:pPr>
        <w:pStyle w:val="FigureC"/>
        <w:rPr>
          <w:noProof/>
        </w:rPr>
      </w:pPr>
      <w:r>
        <w:rPr>
          <w:noProof/>
        </w:rPr>
        <w:drawing>
          <wp:inline distT="0" distB="0" distL="0" distR="0" wp14:anchorId="7DCA37AA" wp14:editId="51C66A2B">
            <wp:extent cx="4710113" cy="2298349"/>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22120" cy="2304208"/>
                    </a:xfrm>
                    <a:prstGeom prst="rect">
                      <a:avLst/>
                    </a:prstGeom>
                  </pic:spPr>
                </pic:pic>
              </a:graphicData>
            </a:graphic>
          </wp:inline>
        </w:drawing>
      </w:r>
    </w:p>
    <w:p w14:paraId="5E6D1AED" w14:textId="77777777" w:rsidR="00FA1151" w:rsidRDefault="00FA1151" w:rsidP="006B11B7">
      <w:pPr>
        <w:pStyle w:val="FigureC"/>
        <w:rPr>
          <w:noProof/>
        </w:rPr>
      </w:pPr>
    </w:p>
    <w:p w14:paraId="2A905BEE" w14:textId="599C6427" w:rsidR="0044605B" w:rsidRPr="00347240" w:rsidRDefault="0044605B" w:rsidP="00FA1151">
      <w:pPr>
        <w:pStyle w:val="40"/>
      </w:pPr>
      <w:r>
        <w:t>Pinout</w:t>
      </w:r>
    </w:p>
    <w:p w14:paraId="7F238104" w14:textId="756A4C8C" w:rsidR="0044605B" w:rsidRDefault="0044605B" w:rsidP="003834FC">
      <w:pPr>
        <w:ind w:firstLine="480"/>
      </w:pPr>
      <w:r>
        <w:t>The extended IO in the development board can be connected if needed. Connect the control IO of the corresponding peripheral to the J2 connector to use the MiniStar nano motherboard to control or read the status of the peripheral; the J2 connector pinout is shown below.</w:t>
      </w:r>
    </w:p>
    <w:p w14:paraId="10196234" w14:textId="2807E59A" w:rsidR="0044605B" w:rsidRPr="00C57EF5" w:rsidRDefault="0032674F" w:rsidP="003834FC">
      <w:pPr>
        <w:pStyle w:val="af4"/>
      </w:pPr>
      <w:bookmarkStart w:id="66" w:name="_Toc101721590"/>
      <w:r>
        <w:t xml:space="preserve">Table </w:t>
      </w:r>
      <w:r w:rsidR="00A22F66">
        <w:fldChar w:fldCharType="begin"/>
      </w:r>
      <w:r w:rsidR="00A22F66">
        <w:instrText xml:space="preserve"> STYLEREF 1 \s </w:instrText>
      </w:r>
      <w:r w:rsidR="00A22F66">
        <w:fldChar w:fldCharType="separate"/>
      </w:r>
      <w:r w:rsidR="00A83F53">
        <w:rPr>
          <w:noProof/>
        </w:rPr>
        <w:t>3</w:t>
      </w:r>
      <w:r w:rsidR="00A22F66">
        <w:rPr>
          <w:noProof/>
        </w:rPr>
        <w:fldChar w:fldCharType="end"/>
      </w:r>
      <w:r>
        <w:noBreakHyphen/>
      </w:r>
      <w:r w:rsidRPr="006010E8">
        <w:fldChar w:fldCharType="begin"/>
      </w:r>
      <w:r w:rsidRPr="006010E8">
        <w:instrText xml:space="preserve"> SEQ </w:instrText>
      </w:r>
      <w:r w:rsidRPr="006010E8">
        <w:instrText>表</w:instrText>
      </w:r>
      <w:r w:rsidRPr="006010E8">
        <w:instrText xml:space="preserve"> \* ARABIC \s 1 </w:instrText>
      </w:r>
      <w:r w:rsidRPr="006010E8">
        <w:fldChar w:fldCharType="separate"/>
      </w:r>
      <w:r w:rsidR="00A83F53">
        <w:rPr>
          <w:noProof/>
        </w:rPr>
        <w:t>7</w:t>
      </w:r>
      <w:r w:rsidRPr="006010E8">
        <w:fldChar w:fldCharType="end"/>
      </w:r>
      <w:r>
        <w:t xml:space="preserve"> </w:t>
      </w:r>
      <w:r w:rsidR="00BA78AA">
        <w:t xml:space="preserve">J2 </w:t>
      </w:r>
      <w:r w:rsidR="00BA78AA">
        <w:rPr>
          <w:rFonts w:hint="eastAsia"/>
        </w:rPr>
        <w:t>C</w:t>
      </w:r>
      <w:r w:rsidR="00BA78AA">
        <w:t xml:space="preserve">onnector </w:t>
      </w:r>
      <w:r>
        <w:t>Pinout</w:t>
      </w:r>
      <w:bookmarkEnd w:id="66"/>
    </w:p>
    <w:tbl>
      <w:tblPr>
        <w:tblW w:w="4100" w:type="pct"/>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67"/>
        <w:gridCol w:w="2338"/>
        <w:gridCol w:w="1838"/>
        <w:gridCol w:w="1837"/>
      </w:tblGrid>
      <w:tr w:rsidR="0044605B" w:rsidRPr="0032674F" w14:paraId="1137B4F4" w14:textId="77777777" w:rsidTr="0032674F">
        <w:trPr>
          <w:tblHeader/>
        </w:trPr>
        <w:tc>
          <w:tcPr>
            <w:tcW w:w="1696" w:type="dxa"/>
            <w:shd w:val="clear" w:color="auto" w:fill="BFBFBF"/>
            <w:vAlign w:val="center"/>
          </w:tcPr>
          <w:p w14:paraId="38D92003" w14:textId="77777777" w:rsidR="0044605B" w:rsidRPr="0032674F" w:rsidRDefault="0044605B" w:rsidP="00A478EF">
            <w:pPr>
              <w:pStyle w:val="Tabletext"/>
            </w:pPr>
            <w:r>
              <w:t>J2 Pin</w:t>
            </w:r>
          </w:p>
        </w:tc>
        <w:tc>
          <w:tcPr>
            <w:tcW w:w="1919" w:type="dxa"/>
            <w:shd w:val="clear" w:color="auto" w:fill="BFBFBF"/>
            <w:vAlign w:val="center"/>
          </w:tcPr>
          <w:p w14:paraId="7CADD2A0" w14:textId="77777777" w:rsidR="0044605B" w:rsidRPr="0032674F" w:rsidRDefault="0044605B" w:rsidP="00A478EF">
            <w:pPr>
              <w:pStyle w:val="Tabletext"/>
            </w:pPr>
            <w:r>
              <w:t>Pin No.</w:t>
            </w:r>
          </w:p>
        </w:tc>
        <w:tc>
          <w:tcPr>
            <w:tcW w:w="1509" w:type="dxa"/>
            <w:shd w:val="clear" w:color="auto" w:fill="BFBFBF"/>
            <w:vAlign w:val="center"/>
          </w:tcPr>
          <w:p w14:paraId="33764587" w14:textId="77777777" w:rsidR="0044605B" w:rsidRPr="0032674F" w:rsidRDefault="0044605B" w:rsidP="00A478EF">
            <w:pPr>
              <w:pStyle w:val="Tabletext"/>
            </w:pPr>
            <w:r>
              <w:t>Description</w:t>
            </w:r>
          </w:p>
        </w:tc>
        <w:tc>
          <w:tcPr>
            <w:tcW w:w="1508" w:type="dxa"/>
            <w:shd w:val="clear" w:color="auto" w:fill="BFBFBF"/>
            <w:vAlign w:val="center"/>
          </w:tcPr>
          <w:p w14:paraId="5B561A31" w14:textId="77777777" w:rsidR="0044605B" w:rsidRPr="0032674F" w:rsidRDefault="0044605B" w:rsidP="00A478EF">
            <w:pPr>
              <w:pStyle w:val="Tabletext"/>
            </w:pPr>
            <w:r>
              <w:t>I/O Level</w:t>
            </w:r>
          </w:p>
        </w:tc>
      </w:tr>
      <w:tr w:rsidR="0044605B" w:rsidRPr="0032674F" w14:paraId="5BC94338" w14:textId="77777777" w:rsidTr="0032674F">
        <w:tc>
          <w:tcPr>
            <w:tcW w:w="1696" w:type="dxa"/>
            <w:vAlign w:val="center"/>
          </w:tcPr>
          <w:p w14:paraId="21259E61" w14:textId="77777777" w:rsidR="0044605B" w:rsidRPr="0032674F" w:rsidRDefault="0044605B" w:rsidP="00A478EF">
            <w:pPr>
              <w:pStyle w:val="Tabletext"/>
            </w:pPr>
            <w:r>
              <w:t>1</w:t>
            </w:r>
          </w:p>
        </w:tc>
        <w:tc>
          <w:tcPr>
            <w:tcW w:w="1919" w:type="dxa"/>
            <w:vAlign w:val="center"/>
          </w:tcPr>
          <w:p w14:paraId="3B39A962" w14:textId="7B23790F" w:rsidR="0044605B" w:rsidRPr="0032674F" w:rsidRDefault="00216523" w:rsidP="00A478EF">
            <w:pPr>
              <w:pStyle w:val="Tabletext"/>
            </w:pPr>
            <w:r>
              <w:t>-</w:t>
            </w:r>
          </w:p>
        </w:tc>
        <w:tc>
          <w:tcPr>
            <w:tcW w:w="1509" w:type="dxa"/>
            <w:vAlign w:val="center"/>
          </w:tcPr>
          <w:p w14:paraId="2E23ECA5" w14:textId="77777777" w:rsidR="0044605B" w:rsidRPr="0032674F" w:rsidRDefault="0044605B" w:rsidP="00A478EF">
            <w:pPr>
              <w:pStyle w:val="Tabletext"/>
            </w:pPr>
            <w:r>
              <w:t>Power Supply 3.3V</w:t>
            </w:r>
          </w:p>
        </w:tc>
        <w:tc>
          <w:tcPr>
            <w:tcW w:w="1508" w:type="dxa"/>
            <w:vAlign w:val="center"/>
          </w:tcPr>
          <w:p w14:paraId="333A39D4" w14:textId="68972CD3" w:rsidR="0044605B" w:rsidRPr="0032674F" w:rsidRDefault="00216523" w:rsidP="00A478EF">
            <w:pPr>
              <w:pStyle w:val="Tabletext"/>
            </w:pPr>
            <w:r>
              <w:t>-</w:t>
            </w:r>
          </w:p>
        </w:tc>
      </w:tr>
      <w:tr w:rsidR="0044605B" w:rsidRPr="0032674F" w14:paraId="017F659A" w14:textId="77777777" w:rsidTr="0032674F">
        <w:tc>
          <w:tcPr>
            <w:tcW w:w="1696" w:type="dxa"/>
            <w:vAlign w:val="center"/>
          </w:tcPr>
          <w:p w14:paraId="5324A6F1" w14:textId="77777777" w:rsidR="0044605B" w:rsidRPr="0032674F" w:rsidRDefault="0044605B" w:rsidP="00A478EF">
            <w:pPr>
              <w:pStyle w:val="Tabletext"/>
            </w:pPr>
            <w:r>
              <w:t>2</w:t>
            </w:r>
          </w:p>
        </w:tc>
        <w:tc>
          <w:tcPr>
            <w:tcW w:w="1919" w:type="dxa"/>
            <w:vAlign w:val="center"/>
          </w:tcPr>
          <w:p w14:paraId="40253F19" w14:textId="1C2C3FC5" w:rsidR="0044605B" w:rsidRPr="0032674F" w:rsidRDefault="00216523" w:rsidP="00A478EF">
            <w:pPr>
              <w:pStyle w:val="Tabletext"/>
            </w:pPr>
            <w:r>
              <w:t>-</w:t>
            </w:r>
          </w:p>
        </w:tc>
        <w:tc>
          <w:tcPr>
            <w:tcW w:w="1509" w:type="dxa"/>
            <w:vAlign w:val="center"/>
          </w:tcPr>
          <w:p w14:paraId="6FF269DC" w14:textId="77777777" w:rsidR="0044605B" w:rsidRPr="0032674F" w:rsidRDefault="0044605B" w:rsidP="00A478EF">
            <w:pPr>
              <w:pStyle w:val="Tabletext"/>
            </w:pPr>
            <w:r>
              <w:t>GND</w:t>
            </w:r>
          </w:p>
        </w:tc>
        <w:tc>
          <w:tcPr>
            <w:tcW w:w="1508" w:type="dxa"/>
            <w:vAlign w:val="center"/>
          </w:tcPr>
          <w:p w14:paraId="41D41D93" w14:textId="0A9F86B4" w:rsidR="0044605B" w:rsidRPr="0032674F" w:rsidRDefault="00216523" w:rsidP="00A478EF">
            <w:pPr>
              <w:pStyle w:val="Tabletext"/>
            </w:pPr>
            <w:r>
              <w:t>-</w:t>
            </w:r>
          </w:p>
        </w:tc>
      </w:tr>
      <w:tr w:rsidR="0044605B" w:rsidRPr="0032674F" w14:paraId="5CF0925B" w14:textId="77777777" w:rsidTr="0032674F">
        <w:tc>
          <w:tcPr>
            <w:tcW w:w="1696" w:type="dxa"/>
            <w:vAlign w:val="center"/>
          </w:tcPr>
          <w:p w14:paraId="0F696637" w14:textId="77777777" w:rsidR="0044605B" w:rsidRPr="0032674F" w:rsidRDefault="0044605B" w:rsidP="00A478EF">
            <w:pPr>
              <w:pStyle w:val="Tabletext"/>
            </w:pPr>
            <w:r>
              <w:t>3</w:t>
            </w:r>
          </w:p>
        </w:tc>
        <w:tc>
          <w:tcPr>
            <w:tcW w:w="1919" w:type="dxa"/>
            <w:vAlign w:val="center"/>
          </w:tcPr>
          <w:p w14:paraId="59831855" w14:textId="77777777" w:rsidR="0044605B" w:rsidRPr="0032674F" w:rsidRDefault="0044605B" w:rsidP="00A478EF">
            <w:pPr>
              <w:pStyle w:val="Tabletext"/>
            </w:pPr>
            <w:r>
              <w:t>48</w:t>
            </w:r>
          </w:p>
        </w:tc>
        <w:tc>
          <w:tcPr>
            <w:tcW w:w="1509" w:type="dxa"/>
            <w:vAlign w:val="center"/>
          </w:tcPr>
          <w:p w14:paraId="15495DBE" w14:textId="77777777" w:rsidR="0044605B" w:rsidRPr="0032674F" w:rsidRDefault="0044605B" w:rsidP="00A478EF">
            <w:pPr>
              <w:pStyle w:val="Tabletext"/>
            </w:pPr>
            <w:r>
              <w:t>IO</w:t>
            </w:r>
          </w:p>
        </w:tc>
        <w:tc>
          <w:tcPr>
            <w:tcW w:w="1508" w:type="dxa"/>
            <w:vAlign w:val="center"/>
          </w:tcPr>
          <w:p w14:paraId="3A9E10A0" w14:textId="77777777" w:rsidR="0044605B" w:rsidRPr="0032674F" w:rsidRDefault="0044605B" w:rsidP="00A478EF">
            <w:pPr>
              <w:pStyle w:val="Tabletext"/>
            </w:pPr>
            <w:r>
              <w:t>3.3V</w:t>
            </w:r>
          </w:p>
        </w:tc>
      </w:tr>
      <w:tr w:rsidR="0044605B" w:rsidRPr="0032674F" w14:paraId="538FB9A8" w14:textId="77777777" w:rsidTr="0032674F">
        <w:tc>
          <w:tcPr>
            <w:tcW w:w="1696" w:type="dxa"/>
            <w:vAlign w:val="center"/>
          </w:tcPr>
          <w:p w14:paraId="142B8ACC" w14:textId="77777777" w:rsidR="0044605B" w:rsidRPr="0032674F" w:rsidRDefault="0044605B" w:rsidP="00A478EF">
            <w:pPr>
              <w:pStyle w:val="Tabletext"/>
            </w:pPr>
            <w:r>
              <w:t>4</w:t>
            </w:r>
          </w:p>
        </w:tc>
        <w:tc>
          <w:tcPr>
            <w:tcW w:w="1919" w:type="dxa"/>
            <w:vAlign w:val="center"/>
          </w:tcPr>
          <w:p w14:paraId="65787080" w14:textId="77777777" w:rsidR="0044605B" w:rsidRPr="0032674F" w:rsidRDefault="0044605B" w:rsidP="00A478EF">
            <w:pPr>
              <w:pStyle w:val="Tabletext"/>
            </w:pPr>
            <w:r>
              <w:t>47</w:t>
            </w:r>
          </w:p>
        </w:tc>
        <w:tc>
          <w:tcPr>
            <w:tcW w:w="1509" w:type="dxa"/>
            <w:vAlign w:val="center"/>
          </w:tcPr>
          <w:p w14:paraId="5880C7C6" w14:textId="77777777" w:rsidR="0044605B" w:rsidRPr="0032674F" w:rsidRDefault="0044605B" w:rsidP="00A478EF">
            <w:pPr>
              <w:pStyle w:val="Tabletext"/>
            </w:pPr>
            <w:r>
              <w:t>IO</w:t>
            </w:r>
          </w:p>
        </w:tc>
        <w:tc>
          <w:tcPr>
            <w:tcW w:w="1508" w:type="dxa"/>
            <w:vAlign w:val="center"/>
          </w:tcPr>
          <w:p w14:paraId="5F7CD8A2" w14:textId="77777777" w:rsidR="0044605B" w:rsidRPr="0032674F" w:rsidRDefault="0044605B" w:rsidP="00A478EF">
            <w:pPr>
              <w:pStyle w:val="Tabletext"/>
            </w:pPr>
            <w:r>
              <w:t>3.3V</w:t>
            </w:r>
          </w:p>
        </w:tc>
      </w:tr>
      <w:tr w:rsidR="0044605B" w:rsidRPr="0032674F" w14:paraId="567F4BC7" w14:textId="77777777" w:rsidTr="0032674F">
        <w:tc>
          <w:tcPr>
            <w:tcW w:w="1696" w:type="dxa"/>
            <w:vAlign w:val="center"/>
          </w:tcPr>
          <w:p w14:paraId="4BD25712" w14:textId="77777777" w:rsidR="0044605B" w:rsidRPr="0032674F" w:rsidRDefault="0044605B" w:rsidP="00A478EF">
            <w:pPr>
              <w:pStyle w:val="Tabletext"/>
            </w:pPr>
            <w:r>
              <w:t>5</w:t>
            </w:r>
          </w:p>
        </w:tc>
        <w:tc>
          <w:tcPr>
            <w:tcW w:w="1919" w:type="dxa"/>
            <w:vAlign w:val="center"/>
          </w:tcPr>
          <w:p w14:paraId="5F631CBD" w14:textId="77777777" w:rsidR="0044605B" w:rsidRPr="0032674F" w:rsidRDefault="0044605B" w:rsidP="00A478EF">
            <w:pPr>
              <w:pStyle w:val="Tabletext"/>
            </w:pPr>
            <w:r>
              <w:t>46</w:t>
            </w:r>
          </w:p>
        </w:tc>
        <w:tc>
          <w:tcPr>
            <w:tcW w:w="1509" w:type="dxa"/>
            <w:vAlign w:val="center"/>
          </w:tcPr>
          <w:p w14:paraId="78525845" w14:textId="77777777" w:rsidR="0044605B" w:rsidRPr="0032674F" w:rsidRDefault="0044605B" w:rsidP="00A478EF">
            <w:pPr>
              <w:pStyle w:val="Tabletext"/>
            </w:pPr>
            <w:r>
              <w:t>IO</w:t>
            </w:r>
          </w:p>
        </w:tc>
        <w:tc>
          <w:tcPr>
            <w:tcW w:w="1508" w:type="dxa"/>
            <w:vAlign w:val="center"/>
          </w:tcPr>
          <w:p w14:paraId="0A115890" w14:textId="77777777" w:rsidR="0044605B" w:rsidRPr="0032674F" w:rsidRDefault="0044605B" w:rsidP="00A478EF">
            <w:pPr>
              <w:pStyle w:val="Tabletext"/>
            </w:pPr>
            <w:r>
              <w:t>3.3V</w:t>
            </w:r>
          </w:p>
        </w:tc>
      </w:tr>
      <w:tr w:rsidR="0044605B" w:rsidRPr="0032674F" w14:paraId="377E95EF" w14:textId="77777777" w:rsidTr="0032674F">
        <w:tc>
          <w:tcPr>
            <w:tcW w:w="1696" w:type="dxa"/>
            <w:vAlign w:val="center"/>
          </w:tcPr>
          <w:p w14:paraId="6C8AE55C" w14:textId="77777777" w:rsidR="0044605B" w:rsidRPr="0032674F" w:rsidRDefault="0044605B" w:rsidP="00A478EF">
            <w:pPr>
              <w:pStyle w:val="Tabletext"/>
            </w:pPr>
            <w:r>
              <w:t>6</w:t>
            </w:r>
          </w:p>
        </w:tc>
        <w:tc>
          <w:tcPr>
            <w:tcW w:w="1919" w:type="dxa"/>
            <w:vAlign w:val="center"/>
          </w:tcPr>
          <w:p w14:paraId="278DF2FC" w14:textId="77777777" w:rsidR="0044605B" w:rsidRPr="0032674F" w:rsidRDefault="0044605B" w:rsidP="00A478EF">
            <w:pPr>
              <w:pStyle w:val="Tabletext"/>
            </w:pPr>
            <w:r>
              <w:t>45</w:t>
            </w:r>
          </w:p>
        </w:tc>
        <w:tc>
          <w:tcPr>
            <w:tcW w:w="1509" w:type="dxa"/>
            <w:vAlign w:val="center"/>
          </w:tcPr>
          <w:p w14:paraId="0BAF6B11" w14:textId="77777777" w:rsidR="0044605B" w:rsidRPr="0032674F" w:rsidRDefault="0044605B" w:rsidP="00A478EF">
            <w:pPr>
              <w:pStyle w:val="Tabletext"/>
            </w:pPr>
            <w:r>
              <w:t>IO</w:t>
            </w:r>
          </w:p>
        </w:tc>
        <w:tc>
          <w:tcPr>
            <w:tcW w:w="1508" w:type="dxa"/>
            <w:vAlign w:val="center"/>
          </w:tcPr>
          <w:p w14:paraId="63AB2385" w14:textId="77777777" w:rsidR="0044605B" w:rsidRPr="0032674F" w:rsidRDefault="0044605B" w:rsidP="00A478EF">
            <w:pPr>
              <w:pStyle w:val="Tabletext"/>
            </w:pPr>
            <w:r>
              <w:t>3.3V</w:t>
            </w:r>
          </w:p>
        </w:tc>
      </w:tr>
      <w:tr w:rsidR="0044605B" w:rsidRPr="0032674F" w14:paraId="31788098" w14:textId="77777777" w:rsidTr="0032674F">
        <w:tc>
          <w:tcPr>
            <w:tcW w:w="1696" w:type="dxa"/>
            <w:vAlign w:val="center"/>
          </w:tcPr>
          <w:p w14:paraId="0E4ACBE4" w14:textId="77777777" w:rsidR="0044605B" w:rsidRPr="0032674F" w:rsidRDefault="0044605B" w:rsidP="00A478EF">
            <w:pPr>
              <w:pStyle w:val="Tabletext"/>
            </w:pPr>
            <w:r>
              <w:t>7</w:t>
            </w:r>
          </w:p>
        </w:tc>
        <w:tc>
          <w:tcPr>
            <w:tcW w:w="1919" w:type="dxa"/>
            <w:vAlign w:val="center"/>
          </w:tcPr>
          <w:p w14:paraId="667CAA0A" w14:textId="77777777" w:rsidR="0044605B" w:rsidRPr="0032674F" w:rsidRDefault="0044605B" w:rsidP="00A478EF">
            <w:pPr>
              <w:pStyle w:val="Tabletext"/>
            </w:pPr>
            <w:r>
              <w:t>44</w:t>
            </w:r>
          </w:p>
        </w:tc>
        <w:tc>
          <w:tcPr>
            <w:tcW w:w="1509" w:type="dxa"/>
            <w:vAlign w:val="center"/>
          </w:tcPr>
          <w:p w14:paraId="57943505" w14:textId="77777777" w:rsidR="0044605B" w:rsidRPr="0032674F" w:rsidRDefault="0044605B" w:rsidP="00A478EF">
            <w:pPr>
              <w:pStyle w:val="Tabletext"/>
            </w:pPr>
            <w:r>
              <w:t>IO</w:t>
            </w:r>
          </w:p>
        </w:tc>
        <w:tc>
          <w:tcPr>
            <w:tcW w:w="1508" w:type="dxa"/>
            <w:vAlign w:val="center"/>
          </w:tcPr>
          <w:p w14:paraId="6BC2F687" w14:textId="77777777" w:rsidR="0044605B" w:rsidRPr="0032674F" w:rsidRDefault="0044605B" w:rsidP="00A478EF">
            <w:pPr>
              <w:pStyle w:val="Tabletext"/>
            </w:pPr>
            <w:r>
              <w:t>3.3V</w:t>
            </w:r>
          </w:p>
        </w:tc>
      </w:tr>
      <w:tr w:rsidR="0044605B" w:rsidRPr="0032674F" w14:paraId="56F21C1C" w14:textId="77777777" w:rsidTr="0032674F">
        <w:tc>
          <w:tcPr>
            <w:tcW w:w="1696" w:type="dxa"/>
            <w:vAlign w:val="center"/>
          </w:tcPr>
          <w:p w14:paraId="76EA221B" w14:textId="77777777" w:rsidR="0044605B" w:rsidRPr="0032674F" w:rsidRDefault="0044605B" w:rsidP="00A478EF">
            <w:pPr>
              <w:pStyle w:val="Tabletext"/>
            </w:pPr>
            <w:r>
              <w:t>8</w:t>
            </w:r>
          </w:p>
        </w:tc>
        <w:tc>
          <w:tcPr>
            <w:tcW w:w="1919" w:type="dxa"/>
            <w:vAlign w:val="center"/>
          </w:tcPr>
          <w:p w14:paraId="0F2B4C50" w14:textId="77777777" w:rsidR="0044605B" w:rsidRPr="0032674F" w:rsidRDefault="0044605B" w:rsidP="00A478EF">
            <w:pPr>
              <w:pStyle w:val="Tabletext"/>
            </w:pPr>
            <w:r>
              <w:t>43</w:t>
            </w:r>
          </w:p>
        </w:tc>
        <w:tc>
          <w:tcPr>
            <w:tcW w:w="1509" w:type="dxa"/>
            <w:vAlign w:val="center"/>
          </w:tcPr>
          <w:p w14:paraId="0B1B5F20" w14:textId="77777777" w:rsidR="0044605B" w:rsidRPr="0032674F" w:rsidRDefault="0044605B" w:rsidP="00A478EF">
            <w:pPr>
              <w:pStyle w:val="Tabletext"/>
            </w:pPr>
            <w:r>
              <w:t>IO</w:t>
            </w:r>
          </w:p>
        </w:tc>
        <w:tc>
          <w:tcPr>
            <w:tcW w:w="1508" w:type="dxa"/>
            <w:vAlign w:val="center"/>
          </w:tcPr>
          <w:p w14:paraId="341CFBBC" w14:textId="77777777" w:rsidR="0044605B" w:rsidRPr="0032674F" w:rsidRDefault="0044605B" w:rsidP="00A478EF">
            <w:pPr>
              <w:pStyle w:val="Tabletext"/>
            </w:pPr>
            <w:r>
              <w:t>3.3V</w:t>
            </w:r>
          </w:p>
        </w:tc>
      </w:tr>
      <w:tr w:rsidR="0044605B" w:rsidRPr="0032674F" w14:paraId="45FB8FA8" w14:textId="77777777" w:rsidTr="0032674F">
        <w:tc>
          <w:tcPr>
            <w:tcW w:w="1696" w:type="dxa"/>
            <w:vAlign w:val="center"/>
          </w:tcPr>
          <w:p w14:paraId="212D3C95" w14:textId="77777777" w:rsidR="0044605B" w:rsidRPr="0032674F" w:rsidRDefault="0044605B" w:rsidP="00A478EF">
            <w:pPr>
              <w:pStyle w:val="Tabletext"/>
            </w:pPr>
            <w:r>
              <w:t>9</w:t>
            </w:r>
          </w:p>
        </w:tc>
        <w:tc>
          <w:tcPr>
            <w:tcW w:w="1919" w:type="dxa"/>
            <w:vAlign w:val="center"/>
          </w:tcPr>
          <w:p w14:paraId="5F79F4DF" w14:textId="77777777" w:rsidR="0044605B" w:rsidRPr="0032674F" w:rsidRDefault="0044605B" w:rsidP="00A478EF">
            <w:pPr>
              <w:pStyle w:val="Tabletext"/>
            </w:pPr>
            <w:r>
              <w:t>42</w:t>
            </w:r>
          </w:p>
        </w:tc>
        <w:tc>
          <w:tcPr>
            <w:tcW w:w="1509" w:type="dxa"/>
            <w:vAlign w:val="center"/>
          </w:tcPr>
          <w:p w14:paraId="64B3F98F" w14:textId="77777777" w:rsidR="0044605B" w:rsidRPr="0032674F" w:rsidRDefault="0044605B" w:rsidP="00A478EF">
            <w:pPr>
              <w:pStyle w:val="Tabletext"/>
            </w:pPr>
            <w:r>
              <w:t>IO</w:t>
            </w:r>
          </w:p>
        </w:tc>
        <w:tc>
          <w:tcPr>
            <w:tcW w:w="1508" w:type="dxa"/>
            <w:vAlign w:val="center"/>
          </w:tcPr>
          <w:p w14:paraId="6779C807" w14:textId="77777777" w:rsidR="0044605B" w:rsidRPr="0032674F" w:rsidRDefault="0044605B" w:rsidP="00A478EF">
            <w:pPr>
              <w:pStyle w:val="Tabletext"/>
            </w:pPr>
            <w:r>
              <w:t>3.3V</w:t>
            </w:r>
          </w:p>
        </w:tc>
      </w:tr>
      <w:tr w:rsidR="0044605B" w:rsidRPr="0032674F" w14:paraId="5B380F03" w14:textId="77777777" w:rsidTr="0032674F">
        <w:tc>
          <w:tcPr>
            <w:tcW w:w="1696" w:type="dxa"/>
            <w:vAlign w:val="center"/>
          </w:tcPr>
          <w:p w14:paraId="5EC2F513" w14:textId="77777777" w:rsidR="0044605B" w:rsidRPr="0032674F" w:rsidRDefault="0044605B" w:rsidP="00A478EF">
            <w:pPr>
              <w:pStyle w:val="Tabletext"/>
            </w:pPr>
            <w:r>
              <w:t>10</w:t>
            </w:r>
          </w:p>
        </w:tc>
        <w:tc>
          <w:tcPr>
            <w:tcW w:w="1919" w:type="dxa"/>
            <w:vAlign w:val="center"/>
          </w:tcPr>
          <w:p w14:paraId="7840B9F5" w14:textId="77777777" w:rsidR="0044605B" w:rsidRPr="0032674F" w:rsidRDefault="0044605B" w:rsidP="00A478EF">
            <w:pPr>
              <w:pStyle w:val="Tabletext"/>
            </w:pPr>
            <w:r>
              <w:t>41</w:t>
            </w:r>
          </w:p>
        </w:tc>
        <w:tc>
          <w:tcPr>
            <w:tcW w:w="1509" w:type="dxa"/>
            <w:vAlign w:val="center"/>
          </w:tcPr>
          <w:p w14:paraId="662AE6F6" w14:textId="77777777" w:rsidR="0044605B" w:rsidRPr="0032674F" w:rsidRDefault="0044605B" w:rsidP="00A478EF">
            <w:pPr>
              <w:pStyle w:val="Tabletext"/>
            </w:pPr>
            <w:r>
              <w:t>IO</w:t>
            </w:r>
          </w:p>
        </w:tc>
        <w:tc>
          <w:tcPr>
            <w:tcW w:w="1508" w:type="dxa"/>
            <w:vAlign w:val="center"/>
          </w:tcPr>
          <w:p w14:paraId="16EB480E" w14:textId="77777777" w:rsidR="0044605B" w:rsidRPr="0032674F" w:rsidRDefault="0044605B" w:rsidP="00A478EF">
            <w:pPr>
              <w:pStyle w:val="Tabletext"/>
            </w:pPr>
            <w:r>
              <w:t>3.3V</w:t>
            </w:r>
          </w:p>
        </w:tc>
      </w:tr>
      <w:tr w:rsidR="0044605B" w:rsidRPr="0032674F" w14:paraId="06A5604B" w14:textId="77777777" w:rsidTr="0032674F">
        <w:tc>
          <w:tcPr>
            <w:tcW w:w="1696" w:type="dxa"/>
            <w:vAlign w:val="center"/>
          </w:tcPr>
          <w:p w14:paraId="10A4BC56" w14:textId="77777777" w:rsidR="0044605B" w:rsidRPr="0032674F" w:rsidRDefault="0044605B" w:rsidP="00A478EF">
            <w:pPr>
              <w:pStyle w:val="Tabletext"/>
            </w:pPr>
            <w:r>
              <w:t>11</w:t>
            </w:r>
          </w:p>
        </w:tc>
        <w:tc>
          <w:tcPr>
            <w:tcW w:w="1919" w:type="dxa"/>
            <w:vAlign w:val="center"/>
          </w:tcPr>
          <w:p w14:paraId="1AD9E558" w14:textId="77777777" w:rsidR="0044605B" w:rsidRPr="0032674F" w:rsidRDefault="0044605B" w:rsidP="00A478EF">
            <w:pPr>
              <w:pStyle w:val="Tabletext"/>
            </w:pPr>
            <w:r>
              <w:t>40</w:t>
            </w:r>
          </w:p>
        </w:tc>
        <w:tc>
          <w:tcPr>
            <w:tcW w:w="1509" w:type="dxa"/>
            <w:vAlign w:val="center"/>
          </w:tcPr>
          <w:p w14:paraId="344019FD" w14:textId="77777777" w:rsidR="0044605B" w:rsidRPr="0032674F" w:rsidRDefault="0044605B" w:rsidP="00A478EF">
            <w:pPr>
              <w:pStyle w:val="Tabletext"/>
            </w:pPr>
            <w:r>
              <w:t>IO</w:t>
            </w:r>
          </w:p>
        </w:tc>
        <w:tc>
          <w:tcPr>
            <w:tcW w:w="1508" w:type="dxa"/>
            <w:vAlign w:val="center"/>
          </w:tcPr>
          <w:p w14:paraId="1A31E185" w14:textId="77777777" w:rsidR="0044605B" w:rsidRPr="0032674F" w:rsidRDefault="0044605B" w:rsidP="00A478EF">
            <w:pPr>
              <w:pStyle w:val="Tabletext"/>
            </w:pPr>
            <w:r>
              <w:t>3.3V</w:t>
            </w:r>
          </w:p>
        </w:tc>
      </w:tr>
      <w:tr w:rsidR="0044605B" w:rsidRPr="0032674F" w14:paraId="17090512" w14:textId="77777777" w:rsidTr="0032674F">
        <w:tc>
          <w:tcPr>
            <w:tcW w:w="1696" w:type="dxa"/>
            <w:vAlign w:val="center"/>
          </w:tcPr>
          <w:p w14:paraId="116BE0D6" w14:textId="77777777" w:rsidR="0044605B" w:rsidRPr="0032674F" w:rsidRDefault="0044605B" w:rsidP="00A478EF">
            <w:pPr>
              <w:pStyle w:val="Tabletext"/>
            </w:pPr>
            <w:r>
              <w:t>12</w:t>
            </w:r>
          </w:p>
        </w:tc>
        <w:tc>
          <w:tcPr>
            <w:tcW w:w="1919" w:type="dxa"/>
            <w:vAlign w:val="center"/>
          </w:tcPr>
          <w:p w14:paraId="729D1F12" w14:textId="77777777" w:rsidR="0044605B" w:rsidRPr="0032674F" w:rsidRDefault="0044605B" w:rsidP="00A478EF">
            <w:pPr>
              <w:pStyle w:val="Tabletext"/>
            </w:pPr>
            <w:r>
              <w:t>39</w:t>
            </w:r>
          </w:p>
        </w:tc>
        <w:tc>
          <w:tcPr>
            <w:tcW w:w="1509" w:type="dxa"/>
            <w:vAlign w:val="center"/>
          </w:tcPr>
          <w:p w14:paraId="10BDF1A0" w14:textId="77777777" w:rsidR="0044605B" w:rsidRPr="0032674F" w:rsidRDefault="0044605B" w:rsidP="00A478EF">
            <w:pPr>
              <w:pStyle w:val="Tabletext"/>
            </w:pPr>
            <w:r>
              <w:t>IO</w:t>
            </w:r>
          </w:p>
        </w:tc>
        <w:tc>
          <w:tcPr>
            <w:tcW w:w="1508" w:type="dxa"/>
            <w:vAlign w:val="center"/>
          </w:tcPr>
          <w:p w14:paraId="61EB32CE" w14:textId="77777777" w:rsidR="0044605B" w:rsidRPr="0032674F" w:rsidRDefault="0044605B" w:rsidP="00A478EF">
            <w:pPr>
              <w:pStyle w:val="Tabletext"/>
            </w:pPr>
            <w:r>
              <w:t>3.3V</w:t>
            </w:r>
          </w:p>
        </w:tc>
      </w:tr>
      <w:tr w:rsidR="0044605B" w:rsidRPr="0032674F" w14:paraId="04FCD13A" w14:textId="77777777" w:rsidTr="0032674F">
        <w:tc>
          <w:tcPr>
            <w:tcW w:w="1696" w:type="dxa"/>
            <w:vAlign w:val="center"/>
          </w:tcPr>
          <w:p w14:paraId="50143D29" w14:textId="77777777" w:rsidR="0044605B" w:rsidRPr="0032674F" w:rsidRDefault="0044605B" w:rsidP="00A478EF">
            <w:pPr>
              <w:pStyle w:val="Tabletext"/>
            </w:pPr>
            <w:r>
              <w:t>13</w:t>
            </w:r>
          </w:p>
        </w:tc>
        <w:tc>
          <w:tcPr>
            <w:tcW w:w="1919" w:type="dxa"/>
            <w:vAlign w:val="center"/>
          </w:tcPr>
          <w:p w14:paraId="337B1B85" w14:textId="77777777" w:rsidR="0044605B" w:rsidRPr="0032674F" w:rsidRDefault="0044605B" w:rsidP="00A478EF">
            <w:pPr>
              <w:pStyle w:val="Tabletext"/>
            </w:pPr>
            <w:r>
              <w:t>01</w:t>
            </w:r>
          </w:p>
        </w:tc>
        <w:tc>
          <w:tcPr>
            <w:tcW w:w="1509" w:type="dxa"/>
            <w:vAlign w:val="center"/>
          </w:tcPr>
          <w:p w14:paraId="14DB9E0D" w14:textId="77777777" w:rsidR="0044605B" w:rsidRPr="0032674F" w:rsidRDefault="0044605B" w:rsidP="00A478EF">
            <w:pPr>
              <w:pStyle w:val="Tabletext"/>
            </w:pPr>
            <w:r>
              <w:t>IO</w:t>
            </w:r>
          </w:p>
        </w:tc>
        <w:tc>
          <w:tcPr>
            <w:tcW w:w="1508" w:type="dxa"/>
            <w:vAlign w:val="center"/>
          </w:tcPr>
          <w:p w14:paraId="484B1F4E" w14:textId="77777777" w:rsidR="0044605B" w:rsidRPr="0032674F" w:rsidRDefault="0044605B" w:rsidP="00A478EF">
            <w:pPr>
              <w:pStyle w:val="Tabletext"/>
            </w:pPr>
            <w:r>
              <w:t>3.3V</w:t>
            </w:r>
          </w:p>
        </w:tc>
      </w:tr>
      <w:tr w:rsidR="0044605B" w:rsidRPr="0032674F" w14:paraId="37817A81" w14:textId="77777777" w:rsidTr="0032674F">
        <w:tc>
          <w:tcPr>
            <w:tcW w:w="1696" w:type="dxa"/>
            <w:vAlign w:val="center"/>
          </w:tcPr>
          <w:p w14:paraId="71F34208" w14:textId="77777777" w:rsidR="0044605B" w:rsidRPr="0032674F" w:rsidRDefault="0044605B" w:rsidP="00A478EF">
            <w:pPr>
              <w:pStyle w:val="Tabletext"/>
            </w:pPr>
            <w:r>
              <w:t>14</w:t>
            </w:r>
          </w:p>
        </w:tc>
        <w:tc>
          <w:tcPr>
            <w:tcW w:w="1919" w:type="dxa"/>
            <w:vAlign w:val="center"/>
          </w:tcPr>
          <w:p w14:paraId="1C39344E" w14:textId="77777777" w:rsidR="0044605B" w:rsidRPr="0032674F" w:rsidRDefault="0044605B" w:rsidP="00A478EF">
            <w:pPr>
              <w:pStyle w:val="Tabletext"/>
            </w:pPr>
            <w:r>
              <w:t>02</w:t>
            </w:r>
          </w:p>
        </w:tc>
        <w:tc>
          <w:tcPr>
            <w:tcW w:w="1509" w:type="dxa"/>
            <w:vAlign w:val="center"/>
          </w:tcPr>
          <w:p w14:paraId="59985081" w14:textId="77777777" w:rsidR="0044605B" w:rsidRPr="0032674F" w:rsidRDefault="0044605B" w:rsidP="00A478EF">
            <w:pPr>
              <w:pStyle w:val="Tabletext"/>
            </w:pPr>
            <w:r>
              <w:t>IO</w:t>
            </w:r>
          </w:p>
        </w:tc>
        <w:tc>
          <w:tcPr>
            <w:tcW w:w="1508" w:type="dxa"/>
            <w:vAlign w:val="center"/>
          </w:tcPr>
          <w:p w14:paraId="4355393C" w14:textId="77777777" w:rsidR="0044605B" w:rsidRPr="0032674F" w:rsidRDefault="0044605B" w:rsidP="00A478EF">
            <w:pPr>
              <w:pStyle w:val="Tabletext"/>
            </w:pPr>
            <w:r>
              <w:t>3.3V</w:t>
            </w:r>
          </w:p>
        </w:tc>
      </w:tr>
      <w:tr w:rsidR="0044605B" w:rsidRPr="0032674F" w14:paraId="5AFAE64F" w14:textId="77777777" w:rsidTr="0032674F">
        <w:tc>
          <w:tcPr>
            <w:tcW w:w="1696" w:type="dxa"/>
            <w:vAlign w:val="center"/>
          </w:tcPr>
          <w:p w14:paraId="7D457A2E" w14:textId="77777777" w:rsidR="0044605B" w:rsidRPr="0032674F" w:rsidRDefault="0044605B" w:rsidP="00A478EF">
            <w:pPr>
              <w:pStyle w:val="Tabletext"/>
            </w:pPr>
            <w:r>
              <w:t>15</w:t>
            </w:r>
          </w:p>
        </w:tc>
        <w:tc>
          <w:tcPr>
            <w:tcW w:w="1919" w:type="dxa"/>
            <w:vAlign w:val="center"/>
          </w:tcPr>
          <w:p w14:paraId="6D6D3650" w14:textId="77777777" w:rsidR="0044605B" w:rsidRPr="0032674F" w:rsidRDefault="0044605B" w:rsidP="00A478EF">
            <w:pPr>
              <w:pStyle w:val="Tabletext"/>
            </w:pPr>
            <w:r>
              <w:t>33</w:t>
            </w:r>
          </w:p>
        </w:tc>
        <w:tc>
          <w:tcPr>
            <w:tcW w:w="1509" w:type="dxa"/>
            <w:vAlign w:val="center"/>
          </w:tcPr>
          <w:p w14:paraId="11C981CB" w14:textId="77777777" w:rsidR="0044605B" w:rsidRPr="0032674F" w:rsidRDefault="0044605B" w:rsidP="00A478EF">
            <w:pPr>
              <w:pStyle w:val="Tabletext"/>
            </w:pPr>
            <w:r>
              <w:t>IO</w:t>
            </w:r>
          </w:p>
        </w:tc>
        <w:tc>
          <w:tcPr>
            <w:tcW w:w="1508" w:type="dxa"/>
            <w:vAlign w:val="center"/>
          </w:tcPr>
          <w:p w14:paraId="7A84FD6B" w14:textId="77777777" w:rsidR="0044605B" w:rsidRPr="0032674F" w:rsidRDefault="0044605B" w:rsidP="00A478EF">
            <w:pPr>
              <w:pStyle w:val="Tabletext"/>
            </w:pPr>
            <w:r>
              <w:t>3.3V</w:t>
            </w:r>
          </w:p>
        </w:tc>
      </w:tr>
      <w:tr w:rsidR="0044605B" w:rsidRPr="0032674F" w14:paraId="56A6FC48" w14:textId="77777777" w:rsidTr="0032674F">
        <w:tc>
          <w:tcPr>
            <w:tcW w:w="1696" w:type="dxa"/>
            <w:vAlign w:val="center"/>
          </w:tcPr>
          <w:p w14:paraId="666248E0" w14:textId="77777777" w:rsidR="0044605B" w:rsidRPr="0032674F" w:rsidRDefault="0044605B" w:rsidP="00A478EF">
            <w:pPr>
              <w:pStyle w:val="Tabletext"/>
            </w:pPr>
            <w:r>
              <w:lastRenderedPageBreak/>
              <w:t>16</w:t>
            </w:r>
          </w:p>
        </w:tc>
        <w:tc>
          <w:tcPr>
            <w:tcW w:w="1919" w:type="dxa"/>
            <w:vAlign w:val="center"/>
          </w:tcPr>
          <w:p w14:paraId="6392B3F5" w14:textId="24FF5805" w:rsidR="0044605B" w:rsidRPr="0032674F" w:rsidRDefault="00216523" w:rsidP="00A478EF">
            <w:pPr>
              <w:pStyle w:val="Tabletext"/>
              <w:rPr>
                <w:rFonts w:cs="宋体"/>
              </w:rPr>
            </w:pPr>
            <w:r>
              <w:t>-</w:t>
            </w:r>
          </w:p>
        </w:tc>
        <w:tc>
          <w:tcPr>
            <w:tcW w:w="1509" w:type="dxa"/>
            <w:vAlign w:val="center"/>
          </w:tcPr>
          <w:p w14:paraId="0E0E9E24" w14:textId="77777777" w:rsidR="0044605B" w:rsidRPr="0032674F" w:rsidRDefault="0044605B" w:rsidP="00A478EF">
            <w:pPr>
              <w:pStyle w:val="Tabletext"/>
            </w:pPr>
            <w:r>
              <w:t>GND</w:t>
            </w:r>
          </w:p>
        </w:tc>
        <w:tc>
          <w:tcPr>
            <w:tcW w:w="1508" w:type="dxa"/>
            <w:vAlign w:val="center"/>
          </w:tcPr>
          <w:p w14:paraId="61D58047" w14:textId="2B971356" w:rsidR="0044605B" w:rsidRPr="0032674F" w:rsidRDefault="00216523" w:rsidP="00A478EF">
            <w:pPr>
              <w:pStyle w:val="Tabletext"/>
            </w:pPr>
            <w:r>
              <w:t>-</w:t>
            </w:r>
          </w:p>
        </w:tc>
      </w:tr>
      <w:tr w:rsidR="0044605B" w:rsidRPr="0032674F" w14:paraId="272307AB" w14:textId="77777777" w:rsidTr="0032674F">
        <w:tc>
          <w:tcPr>
            <w:tcW w:w="1696" w:type="dxa"/>
            <w:vAlign w:val="center"/>
          </w:tcPr>
          <w:p w14:paraId="5F2943DA" w14:textId="77777777" w:rsidR="0044605B" w:rsidRPr="0032674F" w:rsidRDefault="0044605B" w:rsidP="00A478EF">
            <w:pPr>
              <w:pStyle w:val="Tabletext"/>
            </w:pPr>
            <w:r>
              <w:t>17</w:t>
            </w:r>
          </w:p>
        </w:tc>
        <w:tc>
          <w:tcPr>
            <w:tcW w:w="1919" w:type="dxa"/>
            <w:vAlign w:val="center"/>
          </w:tcPr>
          <w:p w14:paraId="4D1CD909" w14:textId="77777777" w:rsidR="0044605B" w:rsidRPr="0032674F" w:rsidRDefault="0044605B" w:rsidP="00A478EF">
            <w:pPr>
              <w:pStyle w:val="Tabletext"/>
            </w:pPr>
            <w:r>
              <w:t>35</w:t>
            </w:r>
          </w:p>
        </w:tc>
        <w:tc>
          <w:tcPr>
            <w:tcW w:w="1509" w:type="dxa"/>
            <w:vAlign w:val="center"/>
          </w:tcPr>
          <w:p w14:paraId="66BF1C1D" w14:textId="77777777" w:rsidR="0044605B" w:rsidRPr="0032674F" w:rsidRDefault="0044605B" w:rsidP="00A478EF">
            <w:pPr>
              <w:pStyle w:val="Tabletext"/>
            </w:pPr>
            <w:r>
              <w:t>IO</w:t>
            </w:r>
          </w:p>
        </w:tc>
        <w:tc>
          <w:tcPr>
            <w:tcW w:w="1508" w:type="dxa"/>
            <w:vAlign w:val="center"/>
          </w:tcPr>
          <w:p w14:paraId="4CA66950" w14:textId="77777777" w:rsidR="0044605B" w:rsidRPr="0032674F" w:rsidRDefault="0044605B" w:rsidP="00A478EF">
            <w:pPr>
              <w:pStyle w:val="Tabletext"/>
            </w:pPr>
            <w:r>
              <w:t>3.3V</w:t>
            </w:r>
          </w:p>
        </w:tc>
      </w:tr>
      <w:tr w:rsidR="0044605B" w:rsidRPr="0032674F" w14:paraId="0E78B60C" w14:textId="77777777" w:rsidTr="0032674F">
        <w:tc>
          <w:tcPr>
            <w:tcW w:w="1696" w:type="dxa"/>
            <w:vAlign w:val="center"/>
          </w:tcPr>
          <w:p w14:paraId="05E9EA4A" w14:textId="77777777" w:rsidR="0044605B" w:rsidRPr="0032674F" w:rsidRDefault="0044605B" w:rsidP="00A478EF">
            <w:pPr>
              <w:pStyle w:val="Tabletext"/>
            </w:pPr>
            <w:r>
              <w:t>18</w:t>
            </w:r>
          </w:p>
        </w:tc>
        <w:tc>
          <w:tcPr>
            <w:tcW w:w="1919" w:type="dxa"/>
            <w:vAlign w:val="center"/>
          </w:tcPr>
          <w:p w14:paraId="79CDD113" w14:textId="77777777" w:rsidR="0044605B" w:rsidRPr="0032674F" w:rsidRDefault="0044605B" w:rsidP="00A478EF">
            <w:pPr>
              <w:pStyle w:val="Tabletext"/>
            </w:pPr>
            <w:r>
              <w:t>34</w:t>
            </w:r>
          </w:p>
        </w:tc>
        <w:tc>
          <w:tcPr>
            <w:tcW w:w="1509" w:type="dxa"/>
            <w:vAlign w:val="center"/>
          </w:tcPr>
          <w:p w14:paraId="67DACEF2" w14:textId="77777777" w:rsidR="0044605B" w:rsidRPr="0032674F" w:rsidRDefault="0044605B" w:rsidP="00A478EF">
            <w:pPr>
              <w:pStyle w:val="Tabletext"/>
            </w:pPr>
            <w:r>
              <w:t>IO</w:t>
            </w:r>
          </w:p>
        </w:tc>
        <w:tc>
          <w:tcPr>
            <w:tcW w:w="1508" w:type="dxa"/>
            <w:vAlign w:val="center"/>
          </w:tcPr>
          <w:p w14:paraId="5041FC4B" w14:textId="77777777" w:rsidR="0044605B" w:rsidRPr="0032674F" w:rsidRDefault="0044605B" w:rsidP="00A478EF">
            <w:pPr>
              <w:pStyle w:val="Tabletext"/>
            </w:pPr>
            <w:r>
              <w:t>3.3V</w:t>
            </w:r>
          </w:p>
        </w:tc>
      </w:tr>
      <w:tr w:rsidR="0044605B" w:rsidRPr="0032674F" w14:paraId="56D337B3" w14:textId="77777777" w:rsidTr="0032674F">
        <w:tc>
          <w:tcPr>
            <w:tcW w:w="1696" w:type="dxa"/>
            <w:vAlign w:val="center"/>
          </w:tcPr>
          <w:p w14:paraId="47EC93F2" w14:textId="77777777" w:rsidR="0044605B" w:rsidRPr="0032674F" w:rsidRDefault="0044605B" w:rsidP="00A478EF">
            <w:pPr>
              <w:pStyle w:val="Tabletext"/>
            </w:pPr>
            <w:r>
              <w:t>19</w:t>
            </w:r>
          </w:p>
        </w:tc>
        <w:tc>
          <w:tcPr>
            <w:tcW w:w="1919" w:type="dxa"/>
            <w:vAlign w:val="center"/>
          </w:tcPr>
          <w:p w14:paraId="59F47D7C" w14:textId="77777777" w:rsidR="0044605B" w:rsidRPr="0032674F" w:rsidRDefault="0044605B" w:rsidP="00A478EF">
            <w:pPr>
              <w:pStyle w:val="Tabletext"/>
            </w:pPr>
            <w:r>
              <w:t>32</w:t>
            </w:r>
          </w:p>
        </w:tc>
        <w:tc>
          <w:tcPr>
            <w:tcW w:w="1509" w:type="dxa"/>
            <w:vAlign w:val="center"/>
          </w:tcPr>
          <w:p w14:paraId="137EDE55" w14:textId="77777777" w:rsidR="0044605B" w:rsidRPr="0032674F" w:rsidRDefault="0044605B" w:rsidP="00A478EF">
            <w:pPr>
              <w:pStyle w:val="Tabletext"/>
            </w:pPr>
            <w:r>
              <w:t>IO</w:t>
            </w:r>
          </w:p>
        </w:tc>
        <w:tc>
          <w:tcPr>
            <w:tcW w:w="1508" w:type="dxa"/>
            <w:vAlign w:val="center"/>
          </w:tcPr>
          <w:p w14:paraId="05242605" w14:textId="77777777" w:rsidR="0044605B" w:rsidRPr="0032674F" w:rsidRDefault="0044605B" w:rsidP="00A478EF">
            <w:pPr>
              <w:pStyle w:val="Tabletext"/>
            </w:pPr>
            <w:r>
              <w:t>3.3V</w:t>
            </w:r>
          </w:p>
        </w:tc>
      </w:tr>
      <w:tr w:rsidR="0044605B" w:rsidRPr="0032674F" w14:paraId="1DC6E7D4" w14:textId="77777777" w:rsidTr="0032674F">
        <w:tc>
          <w:tcPr>
            <w:tcW w:w="1696" w:type="dxa"/>
            <w:vAlign w:val="center"/>
          </w:tcPr>
          <w:p w14:paraId="000CBC7A" w14:textId="77777777" w:rsidR="0044605B" w:rsidRPr="0032674F" w:rsidRDefault="0044605B" w:rsidP="00A478EF">
            <w:pPr>
              <w:pStyle w:val="Tabletext"/>
            </w:pPr>
            <w:r>
              <w:t>20</w:t>
            </w:r>
          </w:p>
        </w:tc>
        <w:tc>
          <w:tcPr>
            <w:tcW w:w="1919" w:type="dxa"/>
            <w:vAlign w:val="center"/>
          </w:tcPr>
          <w:p w14:paraId="03A73DC2" w14:textId="77777777" w:rsidR="0044605B" w:rsidRPr="0032674F" w:rsidRDefault="0044605B" w:rsidP="00A478EF">
            <w:pPr>
              <w:pStyle w:val="Tabletext"/>
            </w:pPr>
            <w:r>
              <w:t>31</w:t>
            </w:r>
          </w:p>
        </w:tc>
        <w:tc>
          <w:tcPr>
            <w:tcW w:w="1509" w:type="dxa"/>
            <w:vAlign w:val="center"/>
          </w:tcPr>
          <w:p w14:paraId="41F9001D" w14:textId="77777777" w:rsidR="0044605B" w:rsidRPr="0032674F" w:rsidRDefault="0044605B" w:rsidP="00A478EF">
            <w:pPr>
              <w:pStyle w:val="Tabletext"/>
            </w:pPr>
            <w:r>
              <w:t>IO</w:t>
            </w:r>
          </w:p>
        </w:tc>
        <w:tc>
          <w:tcPr>
            <w:tcW w:w="1508" w:type="dxa"/>
            <w:vAlign w:val="center"/>
          </w:tcPr>
          <w:p w14:paraId="0886285B" w14:textId="77777777" w:rsidR="0044605B" w:rsidRPr="0032674F" w:rsidRDefault="0044605B" w:rsidP="00A478EF">
            <w:pPr>
              <w:pStyle w:val="Tabletext"/>
            </w:pPr>
            <w:r>
              <w:t>3.3V</w:t>
            </w:r>
          </w:p>
        </w:tc>
      </w:tr>
      <w:tr w:rsidR="0044605B" w:rsidRPr="0032674F" w14:paraId="03D16821" w14:textId="77777777" w:rsidTr="0032674F">
        <w:tc>
          <w:tcPr>
            <w:tcW w:w="1696" w:type="dxa"/>
            <w:vAlign w:val="center"/>
          </w:tcPr>
          <w:p w14:paraId="72B86F67" w14:textId="77777777" w:rsidR="0044605B" w:rsidRPr="0032674F" w:rsidRDefault="0044605B" w:rsidP="00A478EF">
            <w:pPr>
              <w:pStyle w:val="Tabletext"/>
            </w:pPr>
            <w:r>
              <w:t>21</w:t>
            </w:r>
          </w:p>
        </w:tc>
        <w:tc>
          <w:tcPr>
            <w:tcW w:w="1919" w:type="dxa"/>
            <w:vAlign w:val="center"/>
          </w:tcPr>
          <w:p w14:paraId="2896B5E2" w14:textId="77777777" w:rsidR="0044605B" w:rsidRPr="0032674F" w:rsidRDefault="0044605B" w:rsidP="00A478EF">
            <w:pPr>
              <w:pStyle w:val="Tabletext"/>
            </w:pPr>
            <w:r>
              <w:t>30</w:t>
            </w:r>
          </w:p>
        </w:tc>
        <w:tc>
          <w:tcPr>
            <w:tcW w:w="1509" w:type="dxa"/>
            <w:vAlign w:val="center"/>
          </w:tcPr>
          <w:p w14:paraId="38CC757F" w14:textId="77777777" w:rsidR="0044605B" w:rsidRPr="0032674F" w:rsidRDefault="0044605B" w:rsidP="00A478EF">
            <w:pPr>
              <w:pStyle w:val="Tabletext"/>
            </w:pPr>
            <w:r>
              <w:t>IO</w:t>
            </w:r>
          </w:p>
        </w:tc>
        <w:tc>
          <w:tcPr>
            <w:tcW w:w="1508" w:type="dxa"/>
            <w:vAlign w:val="center"/>
          </w:tcPr>
          <w:p w14:paraId="16C44D2D" w14:textId="77777777" w:rsidR="0044605B" w:rsidRPr="0032674F" w:rsidRDefault="0044605B" w:rsidP="00A478EF">
            <w:pPr>
              <w:pStyle w:val="Tabletext"/>
            </w:pPr>
            <w:r>
              <w:t>3.3V</w:t>
            </w:r>
          </w:p>
        </w:tc>
      </w:tr>
      <w:tr w:rsidR="0044605B" w:rsidRPr="0032674F" w14:paraId="30B765CA" w14:textId="77777777" w:rsidTr="0032674F">
        <w:tc>
          <w:tcPr>
            <w:tcW w:w="1696" w:type="dxa"/>
            <w:vAlign w:val="center"/>
          </w:tcPr>
          <w:p w14:paraId="139476FC" w14:textId="77777777" w:rsidR="0044605B" w:rsidRPr="0032674F" w:rsidRDefault="0044605B" w:rsidP="00A478EF">
            <w:pPr>
              <w:pStyle w:val="Tabletext"/>
            </w:pPr>
            <w:r>
              <w:t>22</w:t>
            </w:r>
          </w:p>
        </w:tc>
        <w:tc>
          <w:tcPr>
            <w:tcW w:w="1919" w:type="dxa"/>
            <w:vAlign w:val="center"/>
          </w:tcPr>
          <w:p w14:paraId="41A54F7A" w14:textId="77777777" w:rsidR="0044605B" w:rsidRPr="0032674F" w:rsidRDefault="0044605B" w:rsidP="00A478EF">
            <w:pPr>
              <w:pStyle w:val="Tabletext"/>
            </w:pPr>
            <w:r>
              <w:t>29</w:t>
            </w:r>
          </w:p>
        </w:tc>
        <w:tc>
          <w:tcPr>
            <w:tcW w:w="1509" w:type="dxa"/>
            <w:vAlign w:val="center"/>
          </w:tcPr>
          <w:p w14:paraId="7DE6E26B" w14:textId="77777777" w:rsidR="0044605B" w:rsidRPr="0032674F" w:rsidRDefault="0044605B" w:rsidP="00A478EF">
            <w:pPr>
              <w:pStyle w:val="Tabletext"/>
            </w:pPr>
            <w:r>
              <w:t>IO</w:t>
            </w:r>
          </w:p>
        </w:tc>
        <w:tc>
          <w:tcPr>
            <w:tcW w:w="1508" w:type="dxa"/>
            <w:vAlign w:val="center"/>
          </w:tcPr>
          <w:p w14:paraId="1D8920AE" w14:textId="77777777" w:rsidR="0044605B" w:rsidRPr="0032674F" w:rsidRDefault="0044605B" w:rsidP="00A478EF">
            <w:pPr>
              <w:pStyle w:val="Tabletext"/>
            </w:pPr>
            <w:r>
              <w:t>3.3V</w:t>
            </w:r>
          </w:p>
        </w:tc>
      </w:tr>
      <w:tr w:rsidR="0044605B" w:rsidRPr="0032674F" w14:paraId="3D642311" w14:textId="77777777" w:rsidTr="0032674F">
        <w:tc>
          <w:tcPr>
            <w:tcW w:w="1696" w:type="dxa"/>
            <w:vAlign w:val="center"/>
          </w:tcPr>
          <w:p w14:paraId="06C8C12A" w14:textId="77777777" w:rsidR="0044605B" w:rsidRPr="0032674F" w:rsidRDefault="0044605B" w:rsidP="00A478EF">
            <w:pPr>
              <w:pStyle w:val="Tabletext"/>
            </w:pPr>
            <w:r>
              <w:t>23</w:t>
            </w:r>
          </w:p>
        </w:tc>
        <w:tc>
          <w:tcPr>
            <w:tcW w:w="1919" w:type="dxa"/>
            <w:vAlign w:val="center"/>
          </w:tcPr>
          <w:p w14:paraId="5EA7265F" w14:textId="77777777" w:rsidR="0044605B" w:rsidRPr="0032674F" w:rsidRDefault="0044605B" w:rsidP="00A478EF">
            <w:pPr>
              <w:pStyle w:val="Tabletext"/>
            </w:pPr>
            <w:r>
              <w:t>28</w:t>
            </w:r>
          </w:p>
        </w:tc>
        <w:tc>
          <w:tcPr>
            <w:tcW w:w="1509" w:type="dxa"/>
            <w:vAlign w:val="center"/>
          </w:tcPr>
          <w:p w14:paraId="4D77FA9B" w14:textId="77777777" w:rsidR="0044605B" w:rsidRPr="0032674F" w:rsidRDefault="0044605B" w:rsidP="00A478EF">
            <w:pPr>
              <w:pStyle w:val="Tabletext"/>
            </w:pPr>
            <w:r>
              <w:t>IO</w:t>
            </w:r>
          </w:p>
        </w:tc>
        <w:tc>
          <w:tcPr>
            <w:tcW w:w="1508" w:type="dxa"/>
            <w:vAlign w:val="center"/>
          </w:tcPr>
          <w:p w14:paraId="0ED5DBF6" w14:textId="77777777" w:rsidR="0044605B" w:rsidRPr="0032674F" w:rsidRDefault="0044605B" w:rsidP="00A478EF">
            <w:pPr>
              <w:pStyle w:val="Tabletext"/>
            </w:pPr>
            <w:r>
              <w:t>3.3V</w:t>
            </w:r>
          </w:p>
        </w:tc>
      </w:tr>
      <w:tr w:rsidR="0044605B" w:rsidRPr="0032674F" w14:paraId="60702CD2" w14:textId="77777777" w:rsidTr="0032674F">
        <w:tc>
          <w:tcPr>
            <w:tcW w:w="1696" w:type="dxa"/>
            <w:vAlign w:val="center"/>
          </w:tcPr>
          <w:p w14:paraId="45A20D94" w14:textId="77777777" w:rsidR="0044605B" w:rsidRPr="0032674F" w:rsidRDefault="0044605B" w:rsidP="00A478EF">
            <w:pPr>
              <w:pStyle w:val="Tabletext"/>
            </w:pPr>
            <w:r>
              <w:t>24</w:t>
            </w:r>
          </w:p>
        </w:tc>
        <w:tc>
          <w:tcPr>
            <w:tcW w:w="1919" w:type="dxa"/>
            <w:vAlign w:val="center"/>
          </w:tcPr>
          <w:p w14:paraId="74EFCEC3" w14:textId="77777777" w:rsidR="0044605B" w:rsidRPr="0032674F" w:rsidRDefault="0044605B" w:rsidP="00A478EF">
            <w:pPr>
              <w:pStyle w:val="Tabletext"/>
            </w:pPr>
            <w:r>
              <w:t>27</w:t>
            </w:r>
          </w:p>
        </w:tc>
        <w:tc>
          <w:tcPr>
            <w:tcW w:w="1509" w:type="dxa"/>
            <w:vAlign w:val="center"/>
          </w:tcPr>
          <w:p w14:paraId="2EDC138A" w14:textId="77777777" w:rsidR="0044605B" w:rsidRPr="0032674F" w:rsidRDefault="0044605B" w:rsidP="00A478EF">
            <w:pPr>
              <w:pStyle w:val="Tabletext"/>
            </w:pPr>
            <w:r>
              <w:t>IO</w:t>
            </w:r>
          </w:p>
        </w:tc>
        <w:tc>
          <w:tcPr>
            <w:tcW w:w="1508" w:type="dxa"/>
            <w:vAlign w:val="center"/>
          </w:tcPr>
          <w:p w14:paraId="4BE662FC" w14:textId="77777777" w:rsidR="0044605B" w:rsidRPr="0032674F" w:rsidRDefault="0044605B" w:rsidP="00A478EF">
            <w:pPr>
              <w:pStyle w:val="Tabletext"/>
            </w:pPr>
            <w:r>
              <w:t>3.3V</w:t>
            </w:r>
          </w:p>
        </w:tc>
      </w:tr>
      <w:tr w:rsidR="0044605B" w:rsidRPr="0032674F" w14:paraId="75E5F5B7" w14:textId="77777777" w:rsidTr="0032674F">
        <w:tc>
          <w:tcPr>
            <w:tcW w:w="1696" w:type="dxa"/>
            <w:vAlign w:val="center"/>
          </w:tcPr>
          <w:p w14:paraId="4A7454DF" w14:textId="77777777" w:rsidR="0044605B" w:rsidRPr="0032674F" w:rsidRDefault="0044605B" w:rsidP="00A478EF">
            <w:pPr>
              <w:pStyle w:val="Tabletext"/>
            </w:pPr>
            <w:r>
              <w:t>25</w:t>
            </w:r>
          </w:p>
        </w:tc>
        <w:tc>
          <w:tcPr>
            <w:tcW w:w="1919" w:type="dxa"/>
            <w:vAlign w:val="center"/>
          </w:tcPr>
          <w:p w14:paraId="6BE8CE05" w14:textId="77777777" w:rsidR="0044605B" w:rsidRPr="0032674F" w:rsidRDefault="0044605B" w:rsidP="00A478EF">
            <w:pPr>
              <w:pStyle w:val="Tabletext"/>
            </w:pPr>
            <w:r>
              <w:t>08</w:t>
            </w:r>
          </w:p>
        </w:tc>
        <w:tc>
          <w:tcPr>
            <w:tcW w:w="1509" w:type="dxa"/>
            <w:vAlign w:val="center"/>
          </w:tcPr>
          <w:p w14:paraId="5D347BF1" w14:textId="77777777" w:rsidR="0044605B" w:rsidRPr="0032674F" w:rsidRDefault="0044605B" w:rsidP="00A478EF">
            <w:pPr>
              <w:pStyle w:val="Tabletext"/>
            </w:pPr>
            <w:r>
              <w:t>IO</w:t>
            </w:r>
          </w:p>
        </w:tc>
        <w:tc>
          <w:tcPr>
            <w:tcW w:w="1508" w:type="dxa"/>
            <w:vAlign w:val="center"/>
          </w:tcPr>
          <w:p w14:paraId="4183BC92" w14:textId="77777777" w:rsidR="0044605B" w:rsidRPr="0032674F" w:rsidRDefault="0044605B" w:rsidP="00A478EF">
            <w:pPr>
              <w:pStyle w:val="Tabletext"/>
            </w:pPr>
            <w:r>
              <w:t>3.3V</w:t>
            </w:r>
          </w:p>
        </w:tc>
      </w:tr>
      <w:tr w:rsidR="0044605B" w:rsidRPr="0032674F" w14:paraId="7E1E05EE" w14:textId="77777777" w:rsidTr="0032674F">
        <w:tc>
          <w:tcPr>
            <w:tcW w:w="1696" w:type="dxa"/>
            <w:vAlign w:val="center"/>
          </w:tcPr>
          <w:p w14:paraId="12107507" w14:textId="77777777" w:rsidR="0044605B" w:rsidRPr="0032674F" w:rsidRDefault="0044605B" w:rsidP="00A478EF">
            <w:pPr>
              <w:pStyle w:val="Tabletext"/>
            </w:pPr>
            <w:r>
              <w:t>26</w:t>
            </w:r>
          </w:p>
        </w:tc>
        <w:tc>
          <w:tcPr>
            <w:tcW w:w="1919" w:type="dxa"/>
            <w:vAlign w:val="center"/>
          </w:tcPr>
          <w:p w14:paraId="1C6657A6" w14:textId="77777777" w:rsidR="0044605B" w:rsidRPr="0032674F" w:rsidRDefault="0044605B" w:rsidP="00A478EF">
            <w:pPr>
              <w:pStyle w:val="Tabletext"/>
            </w:pPr>
            <w:r>
              <w:t>09</w:t>
            </w:r>
          </w:p>
        </w:tc>
        <w:tc>
          <w:tcPr>
            <w:tcW w:w="1509" w:type="dxa"/>
            <w:vAlign w:val="center"/>
          </w:tcPr>
          <w:p w14:paraId="1D3D476F" w14:textId="77777777" w:rsidR="0044605B" w:rsidRPr="0032674F" w:rsidRDefault="0044605B" w:rsidP="00A478EF">
            <w:pPr>
              <w:pStyle w:val="Tabletext"/>
            </w:pPr>
            <w:r>
              <w:t>IO</w:t>
            </w:r>
          </w:p>
        </w:tc>
        <w:tc>
          <w:tcPr>
            <w:tcW w:w="1508" w:type="dxa"/>
            <w:vAlign w:val="center"/>
          </w:tcPr>
          <w:p w14:paraId="52EA35C7" w14:textId="77777777" w:rsidR="0044605B" w:rsidRPr="0032674F" w:rsidRDefault="0044605B" w:rsidP="00A478EF">
            <w:pPr>
              <w:pStyle w:val="Tabletext"/>
            </w:pPr>
            <w:r>
              <w:t>3.3V</w:t>
            </w:r>
          </w:p>
        </w:tc>
      </w:tr>
      <w:tr w:rsidR="0044605B" w:rsidRPr="0032674F" w14:paraId="07D647CB" w14:textId="77777777" w:rsidTr="0032674F">
        <w:tc>
          <w:tcPr>
            <w:tcW w:w="1696" w:type="dxa"/>
            <w:vAlign w:val="center"/>
          </w:tcPr>
          <w:p w14:paraId="60D67837" w14:textId="77777777" w:rsidR="0044605B" w:rsidRPr="0032674F" w:rsidRDefault="0044605B" w:rsidP="00A478EF">
            <w:pPr>
              <w:pStyle w:val="Tabletext"/>
            </w:pPr>
            <w:r>
              <w:t>27</w:t>
            </w:r>
          </w:p>
        </w:tc>
        <w:tc>
          <w:tcPr>
            <w:tcW w:w="1919" w:type="dxa"/>
            <w:vAlign w:val="center"/>
          </w:tcPr>
          <w:p w14:paraId="1ECEC075" w14:textId="5DCD8A4E" w:rsidR="0044605B" w:rsidRPr="0032674F" w:rsidRDefault="00216523" w:rsidP="00A478EF">
            <w:pPr>
              <w:pStyle w:val="Tabletext"/>
              <w:rPr>
                <w:rFonts w:cs="宋体"/>
              </w:rPr>
            </w:pPr>
            <w:r>
              <w:t>-</w:t>
            </w:r>
          </w:p>
        </w:tc>
        <w:tc>
          <w:tcPr>
            <w:tcW w:w="1509" w:type="dxa"/>
            <w:vAlign w:val="center"/>
          </w:tcPr>
          <w:p w14:paraId="7CBA003F" w14:textId="77777777" w:rsidR="0044605B" w:rsidRPr="0032674F" w:rsidRDefault="0044605B" w:rsidP="00A478EF">
            <w:pPr>
              <w:pStyle w:val="Tabletext"/>
            </w:pPr>
            <w:r>
              <w:t>GND</w:t>
            </w:r>
          </w:p>
        </w:tc>
        <w:tc>
          <w:tcPr>
            <w:tcW w:w="1508" w:type="dxa"/>
            <w:vAlign w:val="center"/>
          </w:tcPr>
          <w:p w14:paraId="06A8767D" w14:textId="313FB7CA" w:rsidR="0044605B" w:rsidRPr="0032674F" w:rsidRDefault="00216523" w:rsidP="00A478EF">
            <w:pPr>
              <w:pStyle w:val="Tabletext"/>
            </w:pPr>
            <w:r>
              <w:t>-</w:t>
            </w:r>
          </w:p>
        </w:tc>
      </w:tr>
      <w:tr w:rsidR="0044605B" w:rsidRPr="0032674F" w14:paraId="29581185" w14:textId="77777777" w:rsidTr="0032674F">
        <w:tc>
          <w:tcPr>
            <w:tcW w:w="1696" w:type="dxa"/>
            <w:vAlign w:val="center"/>
          </w:tcPr>
          <w:p w14:paraId="428CFAEE" w14:textId="77777777" w:rsidR="0044605B" w:rsidRPr="0032674F" w:rsidRDefault="0044605B" w:rsidP="00A478EF">
            <w:pPr>
              <w:pStyle w:val="Tabletext"/>
            </w:pPr>
            <w:r>
              <w:t>28</w:t>
            </w:r>
          </w:p>
        </w:tc>
        <w:tc>
          <w:tcPr>
            <w:tcW w:w="1919" w:type="dxa"/>
            <w:vAlign w:val="center"/>
          </w:tcPr>
          <w:p w14:paraId="3583618A" w14:textId="747A97F9" w:rsidR="0044605B" w:rsidRPr="0032674F" w:rsidRDefault="00216523" w:rsidP="00A478EF">
            <w:pPr>
              <w:pStyle w:val="Tabletext"/>
              <w:rPr>
                <w:rFonts w:cs="宋体"/>
              </w:rPr>
            </w:pPr>
            <w:r>
              <w:t>-</w:t>
            </w:r>
          </w:p>
        </w:tc>
        <w:tc>
          <w:tcPr>
            <w:tcW w:w="1509" w:type="dxa"/>
            <w:vAlign w:val="center"/>
          </w:tcPr>
          <w:p w14:paraId="0C41C640" w14:textId="77777777" w:rsidR="0044605B" w:rsidRPr="0032674F" w:rsidRDefault="0044605B" w:rsidP="00A478EF">
            <w:pPr>
              <w:pStyle w:val="Tabletext"/>
            </w:pPr>
            <w:r>
              <w:t xml:space="preserve">Power Supply 5V </w:t>
            </w:r>
          </w:p>
        </w:tc>
        <w:tc>
          <w:tcPr>
            <w:tcW w:w="1508" w:type="dxa"/>
            <w:vAlign w:val="center"/>
          </w:tcPr>
          <w:p w14:paraId="525F33EE" w14:textId="1E251243" w:rsidR="0044605B" w:rsidRPr="0032674F" w:rsidRDefault="00216523" w:rsidP="00A478EF">
            <w:pPr>
              <w:pStyle w:val="Tabletext"/>
            </w:pPr>
            <w:r>
              <w:t>-</w:t>
            </w:r>
          </w:p>
        </w:tc>
      </w:tr>
      <w:tr w:rsidR="0044605B" w:rsidRPr="0032674F" w14:paraId="00AB8879" w14:textId="77777777" w:rsidTr="0032674F">
        <w:tc>
          <w:tcPr>
            <w:tcW w:w="1696" w:type="dxa"/>
            <w:vAlign w:val="center"/>
          </w:tcPr>
          <w:p w14:paraId="32A4EFE9" w14:textId="77777777" w:rsidR="0044605B" w:rsidRPr="0032674F" w:rsidRDefault="0044605B" w:rsidP="00A478EF">
            <w:pPr>
              <w:pStyle w:val="Tabletext"/>
            </w:pPr>
            <w:r>
              <w:t>29</w:t>
            </w:r>
          </w:p>
        </w:tc>
        <w:tc>
          <w:tcPr>
            <w:tcW w:w="1919" w:type="dxa"/>
            <w:vAlign w:val="center"/>
          </w:tcPr>
          <w:p w14:paraId="7C949A41" w14:textId="77777777" w:rsidR="0044605B" w:rsidRPr="0032674F" w:rsidRDefault="0044605B" w:rsidP="00A478EF">
            <w:pPr>
              <w:pStyle w:val="Tabletext"/>
            </w:pPr>
            <w:r>
              <w:t>13</w:t>
            </w:r>
          </w:p>
        </w:tc>
        <w:tc>
          <w:tcPr>
            <w:tcW w:w="1509" w:type="dxa"/>
            <w:vAlign w:val="center"/>
          </w:tcPr>
          <w:p w14:paraId="6BEE9CEE" w14:textId="77777777" w:rsidR="0044605B" w:rsidRPr="0032674F" w:rsidRDefault="0044605B" w:rsidP="00A478EF">
            <w:pPr>
              <w:pStyle w:val="Tabletext"/>
            </w:pPr>
            <w:r>
              <w:t>IO</w:t>
            </w:r>
          </w:p>
        </w:tc>
        <w:tc>
          <w:tcPr>
            <w:tcW w:w="1508" w:type="dxa"/>
            <w:vAlign w:val="center"/>
          </w:tcPr>
          <w:p w14:paraId="3C075743" w14:textId="77777777" w:rsidR="0044605B" w:rsidRPr="0032674F" w:rsidRDefault="0044605B" w:rsidP="00A478EF">
            <w:pPr>
              <w:pStyle w:val="Tabletext"/>
            </w:pPr>
            <w:r>
              <w:t>3.3V</w:t>
            </w:r>
          </w:p>
        </w:tc>
      </w:tr>
      <w:tr w:rsidR="0044605B" w:rsidRPr="0032674F" w14:paraId="06682C44" w14:textId="77777777" w:rsidTr="0032674F">
        <w:tc>
          <w:tcPr>
            <w:tcW w:w="1696" w:type="dxa"/>
            <w:vAlign w:val="center"/>
          </w:tcPr>
          <w:p w14:paraId="4F9F4959" w14:textId="77777777" w:rsidR="0044605B" w:rsidRPr="0032674F" w:rsidRDefault="0044605B" w:rsidP="00A478EF">
            <w:pPr>
              <w:pStyle w:val="Tabletext"/>
            </w:pPr>
            <w:r>
              <w:t>30</w:t>
            </w:r>
          </w:p>
        </w:tc>
        <w:tc>
          <w:tcPr>
            <w:tcW w:w="1919" w:type="dxa"/>
            <w:vAlign w:val="center"/>
          </w:tcPr>
          <w:p w14:paraId="2CCDA870" w14:textId="77777777" w:rsidR="0044605B" w:rsidRPr="0032674F" w:rsidRDefault="0044605B" w:rsidP="00A478EF">
            <w:pPr>
              <w:pStyle w:val="Tabletext"/>
            </w:pPr>
            <w:r>
              <w:t>14</w:t>
            </w:r>
          </w:p>
        </w:tc>
        <w:tc>
          <w:tcPr>
            <w:tcW w:w="1509" w:type="dxa"/>
            <w:vAlign w:val="center"/>
          </w:tcPr>
          <w:p w14:paraId="68C38C1A" w14:textId="77777777" w:rsidR="0044605B" w:rsidRPr="0032674F" w:rsidRDefault="0044605B" w:rsidP="00A478EF">
            <w:pPr>
              <w:pStyle w:val="Tabletext"/>
            </w:pPr>
            <w:r>
              <w:t>IO</w:t>
            </w:r>
          </w:p>
        </w:tc>
        <w:tc>
          <w:tcPr>
            <w:tcW w:w="1508" w:type="dxa"/>
            <w:vAlign w:val="center"/>
          </w:tcPr>
          <w:p w14:paraId="30E2C339" w14:textId="77777777" w:rsidR="0044605B" w:rsidRPr="0032674F" w:rsidRDefault="0044605B" w:rsidP="00A478EF">
            <w:pPr>
              <w:pStyle w:val="Tabletext"/>
            </w:pPr>
            <w:r>
              <w:t>3.3V</w:t>
            </w:r>
          </w:p>
        </w:tc>
      </w:tr>
      <w:tr w:rsidR="0044605B" w:rsidRPr="0032674F" w14:paraId="2B4094B4" w14:textId="77777777" w:rsidTr="0032674F">
        <w:tc>
          <w:tcPr>
            <w:tcW w:w="1696" w:type="dxa"/>
            <w:vAlign w:val="center"/>
          </w:tcPr>
          <w:p w14:paraId="6576D5E9" w14:textId="77777777" w:rsidR="0044605B" w:rsidRPr="0032674F" w:rsidRDefault="0044605B" w:rsidP="00A478EF">
            <w:pPr>
              <w:pStyle w:val="Tabletext"/>
            </w:pPr>
            <w:r>
              <w:t>31</w:t>
            </w:r>
          </w:p>
        </w:tc>
        <w:tc>
          <w:tcPr>
            <w:tcW w:w="1919" w:type="dxa"/>
            <w:vAlign w:val="center"/>
          </w:tcPr>
          <w:p w14:paraId="1AF9481A" w14:textId="77777777" w:rsidR="0044605B" w:rsidRPr="0032674F" w:rsidRDefault="0044605B" w:rsidP="00A478EF">
            <w:pPr>
              <w:pStyle w:val="Tabletext"/>
            </w:pPr>
            <w:r>
              <w:t>20</w:t>
            </w:r>
          </w:p>
        </w:tc>
        <w:tc>
          <w:tcPr>
            <w:tcW w:w="1509" w:type="dxa"/>
            <w:vAlign w:val="center"/>
          </w:tcPr>
          <w:p w14:paraId="684FDBF8" w14:textId="77777777" w:rsidR="0044605B" w:rsidRPr="0032674F" w:rsidRDefault="0044605B" w:rsidP="00A478EF">
            <w:pPr>
              <w:pStyle w:val="Tabletext"/>
            </w:pPr>
            <w:r>
              <w:t>IO</w:t>
            </w:r>
          </w:p>
        </w:tc>
        <w:tc>
          <w:tcPr>
            <w:tcW w:w="1508" w:type="dxa"/>
            <w:vAlign w:val="center"/>
          </w:tcPr>
          <w:p w14:paraId="5AB6A0B8" w14:textId="77777777" w:rsidR="0044605B" w:rsidRPr="0032674F" w:rsidRDefault="0044605B" w:rsidP="00A478EF">
            <w:pPr>
              <w:pStyle w:val="Tabletext"/>
            </w:pPr>
            <w:r>
              <w:t>3.3V</w:t>
            </w:r>
          </w:p>
        </w:tc>
      </w:tr>
      <w:tr w:rsidR="0044605B" w:rsidRPr="0032674F" w14:paraId="20218DE1" w14:textId="77777777" w:rsidTr="0032674F">
        <w:tc>
          <w:tcPr>
            <w:tcW w:w="1696" w:type="dxa"/>
            <w:vAlign w:val="center"/>
          </w:tcPr>
          <w:p w14:paraId="67957968" w14:textId="77777777" w:rsidR="0044605B" w:rsidRPr="0032674F" w:rsidRDefault="0044605B" w:rsidP="00A478EF">
            <w:pPr>
              <w:pStyle w:val="Tabletext"/>
            </w:pPr>
            <w:r>
              <w:t>32</w:t>
            </w:r>
          </w:p>
        </w:tc>
        <w:tc>
          <w:tcPr>
            <w:tcW w:w="1919" w:type="dxa"/>
            <w:vAlign w:val="center"/>
          </w:tcPr>
          <w:p w14:paraId="6C5F7793" w14:textId="77777777" w:rsidR="0044605B" w:rsidRPr="0032674F" w:rsidRDefault="0044605B" w:rsidP="00A478EF">
            <w:pPr>
              <w:pStyle w:val="Tabletext"/>
            </w:pPr>
            <w:r>
              <w:t>23</w:t>
            </w:r>
          </w:p>
        </w:tc>
        <w:tc>
          <w:tcPr>
            <w:tcW w:w="1509" w:type="dxa"/>
            <w:vAlign w:val="center"/>
          </w:tcPr>
          <w:p w14:paraId="257B38B7" w14:textId="77777777" w:rsidR="0044605B" w:rsidRPr="0032674F" w:rsidRDefault="0044605B" w:rsidP="00A478EF">
            <w:pPr>
              <w:pStyle w:val="Tabletext"/>
            </w:pPr>
            <w:r>
              <w:t>IO</w:t>
            </w:r>
          </w:p>
        </w:tc>
        <w:tc>
          <w:tcPr>
            <w:tcW w:w="1508" w:type="dxa"/>
            <w:vAlign w:val="center"/>
          </w:tcPr>
          <w:p w14:paraId="033B9721" w14:textId="77777777" w:rsidR="0044605B" w:rsidRPr="0032674F" w:rsidRDefault="0044605B" w:rsidP="00A478EF">
            <w:pPr>
              <w:pStyle w:val="Tabletext"/>
            </w:pPr>
            <w:r>
              <w:t>3.3V</w:t>
            </w:r>
          </w:p>
        </w:tc>
      </w:tr>
    </w:tbl>
    <w:p w14:paraId="424CAFC1" w14:textId="77777777" w:rsidR="0044605B" w:rsidRPr="002D7085" w:rsidRDefault="0044605B" w:rsidP="0044605B">
      <w:pPr>
        <w:widowControl/>
        <w:ind w:firstLine="480"/>
        <w:rPr>
          <w:rFonts w:ascii="宋体" w:cs="宋体"/>
          <w:b/>
          <w:sz w:val="20"/>
        </w:rPr>
      </w:pPr>
      <w:r>
        <w:br w:type="page"/>
      </w:r>
    </w:p>
    <w:p w14:paraId="12FF66BE" w14:textId="159EA1BC" w:rsidR="0044605B" w:rsidRPr="0023691B" w:rsidRDefault="00D26439" w:rsidP="003E3F79">
      <w:pPr>
        <w:pStyle w:val="1"/>
        <w:wordWrap w:val="0"/>
        <w:rPr>
          <w:sz w:val="144"/>
          <w:szCs w:val="144"/>
        </w:rPr>
      </w:pPr>
      <w:bookmarkStart w:id="67" w:name="_Toc101799658"/>
      <w:r>
        <w:rPr>
          <w:rFonts w:hint="eastAsia"/>
        </w:rPr>
        <w:lastRenderedPageBreak/>
        <w:t xml:space="preserve">Use of </w:t>
      </w:r>
      <w:r w:rsidR="003E3F79">
        <w:rPr>
          <w:rFonts w:hint="eastAsia"/>
        </w:rPr>
        <w:t>Development Board</w:t>
      </w:r>
      <w:bookmarkEnd w:id="67"/>
      <w:r w:rsidR="003E3F79">
        <w:rPr>
          <w:rFonts w:hint="eastAsia"/>
        </w:rPr>
        <w:t xml:space="preserve"> </w:t>
      </w:r>
    </w:p>
    <w:p w14:paraId="6B154284" w14:textId="0F4D1A70" w:rsidR="0044605B" w:rsidRPr="00C54C28" w:rsidRDefault="0044605B" w:rsidP="00F7308C">
      <w:pPr>
        <w:pStyle w:val="2"/>
        <w:rPr>
          <w:b w:val="0"/>
        </w:rPr>
      </w:pPr>
      <w:bookmarkStart w:id="68" w:name="_Toc101799659"/>
      <w:r>
        <w:t>Import Project</w:t>
      </w:r>
      <w:bookmarkEnd w:id="68"/>
    </w:p>
    <w:p w14:paraId="29A5A456" w14:textId="3FF2A88C" w:rsidR="0044605B" w:rsidRPr="00FF6689" w:rsidRDefault="0044605B" w:rsidP="00D70964">
      <w:pPr>
        <w:ind w:firstLine="480"/>
      </w:pPr>
      <w:r>
        <w:t>For the det</w:t>
      </w:r>
      <w:r w:rsidR="00FA1151">
        <w:t>ails of software usage, you can</w:t>
      </w:r>
      <w:r>
        <w:t xml:space="preserve"> see </w:t>
      </w:r>
      <w:hyperlink r:id="rId54" w:history="1">
        <w:r w:rsidR="00FA1151">
          <w:rPr>
            <w:rStyle w:val="aa"/>
            <w:i/>
          </w:rPr>
          <w:t>SUG100,</w:t>
        </w:r>
        <w:r>
          <w:rPr>
            <w:rStyle w:val="aa"/>
            <w:i/>
          </w:rPr>
          <w:t xml:space="preserve"> Gowin Software User Guide</w:t>
        </w:r>
      </w:hyperlink>
      <w:r>
        <w:t>.</w:t>
      </w:r>
    </w:p>
    <w:p w14:paraId="529E3DC0" w14:textId="0A079CAF" w:rsidR="0044605B" w:rsidRPr="00FF6689" w:rsidRDefault="0044605B" w:rsidP="003834FC">
      <w:pPr>
        <w:pStyle w:val="Numberlist"/>
        <w:numPr>
          <w:ilvl w:val="0"/>
          <w:numId w:val="21"/>
        </w:numPr>
      </w:pPr>
      <w:r>
        <w:t>Directly click .gprj file.</w:t>
      </w:r>
    </w:p>
    <w:p w14:paraId="12EF5F6B" w14:textId="62EDD09A" w:rsidR="0032674F" w:rsidRDefault="00622CBB" w:rsidP="003834FC">
      <w:pPr>
        <w:pStyle w:val="Numberlist"/>
      </w:pPr>
      <w:r>
        <w:t xml:space="preserve">Click </w:t>
      </w:r>
      <w:r w:rsidR="00FA1151">
        <w:rPr>
          <w:rFonts w:hint="eastAsia"/>
        </w:rPr>
        <w:t>"</w:t>
      </w:r>
      <w:r w:rsidR="00FA1151">
        <w:t>File &gt; Open</w:t>
      </w:r>
      <w:r w:rsidR="00FA1151">
        <w:rPr>
          <w:rFonts w:hint="eastAsia"/>
        </w:rPr>
        <w:t>"</w:t>
      </w:r>
      <w:r>
        <w:t xml:space="preserve"> to choose .gprj file.</w:t>
      </w:r>
    </w:p>
    <w:p w14:paraId="063DA111" w14:textId="5B38E324" w:rsidR="0032674F" w:rsidRDefault="000D5166" w:rsidP="000D5166">
      <w:pPr>
        <w:pStyle w:val="af4"/>
      </w:pPr>
      <w:bookmarkStart w:id="69" w:name="_Toc101721576"/>
      <w:r>
        <w:t xml:space="preserve">Figure </w:t>
      </w:r>
      <w:r w:rsidR="00A22F66">
        <w:fldChar w:fldCharType="begin"/>
      </w:r>
      <w:r w:rsidR="00A22F66">
        <w:instrText xml:space="preserve"> STYLEREF 1 \s </w:instrText>
      </w:r>
      <w:r w:rsidR="00A22F66">
        <w:fldChar w:fldCharType="separate"/>
      </w:r>
      <w:r w:rsidR="00A83F53">
        <w:rPr>
          <w:noProof/>
        </w:rPr>
        <w:t>4</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1</w:t>
      </w:r>
      <w:r w:rsidRPr="007859A2">
        <w:fldChar w:fldCharType="end"/>
      </w:r>
      <w:r>
        <w:t xml:space="preserve"> </w:t>
      </w:r>
      <w:r w:rsidR="00FA1151">
        <w:rPr>
          <w:rFonts w:hint="eastAsia"/>
        </w:rPr>
        <w:t>Import Project</w:t>
      </w:r>
      <w:bookmarkEnd w:id="69"/>
    </w:p>
    <w:p w14:paraId="1BB3C5AB" w14:textId="55FCC7B3" w:rsidR="0044605B" w:rsidRPr="00487226" w:rsidRDefault="00E91955" w:rsidP="000D5166">
      <w:pPr>
        <w:pStyle w:val="FigureC"/>
      </w:pPr>
      <w:commentRangeStart w:id="70"/>
      <w:commentRangeEnd w:id="70"/>
      <w:r>
        <w:rPr>
          <w:rStyle w:val="af7"/>
          <w:rFonts w:eastAsiaTheme="minorEastAsia" w:cstheme="minorBidi"/>
          <w:kern w:val="2"/>
        </w:rPr>
        <w:commentReference w:id="70"/>
      </w:r>
      <w:r w:rsidR="00110E65" w:rsidRPr="00110E65">
        <w:rPr>
          <w:noProof/>
        </w:rPr>
        <w:drawing>
          <wp:inline distT="0" distB="0" distL="0" distR="0" wp14:anchorId="01BBFE63" wp14:editId="50C3565E">
            <wp:extent cx="3422650" cy="342265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2650" cy="3422650"/>
                    </a:xfrm>
                    <a:prstGeom prst="rect">
                      <a:avLst/>
                    </a:prstGeom>
                    <a:noFill/>
                    <a:ln>
                      <a:noFill/>
                    </a:ln>
                  </pic:spPr>
                </pic:pic>
              </a:graphicData>
            </a:graphic>
          </wp:inline>
        </w:drawing>
      </w:r>
    </w:p>
    <w:p w14:paraId="5AB2FF92" w14:textId="21AF1A9C" w:rsidR="0044605B" w:rsidRPr="00C54C28" w:rsidRDefault="0044605B" w:rsidP="00F7308C">
      <w:pPr>
        <w:pStyle w:val="2"/>
        <w:rPr>
          <w:b w:val="0"/>
        </w:rPr>
      </w:pPr>
      <w:bookmarkStart w:id="71" w:name="_Toc101799660"/>
      <w:r>
        <w:t>Build and Download</w:t>
      </w:r>
      <w:bookmarkEnd w:id="71"/>
    </w:p>
    <w:p w14:paraId="200364B3" w14:textId="77543C3F" w:rsidR="0044605B" w:rsidRDefault="0044605B" w:rsidP="003834FC">
      <w:pPr>
        <w:pStyle w:val="Numberlist"/>
        <w:numPr>
          <w:ilvl w:val="0"/>
          <w:numId w:val="22"/>
        </w:numPr>
      </w:pPr>
      <w:r>
        <w:t>After writing the program, save it and click "Process &gt; Place &amp; Route" to build. After the build is done, a green tick will appear in front of it.</w:t>
      </w:r>
    </w:p>
    <w:p w14:paraId="07CB1D3B" w14:textId="673BC8CB" w:rsidR="000D5166" w:rsidRPr="00FF6689" w:rsidRDefault="000D5166" w:rsidP="000D5166">
      <w:pPr>
        <w:pStyle w:val="af4"/>
      </w:pPr>
      <w:bookmarkStart w:id="72" w:name="_Toc101721577"/>
      <w:r>
        <w:lastRenderedPageBreak/>
        <w:t xml:space="preserve">Figure </w:t>
      </w:r>
      <w:r w:rsidR="00A22F66">
        <w:fldChar w:fldCharType="begin"/>
      </w:r>
      <w:r w:rsidR="00A22F66">
        <w:instrText xml:space="preserve"> STYLEREF 1 \s </w:instrText>
      </w:r>
      <w:r w:rsidR="00A22F66">
        <w:fldChar w:fldCharType="separate"/>
      </w:r>
      <w:r w:rsidR="00A83F53">
        <w:rPr>
          <w:noProof/>
        </w:rPr>
        <w:t>4</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2</w:t>
      </w:r>
      <w:r w:rsidRPr="007859A2">
        <w:fldChar w:fldCharType="end"/>
      </w:r>
      <w:r>
        <w:t xml:space="preserve"> Click Place &amp; Route</w:t>
      </w:r>
      <w:bookmarkEnd w:id="72"/>
    </w:p>
    <w:p w14:paraId="7B92FCDE" w14:textId="77777777" w:rsidR="000A651B" w:rsidRDefault="0044605B" w:rsidP="000D5166">
      <w:pPr>
        <w:pStyle w:val="FigureC"/>
        <w:rPr>
          <w:noProof/>
        </w:rPr>
      </w:pPr>
      <w:r>
        <w:rPr>
          <w:noProof/>
        </w:rPr>
        <w:drawing>
          <wp:inline distT="0" distB="0" distL="0" distR="0" wp14:anchorId="7C890118" wp14:editId="2EFBF09A">
            <wp:extent cx="2464435" cy="622871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4435" cy="6228715"/>
                    </a:xfrm>
                    <a:prstGeom prst="rect">
                      <a:avLst/>
                    </a:prstGeom>
                    <a:noFill/>
                    <a:ln>
                      <a:noFill/>
                    </a:ln>
                  </pic:spPr>
                </pic:pic>
              </a:graphicData>
            </a:graphic>
          </wp:inline>
        </w:drawing>
      </w:r>
    </w:p>
    <w:p w14:paraId="669F3757" w14:textId="66EB7741" w:rsidR="000A651B" w:rsidRDefault="000A651B" w:rsidP="000A651B">
      <w:pPr>
        <w:pStyle w:val="af4"/>
        <w:rPr>
          <w:noProof/>
        </w:rPr>
      </w:pPr>
      <w:bookmarkStart w:id="73" w:name="_Toc101721578"/>
      <w:r>
        <w:lastRenderedPageBreak/>
        <w:t xml:space="preserve">Figure </w:t>
      </w:r>
      <w:r w:rsidR="00A22F66">
        <w:fldChar w:fldCharType="begin"/>
      </w:r>
      <w:r w:rsidR="00A22F66">
        <w:instrText xml:space="preserve"> STYLEREF 1 \s </w:instrText>
      </w:r>
      <w:r w:rsidR="00A22F66">
        <w:fldChar w:fldCharType="separate"/>
      </w:r>
      <w:r w:rsidR="00A83F53">
        <w:rPr>
          <w:noProof/>
        </w:rPr>
        <w:t>4</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3</w:t>
      </w:r>
      <w:r w:rsidRPr="007859A2">
        <w:fldChar w:fldCharType="end"/>
      </w:r>
      <w:r>
        <w:t xml:space="preserve"> Build Succeed</w:t>
      </w:r>
      <w:bookmarkEnd w:id="73"/>
    </w:p>
    <w:p w14:paraId="3D3AE6A4" w14:textId="50FBCAC8" w:rsidR="0044605B" w:rsidRDefault="0044605B" w:rsidP="000D5166">
      <w:pPr>
        <w:pStyle w:val="FigureC"/>
        <w:rPr>
          <w:noProof/>
        </w:rPr>
      </w:pPr>
      <w:r>
        <w:t xml:space="preserve"> </w:t>
      </w:r>
      <w:r>
        <w:rPr>
          <w:noProof/>
        </w:rPr>
        <w:drawing>
          <wp:inline distT="0" distB="0" distL="0" distR="0" wp14:anchorId="124A1997" wp14:editId="3FC480EF">
            <wp:extent cx="2399030" cy="624078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9030" cy="6240780"/>
                    </a:xfrm>
                    <a:prstGeom prst="rect">
                      <a:avLst/>
                    </a:prstGeom>
                    <a:noFill/>
                    <a:ln>
                      <a:noFill/>
                    </a:ln>
                  </pic:spPr>
                </pic:pic>
              </a:graphicData>
            </a:graphic>
          </wp:inline>
        </w:drawing>
      </w:r>
    </w:p>
    <w:p w14:paraId="586A99F2" w14:textId="77777777" w:rsidR="000D5166" w:rsidRDefault="000D5166" w:rsidP="000D5166">
      <w:pPr>
        <w:pStyle w:val="FigureC"/>
      </w:pPr>
    </w:p>
    <w:p w14:paraId="2C41C7DE" w14:textId="3F0B0B8E" w:rsidR="0044605B" w:rsidRDefault="0044605B" w:rsidP="003834FC">
      <w:pPr>
        <w:pStyle w:val="Numberlist"/>
      </w:pPr>
      <w:r>
        <w:t>After build, double-click "Program Device" to pop up the download view, and click to start the download.</w:t>
      </w:r>
    </w:p>
    <w:p w14:paraId="0CA0D0F4" w14:textId="4CDF302B" w:rsidR="000D5166" w:rsidRPr="00FF6689" w:rsidRDefault="000D5166" w:rsidP="000D5166">
      <w:pPr>
        <w:pStyle w:val="af4"/>
      </w:pPr>
      <w:bookmarkStart w:id="74" w:name="_Toc101721579"/>
      <w:r>
        <w:lastRenderedPageBreak/>
        <w:t xml:space="preserve">Figure </w:t>
      </w:r>
      <w:r w:rsidR="00A22F66">
        <w:fldChar w:fldCharType="begin"/>
      </w:r>
      <w:r w:rsidR="00A22F66">
        <w:instrText xml:space="preserve"> STYLEREF 1 \s </w:instrText>
      </w:r>
      <w:r w:rsidR="00A22F66">
        <w:fldChar w:fldCharType="separate"/>
      </w:r>
      <w:r w:rsidR="00A83F53">
        <w:rPr>
          <w:noProof/>
        </w:rPr>
        <w:t>4</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4</w:t>
      </w:r>
      <w:r w:rsidRPr="007859A2">
        <w:fldChar w:fldCharType="end"/>
      </w:r>
      <w:r>
        <w:t xml:space="preserve"> Double-click Program Device</w:t>
      </w:r>
      <w:bookmarkEnd w:id="74"/>
    </w:p>
    <w:p w14:paraId="6F19F3CB" w14:textId="77777777" w:rsidR="006B1313" w:rsidRDefault="0044605B" w:rsidP="006B1313">
      <w:pPr>
        <w:pStyle w:val="FigureC"/>
        <w:rPr>
          <w:noProof/>
        </w:rPr>
      </w:pPr>
      <w:r>
        <w:rPr>
          <w:noProof/>
        </w:rPr>
        <w:drawing>
          <wp:inline distT="0" distB="0" distL="0" distR="0" wp14:anchorId="70932ACF" wp14:editId="58DE4D2B">
            <wp:extent cx="1520190" cy="379984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0190" cy="3799840"/>
                    </a:xfrm>
                    <a:prstGeom prst="rect">
                      <a:avLst/>
                    </a:prstGeom>
                    <a:noFill/>
                    <a:ln>
                      <a:noFill/>
                    </a:ln>
                  </pic:spPr>
                </pic:pic>
              </a:graphicData>
            </a:graphic>
          </wp:inline>
        </w:drawing>
      </w:r>
      <w:r>
        <w:t xml:space="preserve"> </w:t>
      </w:r>
    </w:p>
    <w:p w14:paraId="1A38C1B4" w14:textId="77777777" w:rsidR="006B1313" w:rsidRDefault="006B1313" w:rsidP="006B1313">
      <w:pPr>
        <w:pStyle w:val="FigureC"/>
        <w:rPr>
          <w:noProof/>
        </w:rPr>
      </w:pPr>
    </w:p>
    <w:p w14:paraId="0E6BCFF0" w14:textId="32A139FC" w:rsidR="006B1313" w:rsidRDefault="006B1313" w:rsidP="006B1313">
      <w:pPr>
        <w:pStyle w:val="af4"/>
        <w:rPr>
          <w:noProof/>
        </w:rPr>
      </w:pPr>
      <w:bookmarkStart w:id="75" w:name="_Toc101721580"/>
      <w:r>
        <w:t xml:space="preserve">Figure </w:t>
      </w:r>
      <w:r w:rsidR="00A22F66">
        <w:fldChar w:fldCharType="begin"/>
      </w:r>
      <w:r w:rsidR="00A22F66">
        <w:instrText xml:space="preserve"> STYLEREF 1 \s </w:instrText>
      </w:r>
      <w:r w:rsidR="00A22F66">
        <w:fldChar w:fldCharType="separate"/>
      </w:r>
      <w:r w:rsidR="00A83F53">
        <w:rPr>
          <w:noProof/>
        </w:rPr>
        <w:t>4</w:t>
      </w:r>
      <w:r w:rsidR="00A22F66">
        <w:rPr>
          <w:noProof/>
        </w:rPr>
        <w:fldChar w:fldCharType="end"/>
      </w:r>
      <w:r>
        <w:noBreakHyphen/>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5</w:t>
      </w:r>
      <w:r w:rsidRPr="007859A2">
        <w:fldChar w:fldCharType="end"/>
      </w:r>
      <w:r>
        <w:t xml:space="preserve"> Download View</w:t>
      </w:r>
      <w:bookmarkEnd w:id="75"/>
    </w:p>
    <w:p w14:paraId="729D5687" w14:textId="51AAA2EA" w:rsidR="0044605B" w:rsidRDefault="0044605B" w:rsidP="006B1313">
      <w:pPr>
        <w:pStyle w:val="FigureC"/>
      </w:pPr>
      <w:r>
        <w:rPr>
          <w:noProof/>
        </w:rPr>
        <w:drawing>
          <wp:inline distT="0" distB="0" distL="0" distR="0" wp14:anchorId="63436221" wp14:editId="2B188154">
            <wp:extent cx="3586480" cy="280860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6480" cy="2808605"/>
                    </a:xfrm>
                    <a:prstGeom prst="rect">
                      <a:avLst/>
                    </a:prstGeom>
                    <a:noFill/>
                    <a:ln>
                      <a:noFill/>
                    </a:ln>
                  </pic:spPr>
                </pic:pic>
              </a:graphicData>
            </a:graphic>
          </wp:inline>
        </w:drawing>
      </w:r>
    </w:p>
    <w:p w14:paraId="190D72CE" w14:textId="12CF9D98" w:rsidR="0044605B" w:rsidRPr="00C54C28" w:rsidRDefault="0044605B" w:rsidP="000A651B">
      <w:pPr>
        <w:pStyle w:val="2"/>
        <w:pageBreakBefore/>
        <w:rPr>
          <w:b w:val="0"/>
        </w:rPr>
      </w:pPr>
      <w:bookmarkStart w:id="76" w:name="_Toc101799661"/>
      <w:r>
        <w:lastRenderedPageBreak/>
        <w:t>Routine Operation and Description</w:t>
      </w:r>
      <w:bookmarkEnd w:id="76"/>
    </w:p>
    <w:p w14:paraId="16450AE0" w14:textId="77777777" w:rsidR="000A651B" w:rsidRDefault="0044605B" w:rsidP="003834FC">
      <w:pPr>
        <w:ind w:firstLine="480"/>
      </w:pPr>
      <w:r>
        <w:t>The supporting video of the development board will be released on Bilibili (website:</w:t>
      </w:r>
      <w:hyperlink r:id="rId60" w:history="1">
        <w:r>
          <w:rPr>
            <w:rStyle w:val="aa"/>
            <w:rFonts w:ascii="微软雅黑" w:hAnsi="微软雅黑"/>
          </w:rPr>
          <w:t>https://space.bilibili.com/507416742</w:t>
        </w:r>
      </w:hyperlink>
      <w:r>
        <w:t xml:space="preserve"> ) and other websites and related official accounts. Welcome to pay attention to the information.</w:t>
      </w:r>
    </w:p>
    <w:p w14:paraId="19488F9D" w14:textId="351D7010" w:rsidR="0044605B" w:rsidRPr="00E547F5" w:rsidRDefault="0044605B" w:rsidP="00F7308C">
      <w:pPr>
        <w:pStyle w:val="2"/>
        <w:rPr>
          <w:b w:val="0"/>
        </w:rPr>
      </w:pPr>
      <w:bookmarkStart w:id="77" w:name="_Toc101799662"/>
      <w:r>
        <w:t>Hardware and Software Download</w:t>
      </w:r>
      <w:bookmarkEnd w:id="77"/>
    </w:p>
    <w:p w14:paraId="0FBA4A49" w14:textId="19561B1B" w:rsidR="0044605B" w:rsidRDefault="0044605B" w:rsidP="003834FC">
      <w:pPr>
        <w:ind w:firstLine="480"/>
      </w:pPr>
      <w:r>
        <w:t>GW1NS-4C is embedded with ARM Cortex-M3 hardcore processor. If you want to use EMPU, you need to download Gowin_EMPU (GW1NS-4C) hardware bitstream file and software programming BIN file by Programmer of Gowin software. Double-click the device under Device list, and the GW1NS-4C/GW1NSR-4C download options are as shown in the figure below.</w:t>
      </w:r>
    </w:p>
    <w:p w14:paraId="13687353" w14:textId="52C21013" w:rsidR="006B1313" w:rsidRDefault="006B1313" w:rsidP="006B1313">
      <w:pPr>
        <w:pStyle w:val="af4"/>
      </w:pPr>
      <w:bookmarkStart w:id="78" w:name="_Toc101721581"/>
      <w:r>
        <w:t xml:space="preserve">Figure </w:t>
      </w:r>
      <w:r w:rsidR="00A22F66">
        <w:fldChar w:fldCharType="begin"/>
      </w:r>
      <w:r w:rsidR="00A22F66">
        <w:instrText xml:space="preserve"> STYLEREF 1 \s </w:instrText>
      </w:r>
      <w:r w:rsidR="00A22F66">
        <w:fldChar w:fldCharType="separate"/>
      </w:r>
      <w:r w:rsidR="00A83F53">
        <w:rPr>
          <w:noProof/>
        </w:rPr>
        <w:t>4</w:t>
      </w:r>
      <w:r w:rsidR="00A22F66">
        <w:rPr>
          <w:noProof/>
        </w:rPr>
        <w:fldChar w:fldCharType="end"/>
      </w:r>
      <w:r w:rsidRPr="007859A2">
        <w:fldChar w:fldCharType="begin"/>
      </w:r>
      <w:r w:rsidRPr="007859A2">
        <w:instrText xml:space="preserve"> SEQ </w:instrText>
      </w:r>
      <w:r w:rsidRPr="007859A2">
        <w:instrText>图</w:instrText>
      </w:r>
      <w:r w:rsidRPr="007859A2">
        <w:instrText xml:space="preserve"> \* ARABIC \s 1 </w:instrText>
      </w:r>
      <w:r w:rsidRPr="007859A2">
        <w:fldChar w:fldCharType="separate"/>
      </w:r>
      <w:r w:rsidR="00A83F53">
        <w:rPr>
          <w:noProof/>
        </w:rPr>
        <w:t>6</w:t>
      </w:r>
      <w:r w:rsidRPr="007859A2">
        <w:fldChar w:fldCharType="end"/>
      </w:r>
      <w:r>
        <w:t xml:space="preserve"> Device configuration View</w:t>
      </w:r>
      <w:bookmarkEnd w:id="78"/>
    </w:p>
    <w:p w14:paraId="78C09A99" w14:textId="77777777" w:rsidR="0044605B" w:rsidRDefault="0044605B" w:rsidP="003834FC">
      <w:pPr>
        <w:pStyle w:val="FigureC"/>
        <w:rPr>
          <w:noProof/>
        </w:rPr>
      </w:pPr>
      <w:r>
        <w:rPr>
          <w:noProof/>
        </w:rPr>
        <w:drawing>
          <wp:inline distT="0" distB="0" distL="0" distR="0" wp14:anchorId="66263839" wp14:editId="6347D233">
            <wp:extent cx="3533140" cy="301625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3140" cy="3016250"/>
                    </a:xfrm>
                    <a:prstGeom prst="rect">
                      <a:avLst/>
                    </a:prstGeom>
                    <a:noFill/>
                    <a:ln>
                      <a:noFill/>
                    </a:ln>
                  </pic:spPr>
                </pic:pic>
              </a:graphicData>
            </a:graphic>
          </wp:inline>
        </w:drawing>
      </w:r>
    </w:p>
    <w:p w14:paraId="0FF7D5BF" w14:textId="77777777" w:rsidR="0044605B" w:rsidRDefault="0044605B" w:rsidP="0044605B">
      <w:pPr>
        <w:snapToGrid w:val="0"/>
        <w:ind w:leftChars="218" w:left="523" w:firstLine="480"/>
        <w:rPr>
          <w:rFonts w:ascii="微软雅黑" w:eastAsia="微软雅黑" w:hAnsi="微软雅黑"/>
          <w:szCs w:val="24"/>
        </w:rPr>
      </w:pPr>
    </w:p>
    <w:p w14:paraId="31CFC519" w14:textId="36FAAB32" w:rsidR="0044605B" w:rsidRDefault="0044605B" w:rsidP="003834FC">
      <w:pPr>
        <w:ind w:firstLine="480"/>
      </w:pPr>
      <w:r>
        <w:t>For the details, you can see the reference design and manuals on the Gowin Website. You can refer to the following related manuals.</w:t>
      </w:r>
    </w:p>
    <w:p w14:paraId="31E164FE" w14:textId="23BED6C1" w:rsidR="00D70964" w:rsidRDefault="00A22F66" w:rsidP="00D70964">
      <w:pPr>
        <w:pStyle w:val="Bullet"/>
      </w:pPr>
      <w:hyperlink r:id="rId62" w:history="1">
        <w:r w:rsidR="004A0FDC">
          <w:rPr>
            <w:rStyle w:val="aa"/>
          </w:rPr>
          <w:t>IPUG930, Gowin_EMPU(GW1NS-4C) Quick Design Reference Manual</w:t>
        </w:r>
      </w:hyperlink>
    </w:p>
    <w:p w14:paraId="3859CD3C" w14:textId="4EB9A563" w:rsidR="00D70964" w:rsidRDefault="00A22F66" w:rsidP="00D70964">
      <w:pPr>
        <w:pStyle w:val="Bullet"/>
      </w:pPr>
      <w:hyperlink r:id="rId63" w:history="1">
        <w:r w:rsidR="004A0FDC">
          <w:rPr>
            <w:rStyle w:val="aa"/>
          </w:rPr>
          <w:t>IPUG931, Gowin_EMPU(GW1NS-4C) Software Programming Reference Manual</w:t>
        </w:r>
      </w:hyperlink>
    </w:p>
    <w:p w14:paraId="3EC02FFE" w14:textId="40000660" w:rsidR="00D70964" w:rsidRDefault="00A22F66" w:rsidP="00D70964">
      <w:pPr>
        <w:pStyle w:val="Bullet"/>
      </w:pPr>
      <w:hyperlink r:id="rId64" w:history="1">
        <w:r w:rsidR="004A0FDC">
          <w:rPr>
            <w:rStyle w:val="aa"/>
          </w:rPr>
          <w:t xml:space="preserve">IPUG932, Gowin_EMPU(GW1NS-4C) Hardware Design </w:t>
        </w:r>
        <w:r w:rsidR="004A0FDC">
          <w:rPr>
            <w:rStyle w:val="aa"/>
          </w:rPr>
          <w:lastRenderedPageBreak/>
          <w:t>Reference Manual</w:t>
        </w:r>
      </w:hyperlink>
    </w:p>
    <w:p w14:paraId="1073F204" w14:textId="299F6846" w:rsidR="00D70964" w:rsidRDefault="00A22F66" w:rsidP="00D70964">
      <w:pPr>
        <w:pStyle w:val="Bullet"/>
      </w:pPr>
      <w:hyperlink r:id="rId65" w:history="1">
        <w:r w:rsidR="004A0FDC">
          <w:rPr>
            <w:rStyle w:val="aa"/>
          </w:rPr>
          <w:t>IPUG928,  Gowin_EMPU(GW1NS-4C) IDE Software Reference Manual</w:t>
        </w:r>
      </w:hyperlink>
    </w:p>
    <w:p w14:paraId="4B183FC5" w14:textId="0EC7E43C" w:rsidR="00D70964" w:rsidRDefault="00A22F66" w:rsidP="00D70964">
      <w:pPr>
        <w:pStyle w:val="Bullet"/>
      </w:pPr>
      <w:hyperlink r:id="rId66" w:history="1">
        <w:r w:rsidR="004A0FDC">
          <w:rPr>
            <w:rStyle w:val="aa"/>
          </w:rPr>
          <w:t>IPUG929, Gowin_EMPU(GW1NS-4C) Serial Debugging Reference Manual</w:t>
        </w:r>
      </w:hyperlink>
    </w:p>
    <w:p w14:paraId="30BAAD3A" w14:textId="4E190430" w:rsidR="00D70964" w:rsidRDefault="00A22F66" w:rsidP="00D70964">
      <w:pPr>
        <w:pStyle w:val="Bullet"/>
      </w:pPr>
      <w:hyperlink r:id="rId67" w:history="1">
        <w:r w:rsidR="004A0FDC">
          <w:rPr>
            <w:rStyle w:val="aa"/>
          </w:rPr>
          <w:t>RN933, Gowin_EMPU(GW1NS-4C) Software and Hardware Design Release Note</w:t>
        </w:r>
      </w:hyperlink>
    </w:p>
    <w:p w14:paraId="5FD9113F" w14:textId="77DC999E" w:rsidR="0044605B" w:rsidRPr="00E547F5" w:rsidRDefault="0044605B" w:rsidP="00F7308C">
      <w:pPr>
        <w:pStyle w:val="2"/>
        <w:rPr>
          <w:b w:val="0"/>
        </w:rPr>
      </w:pPr>
      <w:bookmarkStart w:id="79" w:name="_Toc101799663"/>
      <w:r>
        <w:t>Notes for the Use of Development Board</w:t>
      </w:r>
      <w:bookmarkEnd w:id="79"/>
    </w:p>
    <w:p w14:paraId="6BD1E115" w14:textId="3F339592" w:rsidR="0044605B" w:rsidRPr="00750B48" w:rsidRDefault="000A651B" w:rsidP="003834FC">
      <w:pPr>
        <w:pStyle w:val="Numberlist"/>
        <w:numPr>
          <w:ilvl w:val="0"/>
          <w:numId w:val="23"/>
        </w:numPr>
      </w:pPr>
      <w:r>
        <w:t>Handle with care and pay attention to electrostatic protection;</w:t>
      </w:r>
    </w:p>
    <w:p w14:paraId="6DB4CC5A" w14:textId="0C4B0570" w:rsidR="0044605B" w:rsidRPr="00750B48" w:rsidRDefault="0044605B" w:rsidP="003834FC">
      <w:pPr>
        <w:pStyle w:val="Numberlist"/>
      </w:pPr>
      <w:r>
        <w:t xml:space="preserve">When downloading bitstream files to internal flash or external flash, set the MODE pin state to the correct configuration value. </w:t>
      </w:r>
    </w:p>
    <w:p w14:paraId="4C107DEC" w14:textId="249E8F04" w:rsidR="0044605B" w:rsidRDefault="0044605B" w:rsidP="003834FC">
      <w:pPr>
        <w:pStyle w:val="Numberlist"/>
      </w:pPr>
      <w:r>
        <w:t>When connecting a module</w:t>
      </w:r>
      <w:r w:rsidR="00FA1151">
        <w:t>, it must be powered off first.</w:t>
      </w:r>
    </w:p>
    <w:p w14:paraId="01F63F69" w14:textId="77777777" w:rsidR="003834FC" w:rsidRDefault="003834FC" w:rsidP="006423C0">
      <w:pPr>
        <w:spacing w:before="156" w:after="156"/>
        <w:ind w:left="0" w:firstLineChars="0" w:firstLine="0"/>
        <w:rPr>
          <w:szCs w:val="24"/>
        </w:rPr>
        <w:sectPr w:rsidR="003834FC" w:rsidSect="00740D7E">
          <w:headerReference w:type="default" r:id="rId68"/>
          <w:footerReference w:type="default" r:id="rId69"/>
          <w:headerReference w:type="first" r:id="rId70"/>
          <w:pgSz w:w="11906" w:h="16838" w:code="9"/>
          <w:pgMar w:top="1440" w:right="1134" w:bottom="1440" w:left="1134" w:header="567" w:footer="567" w:gutter="0"/>
          <w:pgNumType w:start="1"/>
          <w:cols w:space="425"/>
          <w:titlePg/>
          <w:docGrid w:type="linesAndChars" w:linePitch="312"/>
        </w:sectPr>
      </w:pPr>
    </w:p>
    <w:tbl>
      <w:tblPr>
        <w:tblStyle w:val="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tblGrid>
      <w:tr w:rsidR="003834FC" w:rsidRPr="006010E8" w14:paraId="272BD465" w14:textId="77777777" w:rsidTr="00494FB2">
        <w:trPr>
          <w:trHeight w:val="1282"/>
        </w:trPr>
        <w:tc>
          <w:tcPr>
            <w:tcW w:w="9482" w:type="dxa"/>
          </w:tcPr>
          <w:p w14:paraId="3EB7AB1A" w14:textId="77777777" w:rsidR="003834FC" w:rsidRPr="006010E8" w:rsidRDefault="003834FC" w:rsidP="003834FC">
            <w:pPr>
              <w:ind w:left="0" w:firstLineChars="0" w:firstLine="0"/>
              <w:rPr>
                <w:rFonts w:eastAsia="黑体" w:cs="Arial"/>
                <w:szCs w:val="24"/>
              </w:rPr>
            </w:pPr>
          </w:p>
        </w:tc>
      </w:tr>
      <w:tr w:rsidR="003834FC" w:rsidRPr="006010E8" w14:paraId="638A5F9F" w14:textId="77777777" w:rsidTr="00494FB2">
        <w:trPr>
          <w:trHeight w:hRule="exact" w:val="837"/>
        </w:trPr>
        <w:tc>
          <w:tcPr>
            <w:tcW w:w="9482" w:type="dxa"/>
            <w:vAlign w:val="center"/>
          </w:tcPr>
          <w:p w14:paraId="577FF943" w14:textId="77777777" w:rsidR="003834FC" w:rsidRPr="006010E8" w:rsidRDefault="003834FC" w:rsidP="003834FC">
            <w:pPr>
              <w:ind w:left="0" w:firstLineChars="0" w:firstLine="0"/>
              <w:jc w:val="both"/>
              <w:rPr>
                <w:rFonts w:ascii="黑体" w:eastAsia="黑体" w:hAnsi="黑体" w:cs="Times New Roman"/>
                <w:sz w:val="48"/>
                <w:szCs w:val="48"/>
              </w:rPr>
            </w:pPr>
          </w:p>
        </w:tc>
      </w:tr>
      <w:tr w:rsidR="003834FC" w:rsidRPr="006010E8" w14:paraId="1C451A97" w14:textId="77777777" w:rsidTr="00494FB2">
        <w:trPr>
          <w:trHeight w:hRule="exact" w:val="837"/>
        </w:trPr>
        <w:tc>
          <w:tcPr>
            <w:tcW w:w="9482" w:type="dxa"/>
            <w:vAlign w:val="center"/>
          </w:tcPr>
          <w:p w14:paraId="4E834043" w14:textId="77777777" w:rsidR="003834FC" w:rsidRPr="006010E8" w:rsidRDefault="003834FC" w:rsidP="003834FC">
            <w:pPr>
              <w:ind w:left="0" w:firstLineChars="0" w:firstLine="0"/>
              <w:jc w:val="both"/>
              <w:rPr>
                <w:rFonts w:ascii="黑体" w:eastAsia="黑体" w:hAnsi="黑体" w:cs="Times New Roman"/>
                <w:sz w:val="48"/>
                <w:szCs w:val="48"/>
              </w:rPr>
            </w:pPr>
          </w:p>
        </w:tc>
      </w:tr>
      <w:tr w:rsidR="003834FC" w:rsidRPr="006010E8" w14:paraId="54F0F8FC" w14:textId="77777777" w:rsidTr="00494FB2">
        <w:trPr>
          <w:trHeight w:hRule="exact" w:val="837"/>
        </w:trPr>
        <w:tc>
          <w:tcPr>
            <w:tcW w:w="9482" w:type="dxa"/>
            <w:vAlign w:val="center"/>
          </w:tcPr>
          <w:p w14:paraId="2219DAF0" w14:textId="77777777" w:rsidR="003834FC" w:rsidRPr="006010E8" w:rsidRDefault="003834FC" w:rsidP="003834FC">
            <w:pPr>
              <w:ind w:left="0" w:firstLineChars="0" w:firstLine="0"/>
              <w:jc w:val="both"/>
              <w:rPr>
                <w:rFonts w:ascii="黑体" w:eastAsia="黑体" w:hAnsi="黑体" w:cs="Times New Roman"/>
                <w:sz w:val="48"/>
                <w:szCs w:val="48"/>
              </w:rPr>
            </w:pPr>
          </w:p>
        </w:tc>
      </w:tr>
      <w:tr w:rsidR="003834FC" w:rsidRPr="006010E8" w14:paraId="22A9AB06" w14:textId="77777777" w:rsidTr="00494FB2">
        <w:trPr>
          <w:trHeight w:hRule="exact" w:val="837"/>
        </w:trPr>
        <w:tc>
          <w:tcPr>
            <w:tcW w:w="9482" w:type="dxa"/>
            <w:vAlign w:val="center"/>
          </w:tcPr>
          <w:p w14:paraId="3B8CC68C" w14:textId="77777777" w:rsidR="003834FC" w:rsidRPr="006010E8" w:rsidRDefault="003834FC" w:rsidP="003834FC">
            <w:pPr>
              <w:ind w:left="0" w:firstLineChars="0" w:firstLine="0"/>
              <w:jc w:val="both"/>
              <w:rPr>
                <w:rFonts w:ascii="黑体" w:eastAsia="黑体" w:hAnsi="黑体" w:cs="Times New Roman"/>
                <w:sz w:val="48"/>
                <w:szCs w:val="48"/>
              </w:rPr>
            </w:pPr>
          </w:p>
        </w:tc>
      </w:tr>
      <w:tr w:rsidR="003834FC" w:rsidRPr="006010E8" w14:paraId="057EDCF9" w14:textId="77777777" w:rsidTr="00494FB2">
        <w:trPr>
          <w:trHeight w:hRule="exact" w:val="837"/>
        </w:trPr>
        <w:tc>
          <w:tcPr>
            <w:tcW w:w="9482" w:type="dxa"/>
            <w:vAlign w:val="center"/>
          </w:tcPr>
          <w:p w14:paraId="6212C790" w14:textId="77777777" w:rsidR="003834FC" w:rsidRPr="006010E8" w:rsidRDefault="003834FC" w:rsidP="003834FC">
            <w:pPr>
              <w:ind w:left="0" w:firstLineChars="0" w:firstLine="0"/>
              <w:jc w:val="both"/>
              <w:rPr>
                <w:rFonts w:ascii="黑体" w:eastAsia="黑体" w:hAnsi="黑体" w:cs="Times New Roman"/>
                <w:sz w:val="48"/>
                <w:szCs w:val="48"/>
              </w:rPr>
            </w:pPr>
          </w:p>
        </w:tc>
      </w:tr>
      <w:tr w:rsidR="003834FC" w:rsidRPr="006010E8" w14:paraId="03986F3C" w14:textId="77777777" w:rsidTr="00494FB2">
        <w:trPr>
          <w:trHeight w:hRule="exact" w:val="557"/>
        </w:trPr>
        <w:tc>
          <w:tcPr>
            <w:tcW w:w="9482" w:type="dxa"/>
            <w:vAlign w:val="center"/>
          </w:tcPr>
          <w:p w14:paraId="6EEFE105" w14:textId="77777777" w:rsidR="003834FC" w:rsidRPr="006010E8" w:rsidRDefault="003834FC" w:rsidP="003834FC">
            <w:pPr>
              <w:ind w:left="0" w:firstLineChars="0" w:firstLine="0"/>
              <w:jc w:val="both"/>
              <w:rPr>
                <w:rFonts w:ascii="黑体" w:eastAsia="黑体" w:hAnsi="黑体" w:cs="Times New Roman"/>
                <w:sz w:val="48"/>
                <w:szCs w:val="48"/>
              </w:rPr>
            </w:pPr>
          </w:p>
        </w:tc>
      </w:tr>
      <w:tr w:rsidR="003834FC" w:rsidRPr="006010E8" w14:paraId="59FD2AC9" w14:textId="77777777" w:rsidTr="00494FB2">
        <w:trPr>
          <w:trHeight w:hRule="exact" w:val="837"/>
        </w:trPr>
        <w:tc>
          <w:tcPr>
            <w:tcW w:w="9482" w:type="dxa"/>
            <w:vAlign w:val="center"/>
          </w:tcPr>
          <w:p w14:paraId="09F0125D" w14:textId="77777777" w:rsidR="003834FC" w:rsidRPr="006010E8" w:rsidRDefault="003834FC" w:rsidP="003834FC">
            <w:pPr>
              <w:ind w:left="0" w:firstLineChars="0" w:firstLine="0"/>
              <w:jc w:val="both"/>
              <w:rPr>
                <w:rFonts w:ascii="黑体" w:eastAsia="黑体" w:hAnsi="黑体" w:cs="Times New Roman"/>
                <w:sz w:val="48"/>
                <w:szCs w:val="48"/>
              </w:rPr>
            </w:pPr>
          </w:p>
        </w:tc>
      </w:tr>
      <w:tr w:rsidR="003834FC" w:rsidRPr="006010E8" w14:paraId="44F0E716" w14:textId="77777777" w:rsidTr="00494FB2">
        <w:trPr>
          <w:trHeight w:hRule="exact" w:val="724"/>
        </w:trPr>
        <w:tc>
          <w:tcPr>
            <w:tcW w:w="9482" w:type="dxa"/>
            <w:vAlign w:val="bottom"/>
          </w:tcPr>
          <w:p w14:paraId="605F5947" w14:textId="77777777" w:rsidR="003834FC" w:rsidRPr="006010E8" w:rsidRDefault="003834FC" w:rsidP="003834FC">
            <w:pPr>
              <w:ind w:left="0" w:firstLineChars="0" w:firstLine="0"/>
              <w:jc w:val="both"/>
              <w:rPr>
                <w:rFonts w:ascii="黑体" w:eastAsia="黑体" w:hAnsi="黑体" w:cs="Times New Roman"/>
                <w:sz w:val="48"/>
                <w:szCs w:val="48"/>
              </w:rPr>
            </w:pPr>
          </w:p>
        </w:tc>
      </w:tr>
      <w:tr w:rsidR="003834FC" w:rsidRPr="006010E8" w14:paraId="2C607439" w14:textId="77777777" w:rsidTr="00494FB2">
        <w:trPr>
          <w:trHeight w:hRule="exact" w:val="837"/>
        </w:trPr>
        <w:tc>
          <w:tcPr>
            <w:tcW w:w="9482" w:type="dxa"/>
            <w:vAlign w:val="bottom"/>
          </w:tcPr>
          <w:p w14:paraId="68DE1F37" w14:textId="77777777" w:rsidR="003834FC" w:rsidRPr="006010E8" w:rsidRDefault="003834FC" w:rsidP="003834FC">
            <w:pPr>
              <w:ind w:left="0" w:firstLineChars="0" w:firstLine="0"/>
              <w:jc w:val="both"/>
              <w:rPr>
                <w:rFonts w:ascii="黑体" w:eastAsia="黑体" w:hAnsi="黑体" w:cs="Times New Roman"/>
                <w:sz w:val="48"/>
                <w:szCs w:val="48"/>
              </w:rPr>
            </w:pPr>
          </w:p>
        </w:tc>
      </w:tr>
      <w:tr w:rsidR="003834FC" w:rsidRPr="006010E8" w14:paraId="34751EB1" w14:textId="77777777" w:rsidTr="00494FB2">
        <w:trPr>
          <w:trHeight w:hRule="exact" w:val="948"/>
        </w:trPr>
        <w:tc>
          <w:tcPr>
            <w:tcW w:w="9482" w:type="dxa"/>
          </w:tcPr>
          <w:p w14:paraId="0B57701F" w14:textId="77777777" w:rsidR="003834FC" w:rsidRPr="006010E8" w:rsidRDefault="003834FC" w:rsidP="003834FC">
            <w:pPr>
              <w:ind w:left="0" w:firstLineChars="0" w:firstLine="0"/>
              <w:jc w:val="both"/>
              <w:rPr>
                <w:rFonts w:ascii="黑体" w:eastAsia="黑体" w:hAnsi="黑体" w:cs="Times New Roman"/>
                <w:sz w:val="48"/>
                <w:szCs w:val="48"/>
              </w:rPr>
            </w:pPr>
          </w:p>
        </w:tc>
      </w:tr>
      <w:tr w:rsidR="003834FC" w:rsidRPr="006010E8" w14:paraId="59C6243B" w14:textId="77777777" w:rsidTr="00494FB2">
        <w:trPr>
          <w:trHeight w:hRule="exact" w:val="837"/>
        </w:trPr>
        <w:tc>
          <w:tcPr>
            <w:tcW w:w="9482" w:type="dxa"/>
            <w:vAlign w:val="bottom"/>
          </w:tcPr>
          <w:p w14:paraId="0C274671" w14:textId="77777777" w:rsidR="003834FC" w:rsidRPr="006010E8" w:rsidRDefault="003834FC" w:rsidP="003834FC">
            <w:pPr>
              <w:spacing w:before="156" w:after="156"/>
              <w:ind w:left="0" w:firstLineChars="0" w:firstLine="0"/>
              <w:jc w:val="both"/>
              <w:rPr>
                <w:rFonts w:ascii="黑体" w:eastAsia="黑体" w:hAnsi="黑体" w:cs="Times New Roman"/>
                <w:sz w:val="48"/>
                <w:szCs w:val="48"/>
              </w:rPr>
            </w:pPr>
          </w:p>
        </w:tc>
      </w:tr>
      <w:tr w:rsidR="003834FC" w:rsidRPr="006010E8" w14:paraId="4E9AFB1D" w14:textId="77777777" w:rsidTr="00494FB2">
        <w:trPr>
          <w:trHeight w:hRule="exact" w:val="724"/>
        </w:trPr>
        <w:tc>
          <w:tcPr>
            <w:tcW w:w="9482" w:type="dxa"/>
            <w:vAlign w:val="center"/>
          </w:tcPr>
          <w:p w14:paraId="2168DAB4" w14:textId="77777777" w:rsidR="003834FC" w:rsidRPr="006010E8" w:rsidRDefault="003834FC" w:rsidP="003834FC">
            <w:pPr>
              <w:spacing w:before="156" w:after="156"/>
              <w:ind w:left="0" w:firstLineChars="0" w:firstLine="0"/>
              <w:jc w:val="both"/>
              <w:rPr>
                <w:rFonts w:ascii="黑体" w:eastAsia="黑体" w:hAnsi="黑体" w:cs="Times New Roman"/>
                <w:sz w:val="48"/>
                <w:szCs w:val="48"/>
              </w:rPr>
            </w:pPr>
          </w:p>
        </w:tc>
      </w:tr>
      <w:tr w:rsidR="003834FC" w:rsidRPr="006010E8" w14:paraId="674B5FF5" w14:textId="77777777" w:rsidTr="00494FB2">
        <w:trPr>
          <w:trHeight w:hRule="exact" w:val="1115"/>
        </w:trPr>
        <w:tc>
          <w:tcPr>
            <w:tcW w:w="9482" w:type="dxa"/>
            <w:vAlign w:val="center"/>
          </w:tcPr>
          <w:p w14:paraId="2AA06B91" w14:textId="77777777" w:rsidR="003834FC" w:rsidRPr="006010E8" w:rsidRDefault="003834FC" w:rsidP="003834FC">
            <w:pPr>
              <w:ind w:left="0" w:firstLineChars="0" w:firstLine="0"/>
              <w:jc w:val="both"/>
              <w:rPr>
                <w:rFonts w:ascii="黑体" w:eastAsia="黑体" w:hAnsi="黑体" w:cs="Times New Roman"/>
                <w:sz w:val="48"/>
                <w:szCs w:val="48"/>
              </w:rPr>
            </w:pPr>
          </w:p>
        </w:tc>
      </w:tr>
      <w:tr w:rsidR="003834FC" w:rsidRPr="0009619D" w14:paraId="7A0CBE0C" w14:textId="77777777" w:rsidTr="00B21B5D">
        <w:trPr>
          <w:trHeight w:hRule="exact" w:val="1491"/>
        </w:trPr>
        <w:tc>
          <w:tcPr>
            <w:tcW w:w="9482" w:type="dxa"/>
            <w:vAlign w:val="bottom"/>
          </w:tcPr>
          <w:p w14:paraId="51AD2261" w14:textId="397FF586" w:rsidR="003834FC" w:rsidRPr="00947C1A" w:rsidRDefault="001A5D31" w:rsidP="003834FC">
            <w:pPr>
              <w:ind w:left="0" w:firstLineChars="0" w:firstLine="0"/>
              <w:jc w:val="center"/>
              <w:rPr>
                <w:rFonts w:ascii="黑体" w:eastAsia="黑体" w:hAnsi="黑体" w:cs="Times New Roman"/>
                <w:sz w:val="48"/>
                <w:szCs w:val="48"/>
              </w:rPr>
            </w:pPr>
            <w:r>
              <w:rPr>
                <w:noProof/>
              </w:rPr>
              <w:drawing>
                <wp:inline distT="0" distB="0" distL="0" distR="0" wp14:anchorId="7CFAF523" wp14:editId="429B294A">
                  <wp:extent cx="1980000" cy="741600"/>
                  <wp:effectExtent l="0" t="0" r="127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LOGO-BOL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0000" cy="741600"/>
                          </a:xfrm>
                          <a:prstGeom prst="rect">
                            <a:avLst/>
                          </a:prstGeom>
                        </pic:spPr>
                      </pic:pic>
                    </a:graphicData>
                  </a:graphic>
                </wp:inline>
              </w:drawing>
            </w:r>
          </w:p>
        </w:tc>
      </w:tr>
    </w:tbl>
    <w:p w14:paraId="77D9B0CA" w14:textId="0A9E9CE9" w:rsidR="006423C0" w:rsidRPr="003834FC" w:rsidRDefault="006423C0" w:rsidP="006423C0">
      <w:pPr>
        <w:spacing w:before="156" w:after="156"/>
        <w:ind w:left="0" w:firstLineChars="0" w:firstLine="0"/>
        <w:rPr>
          <w:szCs w:val="24"/>
        </w:rPr>
      </w:pPr>
    </w:p>
    <w:sectPr w:rsidR="006423C0" w:rsidRPr="003834FC" w:rsidSect="00740D7E">
      <w:headerReference w:type="first" r:id="rId71"/>
      <w:footerReference w:type="first" r:id="rId72"/>
      <w:pgSz w:w="11906" w:h="16838" w:code="9"/>
      <w:pgMar w:top="1440" w:right="1134" w:bottom="1440" w:left="1134" w:header="567" w:footer="567" w:gutter="0"/>
      <w:cols w:space="425"/>
      <w:titlePg/>
      <w:docGrid w:type="linesAndChar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yuqing" w:date="2022-04-25T17:15:00Z" w:initials="GW-yuqing">
    <w:p w14:paraId="3AA8F474" w14:textId="3E72BDBE" w:rsidR="00052814" w:rsidRDefault="00052814" w:rsidP="0096079F">
      <w:pPr>
        <w:pStyle w:val="af8"/>
        <w:ind w:firstLine="420"/>
      </w:pPr>
      <w:r>
        <w:rPr>
          <w:rStyle w:val="af7"/>
        </w:rPr>
        <w:annotationRef/>
      </w:r>
      <w:r>
        <w:rPr>
          <w:rFonts w:hint="eastAsia"/>
        </w:rPr>
        <w:t>核心板和</w:t>
      </w:r>
      <w:r>
        <w:rPr>
          <w:rFonts w:hint="eastAsia"/>
        </w:rPr>
        <w:t>3.2</w:t>
      </w:r>
      <w:r>
        <w:rPr>
          <w:rFonts w:hint="eastAsia"/>
        </w:rPr>
        <w:t>节的底板翻译成</w:t>
      </w:r>
      <w:r>
        <w:rPr>
          <w:rFonts w:hint="eastAsia"/>
        </w:rPr>
        <w:t>motherboard</w:t>
      </w:r>
      <w:r>
        <w:rPr>
          <w:rFonts w:hint="eastAsia"/>
        </w:rPr>
        <w:t>和</w:t>
      </w:r>
      <w:r>
        <w:rPr>
          <w:rFonts w:hint="eastAsia"/>
        </w:rPr>
        <w:t>daughterboard,</w:t>
      </w:r>
      <w:r>
        <w:rPr>
          <w:rFonts w:hint="eastAsia"/>
        </w:rPr>
        <w:t>不知道意思上是否准确？</w:t>
      </w:r>
    </w:p>
  </w:comment>
  <w:comment w:id="70" w:author="yuqing" w:date="2022-04-25T17:15:00Z" w:initials="GW-yuqing">
    <w:p w14:paraId="52E5F7AA" w14:textId="079935EB" w:rsidR="00052814" w:rsidRDefault="00052814" w:rsidP="00E91955">
      <w:pPr>
        <w:pStyle w:val="af8"/>
        <w:ind w:firstLine="420"/>
      </w:pPr>
      <w:r>
        <w:rPr>
          <w:rStyle w:val="af7"/>
        </w:rPr>
        <w:annotationRef/>
      </w:r>
      <w:r>
        <w:rPr>
          <w:rFonts w:hint="eastAsia"/>
        </w:rPr>
        <w:t>请提供一张英文的截图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A8F474" w15:done="0"/>
  <w15:commentEx w15:paraId="52E5F7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79997" w16cex:dateUtc="2022-04-25T09:15:00Z"/>
  <w16cex:commentExtensible w16cex:durableId="26379998" w16cex:dateUtc="2022-04-25T09: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A8F474" w16cid:durableId="26379997"/>
  <w16cid:commentId w16cid:paraId="52E5F7AA" w16cid:durableId="263799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6B341" w14:textId="77777777" w:rsidR="00A22F66" w:rsidRDefault="00A22F66" w:rsidP="00473140">
      <w:pPr>
        <w:ind w:firstLine="480"/>
      </w:pPr>
      <w:r>
        <w:separator/>
      </w:r>
    </w:p>
    <w:p w14:paraId="2F676AC1" w14:textId="77777777" w:rsidR="00A22F66" w:rsidRDefault="00A22F66" w:rsidP="00473140">
      <w:pPr>
        <w:ind w:firstLine="480"/>
      </w:pPr>
    </w:p>
    <w:p w14:paraId="2D77330C" w14:textId="77777777" w:rsidR="00A22F66" w:rsidRDefault="00A22F66" w:rsidP="00822DC1">
      <w:pPr>
        <w:ind w:firstLine="480"/>
      </w:pPr>
    </w:p>
  </w:endnote>
  <w:endnote w:type="continuationSeparator" w:id="0">
    <w:p w14:paraId="5CE9C7F5" w14:textId="77777777" w:rsidR="00A22F66" w:rsidRDefault="00A22F66" w:rsidP="00473140">
      <w:pPr>
        <w:ind w:firstLine="480"/>
      </w:pPr>
      <w:r>
        <w:continuationSeparator/>
      </w:r>
    </w:p>
    <w:p w14:paraId="0FA8DACC" w14:textId="77777777" w:rsidR="00A22F66" w:rsidRDefault="00A22F66" w:rsidP="00473140">
      <w:pPr>
        <w:ind w:firstLine="480"/>
      </w:pPr>
    </w:p>
    <w:p w14:paraId="5BDE80F3" w14:textId="77777777" w:rsidR="00A22F66" w:rsidRDefault="00A22F66" w:rsidP="00822DC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 PL ShanHeiSun Uni">
    <w:altName w:val="Times New Roman"/>
    <w:charset w:val="00"/>
    <w:family w:val="auto"/>
    <w:pitch w:val="default"/>
    <w:sig w:usb0="00000000" w:usb1="00000000" w:usb2="00000000"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5DA93" w14:textId="77777777" w:rsidR="00052814" w:rsidRDefault="00052814" w:rsidP="0044605B">
    <w:pPr>
      <w:pStyle w:val="a8"/>
      <w:framePr w:wrap="around" w:vAnchor="text" w:hAnchor="margin" w:xAlign="center" w:y="1"/>
      <w:ind w:firstLine="360"/>
      <w:rPr>
        <w:rStyle w:val="aff6"/>
      </w:rPr>
    </w:pPr>
    <w:r>
      <w:rPr>
        <w:rStyle w:val="aff6"/>
      </w:rPr>
      <w:fldChar w:fldCharType="begin"/>
    </w:r>
    <w:r>
      <w:rPr>
        <w:rStyle w:val="aff6"/>
      </w:rPr>
      <w:instrText xml:space="preserve">PAGE  </w:instrText>
    </w:r>
    <w:r>
      <w:rPr>
        <w:rStyle w:val="aff6"/>
      </w:rPr>
      <w:fldChar w:fldCharType="separate"/>
    </w:r>
    <w:r>
      <w:rPr>
        <w:rStyle w:val="aff6"/>
        <w:noProof/>
      </w:rPr>
      <w:t>28</w:t>
    </w:r>
    <w:r>
      <w:rPr>
        <w:rStyle w:val="aff6"/>
      </w:rPr>
      <w:fldChar w:fldCharType="end"/>
    </w:r>
  </w:p>
  <w:p w14:paraId="1E2F3590" w14:textId="77777777" w:rsidR="00052814" w:rsidRDefault="00052814" w:rsidP="0044605B">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AE07B" w14:textId="77777777" w:rsidR="00052814" w:rsidRDefault="00052814">
    <w:pPr>
      <w:pStyle w:val="aff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Style"/>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71"/>
      <w:gridCol w:w="2983"/>
    </w:tblGrid>
    <w:tr w:rsidR="00052814" w:rsidRPr="00ED36B2" w14:paraId="642D04E1" w14:textId="77777777" w:rsidTr="004A0FDC">
      <w:trPr>
        <w:jc w:val="center"/>
      </w:trPr>
      <w:tc>
        <w:tcPr>
          <w:tcW w:w="0" w:type="auto"/>
        </w:tcPr>
        <w:p w14:paraId="676EA239" w14:textId="77777777" w:rsidR="00052814" w:rsidRPr="00B85DC7" w:rsidRDefault="00052814" w:rsidP="004A0FDC">
          <w:pPr>
            <w:spacing w:before="0" w:after="0"/>
            <w:ind w:left="0" w:firstLineChars="0" w:firstLine="0"/>
            <w:rPr>
              <w:sz w:val="18"/>
              <w:szCs w:val="18"/>
            </w:rPr>
          </w:pPr>
          <w:r w:rsidRPr="00B85DC7">
            <w:rPr>
              <w:sz w:val="18"/>
            </w:rPr>
            <w:fldChar w:fldCharType="begin"/>
          </w:r>
          <w:r w:rsidRPr="00B85DC7">
            <w:rPr>
              <w:sz w:val="18"/>
            </w:rPr>
            <w:instrText xml:space="preserve"> KEYWORDS   \* MERGEFORMAT </w:instrText>
          </w:r>
          <w:r w:rsidRPr="00B85DC7">
            <w:rPr>
              <w:sz w:val="18"/>
            </w:rPr>
            <w:fldChar w:fldCharType="separate"/>
          </w:r>
          <w:r w:rsidRPr="00DE1D6B">
            <w:rPr>
              <w:sz w:val="18"/>
              <w:szCs w:val="18"/>
            </w:rPr>
            <w:t>DBUG409-1.0E</w:t>
          </w:r>
          <w:r w:rsidRPr="00B85DC7">
            <w:rPr>
              <w:sz w:val="18"/>
              <w:szCs w:val="18"/>
            </w:rPr>
            <w:fldChar w:fldCharType="end"/>
          </w:r>
        </w:p>
      </w:tc>
      <w:tc>
        <w:tcPr>
          <w:tcW w:w="0" w:type="auto"/>
        </w:tcPr>
        <w:p w14:paraId="1A525900" w14:textId="6152FA94" w:rsidR="00052814" w:rsidRPr="00ED36B2" w:rsidRDefault="00052814" w:rsidP="004A0FDC">
          <w:pPr>
            <w:spacing w:before="0" w:after="0"/>
            <w:ind w:left="0" w:firstLineChars="0" w:firstLine="0"/>
            <w:jc w:val="right"/>
            <w:rPr>
              <w:sz w:val="18"/>
              <w:szCs w:val="18"/>
            </w:rPr>
          </w:pPr>
          <w:r w:rsidRPr="00ED36B2">
            <w:rPr>
              <w:sz w:val="18"/>
              <w:szCs w:val="18"/>
            </w:rPr>
            <w:fldChar w:fldCharType="begin"/>
          </w:r>
          <w:r w:rsidRPr="00ED36B2">
            <w:rPr>
              <w:sz w:val="18"/>
              <w:szCs w:val="18"/>
            </w:rPr>
            <w:instrText>PAGE   \* MERGEFORMAT</w:instrText>
          </w:r>
          <w:r w:rsidRPr="00ED36B2">
            <w:rPr>
              <w:sz w:val="18"/>
              <w:szCs w:val="18"/>
            </w:rPr>
            <w:fldChar w:fldCharType="separate"/>
          </w:r>
          <w:r w:rsidR="00735165">
            <w:rPr>
              <w:noProof/>
              <w:sz w:val="18"/>
              <w:szCs w:val="18"/>
            </w:rPr>
            <w:t>1</w:t>
          </w:r>
          <w:r w:rsidRPr="00ED36B2">
            <w:rPr>
              <w:sz w:val="18"/>
              <w:szCs w:val="18"/>
            </w:rPr>
            <w:fldChar w:fldCharType="end"/>
          </w:r>
          <w:r w:rsidR="00B21B5D" w:rsidRPr="00ED36B2">
            <w:rPr>
              <w:sz w:val="18"/>
              <w:szCs w:val="18"/>
            </w:rPr>
            <w:t>(</w:t>
          </w:r>
          <w:r w:rsidR="00B21B5D" w:rsidRPr="00ED36B2">
            <w:rPr>
              <w:sz w:val="18"/>
              <w:szCs w:val="18"/>
            </w:rPr>
            <w:fldChar w:fldCharType="begin"/>
          </w:r>
          <w:r w:rsidR="00B21B5D" w:rsidRPr="00ED36B2">
            <w:rPr>
              <w:sz w:val="18"/>
              <w:szCs w:val="18"/>
            </w:rPr>
            <w:instrText xml:space="preserve">= </w:instrText>
          </w:r>
          <w:r w:rsidR="00B21B5D" w:rsidRPr="00ED36B2">
            <w:rPr>
              <w:sz w:val="18"/>
              <w:szCs w:val="18"/>
            </w:rPr>
            <w:fldChar w:fldCharType="begin"/>
          </w:r>
          <w:r w:rsidR="00B21B5D" w:rsidRPr="00ED36B2">
            <w:rPr>
              <w:sz w:val="18"/>
              <w:szCs w:val="18"/>
            </w:rPr>
            <w:instrText>NUMPAGES  \* Arabic  \* MERGEFORMAT</w:instrText>
          </w:r>
          <w:r w:rsidR="00B21B5D" w:rsidRPr="00ED36B2">
            <w:rPr>
              <w:sz w:val="18"/>
              <w:szCs w:val="18"/>
            </w:rPr>
            <w:fldChar w:fldCharType="separate"/>
          </w:r>
          <w:r w:rsidR="00110E65">
            <w:rPr>
              <w:noProof/>
              <w:sz w:val="18"/>
              <w:szCs w:val="18"/>
            </w:rPr>
            <w:instrText>35</w:instrText>
          </w:r>
          <w:r w:rsidR="00B21B5D" w:rsidRPr="00ED36B2">
            <w:rPr>
              <w:sz w:val="18"/>
              <w:szCs w:val="18"/>
            </w:rPr>
            <w:fldChar w:fldCharType="end"/>
          </w:r>
          <w:r w:rsidR="00B21B5D">
            <w:rPr>
              <w:sz w:val="18"/>
              <w:szCs w:val="18"/>
            </w:rPr>
            <w:instrText>-</w:instrText>
          </w:r>
          <w:r w:rsidR="00B21B5D">
            <w:rPr>
              <w:rFonts w:hint="eastAsia"/>
              <w:sz w:val="18"/>
              <w:szCs w:val="18"/>
            </w:rPr>
            <w:instrText>9</w:instrText>
          </w:r>
          <w:r w:rsidR="00B21B5D" w:rsidRPr="00ED36B2">
            <w:rPr>
              <w:sz w:val="18"/>
              <w:szCs w:val="18"/>
            </w:rPr>
            <w:instrText xml:space="preserve"> \* MERGEFORMAT</w:instrText>
          </w:r>
          <w:r w:rsidR="00B21B5D" w:rsidRPr="00ED36B2">
            <w:rPr>
              <w:sz w:val="18"/>
              <w:szCs w:val="18"/>
            </w:rPr>
            <w:fldChar w:fldCharType="separate"/>
          </w:r>
          <w:r w:rsidR="00110E65">
            <w:rPr>
              <w:noProof/>
              <w:sz w:val="18"/>
              <w:szCs w:val="18"/>
            </w:rPr>
            <w:t>26</w:t>
          </w:r>
          <w:r w:rsidR="00B21B5D" w:rsidRPr="00ED36B2">
            <w:rPr>
              <w:sz w:val="18"/>
              <w:szCs w:val="18"/>
            </w:rPr>
            <w:fldChar w:fldCharType="end"/>
          </w:r>
          <w:r w:rsidR="00B21B5D" w:rsidRPr="00ED36B2">
            <w:rPr>
              <w:sz w:val="18"/>
              <w:szCs w:val="18"/>
            </w:rPr>
            <w:t>)</w:t>
          </w:r>
        </w:p>
      </w:tc>
    </w:tr>
  </w:tbl>
  <w:p w14:paraId="2E210834" w14:textId="77777777" w:rsidR="00052814" w:rsidRDefault="00052814" w:rsidP="005F6AE1">
    <w:pPr>
      <w:pStyle w:val="aff3"/>
      <w:spacing w:line="14" w:lineRule="auto"/>
      <w:rPr>
        <w:sz w:val="20"/>
        <w:lang w:eastAsia="zh-CN"/>
      </w:rPr>
    </w:pPr>
  </w:p>
  <w:p w14:paraId="4DA02726" w14:textId="77777777" w:rsidR="00052814" w:rsidRDefault="00052814" w:rsidP="009C1357">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Style"/>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0"/>
      <w:gridCol w:w="1464"/>
    </w:tblGrid>
    <w:tr w:rsidR="00052814" w:rsidRPr="00B85DC7" w14:paraId="31A65FE6" w14:textId="77777777" w:rsidTr="004A0FDC">
      <w:trPr>
        <w:jc w:val="center"/>
      </w:trPr>
      <w:tc>
        <w:tcPr>
          <w:tcW w:w="0" w:type="auto"/>
        </w:tcPr>
        <w:p w14:paraId="0641509E" w14:textId="77777777" w:rsidR="00052814" w:rsidRPr="00B85DC7" w:rsidRDefault="00052814" w:rsidP="004A0FDC">
          <w:pPr>
            <w:spacing w:before="0" w:after="0"/>
            <w:ind w:left="0" w:firstLineChars="0" w:firstLine="0"/>
            <w:rPr>
              <w:sz w:val="18"/>
              <w:szCs w:val="18"/>
            </w:rPr>
          </w:pPr>
          <w:r w:rsidRPr="00B85DC7">
            <w:rPr>
              <w:sz w:val="18"/>
            </w:rPr>
            <w:fldChar w:fldCharType="begin"/>
          </w:r>
          <w:r w:rsidRPr="00B85DC7">
            <w:rPr>
              <w:sz w:val="18"/>
            </w:rPr>
            <w:instrText xml:space="preserve"> KEYWORDS   \* MERGEFORMAT </w:instrText>
          </w:r>
          <w:r w:rsidRPr="00B85DC7">
            <w:rPr>
              <w:sz w:val="18"/>
            </w:rPr>
            <w:fldChar w:fldCharType="separate"/>
          </w:r>
          <w:r w:rsidRPr="003E3F79">
            <w:rPr>
              <w:sz w:val="18"/>
              <w:szCs w:val="18"/>
            </w:rPr>
            <w:t>DBUG409-1.0E</w:t>
          </w:r>
          <w:r w:rsidRPr="00B85DC7">
            <w:rPr>
              <w:sz w:val="18"/>
              <w:szCs w:val="18"/>
            </w:rPr>
            <w:fldChar w:fldCharType="end"/>
          </w:r>
        </w:p>
      </w:tc>
      <w:tc>
        <w:tcPr>
          <w:tcW w:w="0" w:type="auto"/>
        </w:tcPr>
        <w:p w14:paraId="12BE82A3" w14:textId="13EB0541" w:rsidR="00052814" w:rsidRPr="00B85DC7" w:rsidRDefault="00052814" w:rsidP="005F6AE1">
          <w:pPr>
            <w:spacing w:before="0" w:after="0"/>
            <w:ind w:left="0" w:firstLineChars="0" w:firstLine="0"/>
            <w:jc w:val="right"/>
            <w:rPr>
              <w:sz w:val="18"/>
              <w:szCs w:val="18"/>
            </w:rPr>
          </w:pPr>
          <w:r w:rsidRPr="007C6D3A">
            <w:rPr>
              <w:sz w:val="18"/>
            </w:rPr>
            <w:fldChar w:fldCharType="begin"/>
          </w:r>
          <w:r w:rsidRPr="007C6D3A">
            <w:rPr>
              <w:sz w:val="18"/>
            </w:rPr>
            <w:instrText>PAGE   \* MERGEFORMAT</w:instrText>
          </w:r>
          <w:r w:rsidRPr="007C6D3A">
            <w:rPr>
              <w:sz w:val="18"/>
            </w:rPr>
            <w:fldChar w:fldCharType="separate"/>
          </w:r>
          <w:r w:rsidR="00735165">
            <w:rPr>
              <w:noProof/>
              <w:sz w:val="18"/>
            </w:rPr>
            <w:t>iv</w:t>
          </w:r>
          <w:r w:rsidRPr="007C6D3A">
            <w:rPr>
              <w:sz w:val="18"/>
            </w:rPr>
            <w:fldChar w:fldCharType="end"/>
          </w:r>
        </w:p>
      </w:tc>
    </w:tr>
  </w:tbl>
  <w:p w14:paraId="56B9D0FC" w14:textId="77777777" w:rsidR="00052814" w:rsidRDefault="00052814" w:rsidP="0091282A">
    <w:pPr>
      <w:pStyle w:val="aff3"/>
      <w:spacing w:line="14" w:lineRule="auto"/>
      <w:rPr>
        <w:sz w:val="20"/>
        <w:lang w:eastAsia="zh-CN"/>
      </w:rPr>
    </w:pPr>
  </w:p>
  <w:p w14:paraId="41759F0B" w14:textId="595E12C1" w:rsidR="00052814" w:rsidRPr="0091282A" w:rsidRDefault="00052814" w:rsidP="0091282A">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Style"/>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71"/>
      <w:gridCol w:w="2983"/>
    </w:tblGrid>
    <w:tr w:rsidR="00052814" w:rsidRPr="00ED36B2" w14:paraId="116A98FC" w14:textId="77777777" w:rsidTr="004A0FDC">
      <w:trPr>
        <w:jc w:val="center"/>
      </w:trPr>
      <w:tc>
        <w:tcPr>
          <w:tcW w:w="0" w:type="auto"/>
        </w:tcPr>
        <w:p w14:paraId="738C1712" w14:textId="77777777" w:rsidR="00052814" w:rsidRPr="00B85DC7" w:rsidRDefault="00052814" w:rsidP="004A0FDC">
          <w:pPr>
            <w:spacing w:before="0" w:after="0"/>
            <w:ind w:left="0" w:firstLineChars="0" w:firstLine="0"/>
            <w:rPr>
              <w:sz w:val="18"/>
              <w:szCs w:val="18"/>
            </w:rPr>
          </w:pPr>
          <w:r w:rsidRPr="00B85DC7">
            <w:rPr>
              <w:sz w:val="18"/>
            </w:rPr>
            <w:fldChar w:fldCharType="begin"/>
          </w:r>
          <w:r w:rsidRPr="00B85DC7">
            <w:rPr>
              <w:sz w:val="18"/>
            </w:rPr>
            <w:instrText xml:space="preserve"> KEYWORDS   \* MERGEFORMAT </w:instrText>
          </w:r>
          <w:r w:rsidRPr="00B85DC7">
            <w:rPr>
              <w:sz w:val="18"/>
            </w:rPr>
            <w:fldChar w:fldCharType="separate"/>
          </w:r>
          <w:r w:rsidRPr="00FA1151">
            <w:rPr>
              <w:sz w:val="18"/>
              <w:szCs w:val="18"/>
            </w:rPr>
            <w:t>DBUG409-1.0E</w:t>
          </w:r>
          <w:r w:rsidRPr="00B85DC7">
            <w:rPr>
              <w:sz w:val="18"/>
              <w:szCs w:val="18"/>
            </w:rPr>
            <w:fldChar w:fldCharType="end"/>
          </w:r>
        </w:p>
      </w:tc>
      <w:tc>
        <w:tcPr>
          <w:tcW w:w="0" w:type="auto"/>
        </w:tcPr>
        <w:p w14:paraId="605E0174" w14:textId="331896BC" w:rsidR="00052814" w:rsidRPr="00ED36B2" w:rsidRDefault="00052814" w:rsidP="004A0FDC">
          <w:pPr>
            <w:spacing w:before="0" w:after="0"/>
            <w:ind w:left="0" w:firstLineChars="0" w:firstLine="0"/>
            <w:jc w:val="right"/>
            <w:rPr>
              <w:sz w:val="18"/>
              <w:szCs w:val="18"/>
            </w:rPr>
          </w:pPr>
          <w:r w:rsidRPr="00ED36B2">
            <w:rPr>
              <w:sz w:val="18"/>
              <w:szCs w:val="18"/>
            </w:rPr>
            <w:fldChar w:fldCharType="begin"/>
          </w:r>
          <w:r w:rsidRPr="00ED36B2">
            <w:rPr>
              <w:sz w:val="18"/>
              <w:szCs w:val="18"/>
            </w:rPr>
            <w:instrText>PAGE   \* MERGEFORMAT</w:instrText>
          </w:r>
          <w:r w:rsidRPr="00ED36B2">
            <w:rPr>
              <w:sz w:val="18"/>
              <w:szCs w:val="18"/>
            </w:rPr>
            <w:fldChar w:fldCharType="separate"/>
          </w:r>
          <w:r w:rsidR="00735165">
            <w:rPr>
              <w:noProof/>
              <w:sz w:val="18"/>
              <w:szCs w:val="18"/>
            </w:rPr>
            <w:t>2</w:t>
          </w:r>
          <w:r w:rsidRPr="00ED36B2">
            <w:rPr>
              <w:sz w:val="18"/>
              <w:szCs w:val="18"/>
            </w:rPr>
            <w:fldChar w:fldCharType="end"/>
          </w:r>
          <w:r w:rsidRPr="00ED36B2">
            <w:rPr>
              <w:sz w:val="18"/>
              <w:szCs w:val="18"/>
            </w:rPr>
            <w:t>(</w:t>
          </w:r>
          <w:r w:rsidRPr="00ED36B2">
            <w:rPr>
              <w:sz w:val="18"/>
              <w:szCs w:val="18"/>
            </w:rPr>
            <w:fldChar w:fldCharType="begin"/>
          </w:r>
          <w:r w:rsidRPr="00ED36B2">
            <w:rPr>
              <w:sz w:val="18"/>
              <w:szCs w:val="18"/>
            </w:rPr>
            <w:instrText xml:space="preserve">= </w:instrText>
          </w:r>
          <w:r w:rsidRPr="00ED36B2">
            <w:rPr>
              <w:sz w:val="18"/>
              <w:szCs w:val="18"/>
            </w:rPr>
            <w:fldChar w:fldCharType="begin"/>
          </w:r>
          <w:r w:rsidRPr="00ED36B2">
            <w:rPr>
              <w:sz w:val="18"/>
              <w:szCs w:val="18"/>
            </w:rPr>
            <w:instrText>NUMPAGES  \* Arabic  \* MERGEFORMAT</w:instrText>
          </w:r>
          <w:r w:rsidRPr="00ED36B2">
            <w:rPr>
              <w:sz w:val="18"/>
              <w:szCs w:val="18"/>
            </w:rPr>
            <w:fldChar w:fldCharType="separate"/>
          </w:r>
          <w:r w:rsidR="00110E65">
            <w:rPr>
              <w:noProof/>
              <w:sz w:val="18"/>
              <w:szCs w:val="18"/>
            </w:rPr>
            <w:instrText>35</w:instrText>
          </w:r>
          <w:r w:rsidRPr="00ED36B2">
            <w:rPr>
              <w:sz w:val="18"/>
              <w:szCs w:val="18"/>
            </w:rPr>
            <w:fldChar w:fldCharType="end"/>
          </w:r>
          <w:r w:rsidR="00B21B5D">
            <w:rPr>
              <w:sz w:val="18"/>
              <w:szCs w:val="18"/>
            </w:rPr>
            <w:instrText>-</w:instrText>
          </w:r>
          <w:r w:rsidR="00B21B5D">
            <w:rPr>
              <w:rFonts w:hint="eastAsia"/>
              <w:sz w:val="18"/>
              <w:szCs w:val="18"/>
            </w:rPr>
            <w:instrText>9</w:instrText>
          </w:r>
          <w:r w:rsidRPr="00ED36B2">
            <w:rPr>
              <w:sz w:val="18"/>
              <w:szCs w:val="18"/>
            </w:rPr>
            <w:instrText xml:space="preserve"> \* MERGEFORMAT</w:instrText>
          </w:r>
          <w:r w:rsidRPr="00ED36B2">
            <w:rPr>
              <w:sz w:val="18"/>
              <w:szCs w:val="18"/>
            </w:rPr>
            <w:fldChar w:fldCharType="separate"/>
          </w:r>
          <w:r w:rsidR="00110E65">
            <w:rPr>
              <w:noProof/>
              <w:sz w:val="18"/>
              <w:szCs w:val="18"/>
            </w:rPr>
            <w:t>26</w:t>
          </w:r>
          <w:r w:rsidRPr="00ED36B2">
            <w:rPr>
              <w:sz w:val="18"/>
              <w:szCs w:val="18"/>
            </w:rPr>
            <w:fldChar w:fldCharType="end"/>
          </w:r>
          <w:r w:rsidRPr="00ED36B2">
            <w:rPr>
              <w:sz w:val="18"/>
              <w:szCs w:val="18"/>
            </w:rPr>
            <w:t>)</w:t>
          </w:r>
        </w:p>
      </w:tc>
    </w:tr>
  </w:tbl>
  <w:p w14:paraId="417BA6DB" w14:textId="77777777" w:rsidR="00052814" w:rsidRDefault="00052814" w:rsidP="005F6AE1">
    <w:pPr>
      <w:pStyle w:val="aff3"/>
      <w:spacing w:line="14" w:lineRule="auto"/>
      <w:rPr>
        <w:sz w:val="20"/>
        <w:lang w:eastAsia="zh-CN"/>
      </w:rPr>
    </w:pPr>
  </w:p>
  <w:p w14:paraId="3FBCF8F3" w14:textId="77777777" w:rsidR="00052814" w:rsidRPr="0091282A" w:rsidRDefault="00052814" w:rsidP="005F6AE1">
    <w:pPr>
      <w:pStyle w:val="a8"/>
      <w:ind w:firstLine="360"/>
    </w:pPr>
  </w:p>
  <w:p w14:paraId="3272AFC8" w14:textId="77777777" w:rsidR="00052814" w:rsidRDefault="00052814">
    <w:pPr>
      <w:pStyle w:val="aff3"/>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818D6" w14:textId="77777777" w:rsidR="00052814" w:rsidRPr="00E76BCF" w:rsidRDefault="00052814" w:rsidP="00E76BCF">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6185F" w14:textId="77777777" w:rsidR="00A22F66" w:rsidRDefault="00A22F66" w:rsidP="00473140">
      <w:pPr>
        <w:ind w:firstLine="480"/>
      </w:pPr>
      <w:r>
        <w:separator/>
      </w:r>
    </w:p>
    <w:p w14:paraId="2FE1CA02" w14:textId="77777777" w:rsidR="00A22F66" w:rsidRDefault="00A22F66" w:rsidP="00473140">
      <w:pPr>
        <w:ind w:firstLine="480"/>
      </w:pPr>
    </w:p>
    <w:p w14:paraId="040F6BDF" w14:textId="77777777" w:rsidR="00A22F66" w:rsidRDefault="00A22F66" w:rsidP="00822DC1">
      <w:pPr>
        <w:ind w:firstLine="480"/>
      </w:pPr>
    </w:p>
  </w:footnote>
  <w:footnote w:type="continuationSeparator" w:id="0">
    <w:p w14:paraId="3BB06799" w14:textId="77777777" w:rsidR="00A22F66" w:rsidRDefault="00A22F66" w:rsidP="00473140">
      <w:pPr>
        <w:ind w:firstLine="480"/>
      </w:pPr>
      <w:r>
        <w:continuationSeparator/>
      </w:r>
    </w:p>
    <w:p w14:paraId="798330C5" w14:textId="77777777" w:rsidR="00A22F66" w:rsidRDefault="00A22F66" w:rsidP="00473140">
      <w:pPr>
        <w:ind w:firstLine="480"/>
      </w:pPr>
    </w:p>
    <w:p w14:paraId="38F2EDC1" w14:textId="77777777" w:rsidR="00A22F66" w:rsidRDefault="00A22F66" w:rsidP="00822DC1">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B3F13" w14:textId="77777777" w:rsidR="00052814" w:rsidRDefault="00052814" w:rsidP="009C1357">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FE4EA" w14:textId="77777777" w:rsidR="00052814" w:rsidRPr="00285036" w:rsidRDefault="00052814" w:rsidP="00285036">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080C6" w14:textId="77777777" w:rsidR="00052814" w:rsidRDefault="00052814" w:rsidP="009C1357">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Style"/>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052814" w:rsidRPr="006D0C32" w14:paraId="2FA0BDA8" w14:textId="77777777" w:rsidTr="005F122F">
      <w:trPr>
        <w:jc w:val="center"/>
      </w:trPr>
      <w:tc>
        <w:tcPr>
          <w:tcW w:w="4704" w:type="dxa"/>
        </w:tcPr>
        <w:p w14:paraId="4B12B95B" w14:textId="77777777" w:rsidR="00052814" w:rsidRDefault="00052814" w:rsidP="004A0FDC">
          <w:pPr>
            <w:spacing w:before="0" w:after="0"/>
            <w:ind w:left="0" w:firstLineChars="0" w:firstLine="0"/>
          </w:pPr>
        </w:p>
      </w:tc>
      <w:tc>
        <w:tcPr>
          <w:tcW w:w="4704" w:type="dxa"/>
        </w:tcPr>
        <w:p w14:paraId="285DC023" w14:textId="40FE0A4B" w:rsidR="00052814" w:rsidRPr="006D0C32" w:rsidRDefault="00052814" w:rsidP="005F122F">
          <w:pPr>
            <w:wordWrap w:val="0"/>
            <w:spacing w:before="0" w:after="0"/>
            <w:ind w:left="0" w:firstLineChars="0" w:firstLine="0"/>
            <w:jc w:val="right"/>
            <w:rPr>
              <w:rFonts w:eastAsia="宋体" w:cs="Arial"/>
              <w:sz w:val="18"/>
              <w:szCs w:val="18"/>
            </w:rPr>
          </w:pPr>
          <w:r w:rsidRPr="006D0C32">
            <w:rPr>
              <w:rFonts w:cs="Arial"/>
              <w:sz w:val="18"/>
            </w:rPr>
            <w:t xml:space="preserve">  </w:t>
          </w:r>
          <w:r w:rsidRPr="006D0C32">
            <w:rPr>
              <w:rFonts w:eastAsia="宋体" w:cs="Arial"/>
              <w:sz w:val="18"/>
            </w:rPr>
            <w:fldChar w:fldCharType="begin"/>
          </w:r>
          <w:r w:rsidRPr="006D0C32">
            <w:rPr>
              <w:rFonts w:eastAsia="宋体" w:cs="Arial"/>
              <w:sz w:val="18"/>
            </w:rPr>
            <w:instrText xml:space="preserve"> STYLEREF  Contents  \* MERGEFORMAT </w:instrText>
          </w:r>
          <w:r w:rsidRPr="006D0C32">
            <w:rPr>
              <w:rFonts w:eastAsia="宋体" w:cs="Arial"/>
              <w:sz w:val="18"/>
            </w:rPr>
            <w:fldChar w:fldCharType="separate"/>
          </w:r>
          <w:r w:rsidR="00110E65">
            <w:rPr>
              <w:rFonts w:eastAsia="宋体" w:cs="Arial"/>
              <w:noProof/>
              <w:sz w:val="18"/>
            </w:rPr>
            <w:t>List of Tables</w:t>
          </w:r>
          <w:r w:rsidRPr="006D0C32">
            <w:rPr>
              <w:rFonts w:eastAsia="宋体" w:cs="Arial"/>
              <w:sz w:val="18"/>
            </w:rPr>
            <w:fldChar w:fldCharType="end"/>
          </w:r>
        </w:p>
      </w:tc>
    </w:tr>
  </w:tbl>
  <w:p w14:paraId="44989FB0" w14:textId="77777777" w:rsidR="00052814" w:rsidRPr="008351D1" w:rsidRDefault="00052814" w:rsidP="003B7B4B">
    <w:pPr>
      <w:ind w:left="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Style"/>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052814" w:rsidRPr="00A32D7F" w14:paraId="6B5D3F8D" w14:textId="77777777" w:rsidTr="004A0FDC">
      <w:tc>
        <w:tcPr>
          <w:tcW w:w="4704" w:type="dxa"/>
        </w:tcPr>
        <w:p w14:paraId="578EDB57" w14:textId="66DA0E15" w:rsidR="00052814" w:rsidRPr="00A32D7F" w:rsidRDefault="00052814" w:rsidP="004A0FDC">
          <w:pPr>
            <w:spacing w:before="0" w:after="0"/>
            <w:ind w:left="0" w:firstLineChars="0" w:firstLine="0"/>
            <w:rPr>
              <w:sz w:val="18"/>
              <w:szCs w:val="18"/>
            </w:rPr>
          </w:pPr>
          <w:r w:rsidRPr="00A32D7F">
            <w:rPr>
              <w:sz w:val="18"/>
            </w:rPr>
            <w:fldChar w:fldCharType="begin"/>
          </w:r>
          <w:r w:rsidRPr="00A32D7F">
            <w:rPr>
              <w:sz w:val="18"/>
            </w:rPr>
            <w:instrText xml:space="preserve"> STYLEREF  "</w:instrText>
          </w:r>
          <w:r w:rsidRPr="00A32D7F">
            <w:rPr>
              <w:sz w:val="18"/>
            </w:rPr>
            <w:instrText>标题</w:instrText>
          </w:r>
          <w:r w:rsidRPr="00A32D7F">
            <w:rPr>
              <w:sz w:val="18"/>
            </w:rPr>
            <w:instrText xml:space="preserve"> 1,heading1" \n  \* MERGEFORMAT </w:instrText>
          </w:r>
          <w:r w:rsidRPr="00A32D7F">
            <w:rPr>
              <w:sz w:val="18"/>
            </w:rPr>
            <w:fldChar w:fldCharType="separate"/>
          </w:r>
          <w:r w:rsidR="00110E65">
            <w:rPr>
              <w:noProof/>
              <w:sz w:val="18"/>
            </w:rPr>
            <w:t>3</w:t>
          </w:r>
          <w:r w:rsidRPr="00A32D7F">
            <w:rPr>
              <w:sz w:val="18"/>
            </w:rPr>
            <w:fldChar w:fldCharType="end"/>
          </w:r>
          <w:r>
            <w:rPr>
              <w:rFonts w:hint="eastAsia"/>
              <w:sz w:val="18"/>
            </w:rPr>
            <w:t xml:space="preserve"> </w:t>
          </w:r>
          <w:r w:rsidRPr="00A32D7F">
            <w:rPr>
              <w:sz w:val="18"/>
            </w:rPr>
            <w:fldChar w:fldCharType="begin"/>
          </w:r>
          <w:r w:rsidRPr="00A32D7F">
            <w:rPr>
              <w:sz w:val="18"/>
            </w:rPr>
            <w:instrText xml:space="preserve"> STYLEREF  "</w:instrText>
          </w:r>
          <w:r w:rsidRPr="00A32D7F">
            <w:rPr>
              <w:sz w:val="18"/>
            </w:rPr>
            <w:instrText>标题</w:instrText>
          </w:r>
          <w:r w:rsidRPr="00A32D7F">
            <w:rPr>
              <w:sz w:val="18"/>
            </w:rPr>
            <w:instrText xml:space="preserve"> 1,heading1"  \* MERGEFORMAT </w:instrText>
          </w:r>
          <w:r w:rsidRPr="00A32D7F">
            <w:rPr>
              <w:sz w:val="18"/>
            </w:rPr>
            <w:fldChar w:fldCharType="separate"/>
          </w:r>
          <w:r w:rsidR="00110E65">
            <w:rPr>
              <w:noProof/>
              <w:sz w:val="18"/>
            </w:rPr>
            <w:t>Development Board Circuit</w:t>
          </w:r>
          <w:r w:rsidRPr="00A32D7F">
            <w:rPr>
              <w:sz w:val="18"/>
            </w:rPr>
            <w:fldChar w:fldCharType="end"/>
          </w:r>
        </w:p>
      </w:tc>
      <w:tc>
        <w:tcPr>
          <w:tcW w:w="4704" w:type="dxa"/>
        </w:tcPr>
        <w:p w14:paraId="1E818F25" w14:textId="7CFFA569" w:rsidR="00052814" w:rsidRPr="00A32D7F" w:rsidRDefault="00052814" w:rsidP="004A0FDC">
          <w:pPr>
            <w:spacing w:before="0" w:after="0"/>
            <w:ind w:left="0" w:firstLineChars="0" w:firstLine="0"/>
            <w:jc w:val="right"/>
            <w:rPr>
              <w:sz w:val="18"/>
              <w:szCs w:val="18"/>
            </w:rPr>
          </w:pPr>
          <w:r>
            <w:rPr>
              <w:sz w:val="18"/>
            </w:rPr>
            <w:fldChar w:fldCharType="begin"/>
          </w:r>
          <w:r>
            <w:rPr>
              <w:sz w:val="18"/>
            </w:rPr>
            <w:instrText xml:space="preserve"> STYLEREF  "</w:instrText>
          </w:r>
          <w:r>
            <w:rPr>
              <w:sz w:val="18"/>
            </w:rPr>
            <w:instrText>标题</w:instrText>
          </w:r>
          <w:r>
            <w:rPr>
              <w:sz w:val="18"/>
            </w:rPr>
            <w:instrText xml:space="preserve"> 2,heading2" \n  \* MERGEFORMAT </w:instrText>
          </w:r>
          <w:r>
            <w:rPr>
              <w:sz w:val="18"/>
            </w:rPr>
            <w:fldChar w:fldCharType="separate"/>
          </w:r>
          <w:r w:rsidR="00110E65">
            <w:rPr>
              <w:noProof/>
              <w:sz w:val="18"/>
            </w:rPr>
            <w:t>3.1</w:t>
          </w:r>
          <w:r>
            <w:rPr>
              <w:sz w:val="18"/>
            </w:rPr>
            <w:fldChar w:fldCharType="end"/>
          </w:r>
          <w:r>
            <w:rPr>
              <w:rFonts w:hint="eastAsia"/>
              <w:sz w:val="18"/>
            </w:rPr>
            <w:t xml:space="preserve"> </w:t>
          </w:r>
          <w:r>
            <w:rPr>
              <w:sz w:val="18"/>
            </w:rPr>
            <w:fldChar w:fldCharType="begin"/>
          </w:r>
          <w:r>
            <w:rPr>
              <w:sz w:val="18"/>
            </w:rPr>
            <w:instrText xml:space="preserve"> STYLEREF  "</w:instrText>
          </w:r>
          <w:r>
            <w:rPr>
              <w:sz w:val="18"/>
            </w:rPr>
            <w:instrText>标题</w:instrText>
          </w:r>
          <w:r>
            <w:rPr>
              <w:sz w:val="18"/>
            </w:rPr>
            <w:instrText xml:space="preserve"> 2,heading2"  \* MERGEFORMAT </w:instrText>
          </w:r>
          <w:r>
            <w:rPr>
              <w:sz w:val="18"/>
            </w:rPr>
            <w:fldChar w:fldCharType="separate"/>
          </w:r>
          <w:r w:rsidR="00110E65">
            <w:rPr>
              <w:noProof/>
              <w:sz w:val="18"/>
            </w:rPr>
            <w:t>MiniStar nano Motherboard</w:t>
          </w:r>
          <w:r>
            <w:rPr>
              <w:sz w:val="18"/>
            </w:rPr>
            <w:fldChar w:fldCharType="end"/>
          </w:r>
        </w:p>
      </w:tc>
    </w:tr>
  </w:tbl>
  <w:p w14:paraId="735BFE81" w14:textId="77777777" w:rsidR="00052814" w:rsidRPr="008351D1" w:rsidRDefault="00052814" w:rsidP="00E76BCF">
    <w:pPr>
      <w:ind w:left="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Style"/>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052814" w:rsidRPr="00A32D7F" w14:paraId="3E56F476" w14:textId="77777777" w:rsidTr="004A0FDC">
      <w:tc>
        <w:tcPr>
          <w:tcW w:w="4704" w:type="dxa"/>
        </w:tcPr>
        <w:p w14:paraId="25F8F0D4" w14:textId="439CCFD8" w:rsidR="00052814" w:rsidRPr="00A32D7F" w:rsidRDefault="00052814" w:rsidP="004A0FDC">
          <w:pPr>
            <w:spacing w:before="0" w:after="0"/>
            <w:ind w:left="0" w:firstLineChars="0" w:firstLine="0"/>
            <w:rPr>
              <w:sz w:val="18"/>
              <w:szCs w:val="18"/>
            </w:rPr>
          </w:pPr>
          <w:r w:rsidRPr="00A32D7F">
            <w:rPr>
              <w:sz w:val="18"/>
            </w:rPr>
            <w:fldChar w:fldCharType="begin"/>
          </w:r>
          <w:r w:rsidRPr="00A32D7F">
            <w:rPr>
              <w:sz w:val="18"/>
            </w:rPr>
            <w:instrText xml:space="preserve"> STYLEREF  "</w:instrText>
          </w:r>
          <w:r w:rsidRPr="00A32D7F">
            <w:rPr>
              <w:sz w:val="18"/>
            </w:rPr>
            <w:instrText>标题</w:instrText>
          </w:r>
          <w:r w:rsidRPr="00A32D7F">
            <w:rPr>
              <w:sz w:val="18"/>
            </w:rPr>
            <w:instrText xml:space="preserve"> 1,heading1" \n  \* MERGEFORMAT </w:instrText>
          </w:r>
          <w:r w:rsidRPr="00A32D7F">
            <w:rPr>
              <w:sz w:val="18"/>
            </w:rPr>
            <w:fldChar w:fldCharType="separate"/>
          </w:r>
          <w:r w:rsidR="00110E65">
            <w:rPr>
              <w:noProof/>
              <w:sz w:val="18"/>
            </w:rPr>
            <w:t>4</w:t>
          </w:r>
          <w:r w:rsidRPr="00A32D7F">
            <w:rPr>
              <w:sz w:val="18"/>
            </w:rPr>
            <w:fldChar w:fldCharType="end"/>
          </w:r>
          <w:r>
            <w:rPr>
              <w:rFonts w:hint="eastAsia"/>
              <w:sz w:val="18"/>
            </w:rPr>
            <w:t xml:space="preserve"> </w:t>
          </w:r>
          <w:r w:rsidRPr="00A32D7F">
            <w:rPr>
              <w:sz w:val="18"/>
            </w:rPr>
            <w:fldChar w:fldCharType="begin"/>
          </w:r>
          <w:r w:rsidRPr="00A32D7F">
            <w:rPr>
              <w:sz w:val="18"/>
            </w:rPr>
            <w:instrText xml:space="preserve"> STYLEREF  "</w:instrText>
          </w:r>
          <w:r w:rsidRPr="00A32D7F">
            <w:rPr>
              <w:sz w:val="18"/>
            </w:rPr>
            <w:instrText>标题</w:instrText>
          </w:r>
          <w:r w:rsidRPr="00A32D7F">
            <w:rPr>
              <w:sz w:val="18"/>
            </w:rPr>
            <w:instrText xml:space="preserve"> 1,heading1"  \* MERGEFORMAT </w:instrText>
          </w:r>
          <w:r w:rsidRPr="00A32D7F">
            <w:rPr>
              <w:sz w:val="18"/>
            </w:rPr>
            <w:fldChar w:fldCharType="separate"/>
          </w:r>
          <w:r w:rsidR="00110E65">
            <w:rPr>
              <w:noProof/>
              <w:sz w:val="18"/>
            </w:rPr>
            <w:t>Use of Development Board</w:t>
          </w:r>
          <w:r w:rsidRPr="00A32D7F">
            <w:rPr>
              <w:sz w:val="18"/>
            </w:rPr>
            <w:fldChar w:fldCharType="end"/>
          </w:r>
        </w:p>
      </w:tc>
      <w:tc>
        <w:tcPr>
          <w:tcW w:w="4704" w:type="dxa"/>
        </w:tcPr>
        <w:p w14:paraId="5A3BAC89" w14:textId="62D6DA0B" w:rsidR="00052814" w:rsidRPr="00A32D7F" w:rsidRDefault="00052814" w:rsidP="004A0FDC">
          <w:pPr>
            <w:spacing w:before="0" w:after="0"/>
            <w:ind w:left="0" w:firstLineChars="0" w:firstLine="0"/>
            <w:jc w:val="right"/>
            <w:rPr>
              <w:sz w:val="18"/>
              <w:szCs w:val="18"/>
            </w:rPr>
          </w:pPr>
          <w:r>
            <w:rPr>
              <w:sz w:val="18"/>
            </w:rPr>
            <w:fldChar w:fldCharType="begin"/>
          </w:r>
          <w:r>
            <w:rPr>
              <w:sz w:val="18"/>
            </w:rPr>
            <w:instrText xml:space="preserve"> STYLEREF  "</w:instrText>
          </w:r>
          <w:r>
            <w:rPr>
              <w:sz w:val="18"/>
            </w:rPr>
            <w:instrText>标题</w:instrText>
          </w:r>
          <w:r>
            <w:rPr>
              <w:sz w:val="18"/>
            </w:rPr>
            <w:instrText xml:space="preserve"> 2,heading2" \n  \* MERGEFORMAT </w:instrText>
          </w:r>
          <w:r>
            <w:rPr>
              <w:sz w:val="18"/>
            </w:rPr>
            <w:fldChar w:fldCharType="separate"/>
          </w:r>
          <w:r w:rsidR="00110E65">
            <w:rPr>
              <w:noProof/>
              <w:sz w:val="18"/>
            </w:rPr>
            <w:t>4.2</w:t>
          </w:r>
          <w:r>
            <w:rPr>
              <w:sz w:val="18"/>
            </w:rPr>
            <w:fldChar w:fldCharType="end"/>
          </w:r>
          <w:r>
            <w:rPr>
              <w:rFonts w:hint="eastAsia"/>
              <w:sz w:val="18"/>
            </w:rPr>
            <w:t xml:space="preserve"> </w:t>
          </w:r>
          <w:r>
            <w:rPr>
              <w:sz w:val="18"/>
            </w:rPr>
            <w:fldChar w:fldCharType="begin"/>
          </w:r>
          <w:r>
            <w:rPr>
              <w:sz w:val="18"/>
            </w:rPr>
            <w:instrText xml:space="preserve"> STYLEREF  "</w:instrText>
          </w:r>
          <w:r>
            <w:rPr>
              <w:sz w:val="18"/>
            </w:rPr>
            <w:instrText>标题</w:instrText>
          </w:r>
          <w:r>
            <w:rPr>
              <w:sz w:val="18"/>
            </w:rPr>
            <w:instrText xml:space="preserve"> 2,heading2"  \* MERGEFORMAT </w:instrText>
          </w:r>
          <w:r>
            <w:rPr>
              <w:sz w:val="18"/>
            </w:rPr>
            <w:fldChar w:fldCharType="separate"/>
          </w:r>
          <w:r w:rsidR="00110E65">
            <w:rPr>
              <w:noProof/>
              <w:sz w:val="18"/>
            </w:rPr>
            <w:t>Build and Download</w:t>
          </w:r>
          <w:r>
            <w:rPr>
              <w:sz w:val="18"/>
            </w:rPr>
            <w:fldChar w:fldCharType="end"/>
          </w:r>
        </w:p>
      </w:tc>
    </w:tr>
  </w:tbl>
  <w:p w14:paraId="28ED33E7" w14:textId="77777777" w:rsidR="00052814" w:rsidRPr="008351D1" w:rsidRDefault="00052814" w:rsidP="00E76BCF">
    <w:pPr>
      <w:ind w:left="0" w:firstLineChars="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7C957" w14:textId="77777777" w:rsidR="00052814" w:rsidRPr="00E76BCF" w:rsidRDefault="00052814" w:rsidP="00E76BCF">
    <w:pPr>
      <w:pStyle w:val="a6"/>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428B"/>
    <w:multiLevelType w:val="hybridMultilevel"/>
    <w:tmpl w:val="B4CED364"/>
    <w:lvl w:ilvl="0" w:tplc="40462B30">
      <w:start w:val="1"/>
      <w:numFmt w:val="decimal"/>
      <w:lvlText w:val="%1."/>
      <w:lvlJc w:val="left"/>
      <w:rPr>
        <w:rFonts w:cs="Times New Roman"/>
      </w:rPr>
    </w:lvl>
    <w:lvl w:ilvl="1" w:tplc="51FC9A6E">
      <w:numFmt w:val="decimal"/>
      <w:lvlText w:val=""/>
      <w:lvlJc w:val="left"/>
      <w:rPr>
        <w:rFonts w:cs="Times New Roman"/>
      </w:rPr>
    </w:lvl>
    <w:lvl w:ilvl="2" w:tplc="E80A7F20">
      <w:numFmt w:val="decimal"/>
      <w:lvlText w:val=""/>
      <w:lvlJc w:val="left"/>
      <w:rPr>
        <w:rFonts w:cs="Times New Roman"/>
      </w:rPr>
    </w:lvl>
    <w:lvl w:ilvl="3" w:tplc="6CFA4CE8">
      <w:numFmt w:val="decimal"/>
      <w:lvlText w:val=""/>
      <w:lvlJc w:val="left"/>
      <w:rPr>
        <w:rFonts w:cs="Times New Roman"/>
      </w:rPr>
    </w:lvl>
    <w:lvl w:ilvl="4" w:tplc="EB72338C">
      <w:numFmt w:val="decimal"/>
      <w:lvlText w:val=""/>
      <w:lvlJc w:val="left"/>
      <w:rPr>
        <w:rFonts w:cs="Times New Roman"/>
      </w:rPr>
    </w:lvl>
    <w:lvl w:ilvl="5" w:tplc="D6201444">
      <w:numFmt w:val="decimal"/>
      <w:lvlText w:val=""/>
      <w:lvlJc w:val="left"/>
      <w:rPr>
        <w:rFonts w:cs="Times New Roman"/>
      </w:rPr>
    </w:lvl>
    <w:lvl w:ilvl="6" w:tplc="DC24DE1C">
      <w:numFmt w:val="decimal"/>
      <w:lvlText w:val=""/>
      <w:lvlJc w:val="left"/>
      <w:rPr>
        <w:rFonts w:cs="Times New Roman"/>
      </w:rPr>
    </w:lvl>
    <w:lvl w:ilvl="7" w:tplc="811A45AC">
      <w:numFmt w:val="decimal"/>
      <w:lvlText w:val=""/>
      <w:lvlJc w:val="left"/>
      <w:rPr>
        <w:rFonts w:cs="Times New Roman"/>
      </w:rPr>
    </w:lvl>
    <w:lvl w:ilvl="8" w:tplc="69903D82">
      <w:numFmt w:val="decimal"/>
      <w:lvlText w:val=""/>
      <w:lvlJc w:val="left"/>
      <w:rPr>
        <w:rFonts w:cs="Times New Roman"/>
      </w:rPr>
    </w:lvl>
  </w:abstractNum>
  <w:abstractNum w:abstractNumId="1" w15:restartNumberingAfterBreak="0">
    <w:nsid w:val="008C2914"/>
    <w:multiLevelType w:val="multilevel"/>
    <w:tmpl w:val="D1AEB4EC"/>
    <w:styleLink w:val="HeadingGW"/>
    <w:lvl w:ilvl="0">
      <w:start w:val="1"/>
      <w:numFmt w:val="decimal"/>
      <w:pStyle w:val="1"/>
      <w:lvlText w:val="%1"/>
      <w:lvlJc w:val="right"/>
      <w:pPr>
        <w:ind w:left="425" w:hanging="137"/>
      </w:pPr>
      <w:rPr>
        <w:rFonts w:ascii="Book Antiqua" w:hAnsi="Book Antiqua" w:hint="default"/>
        <w:b/>
        <w:i w:val="0"/>
        <w:sz w:val="144"/>
      </w:rPr>
    </w:lvl>
    <w:lvl w:ilvl="1">
      <w:start w:val="1"/>
      <w:numFmt w:val="decimal"/>
      <w:pStyle w:val="2"/>
      <w:suff w:val="space"/>
      <w:lvlText w:val="%1.%2"/>
      <w:lvlJc w:val="left"/>
      <w:pPr>
        <w:ind w:left="0" w:firstLine="0"/>
      </w:pPr>
      <w:rPr>
        <w:rFonts w:ascii="Book Antiqua" w:hAnsi="Book Antiqua" w:hint="default"/>
        <w:b/>
        <w:i w:val="0"/>
        <w:sz w:val="36"/>
      </w:rPr>
    </w:lvl>
    <w:lvl w:ilvl="2">
      <w:start w:val="1"/>
      <w:numFmt w:val="decimal"/>
      <w:pStyle w:val="3"/>
      <w:suff w:val="space"/>
      <w:lvlText w:val="%1.%2.%3"/>
      <w:lvlJc w:val="left"/>
      <w:pPr>
        <w:ind w:left="0" w:firstLine="0"/>
      </w:pPr>
      <w:rPr>
        <w:rFonts w:ascii="Book Antiqua" w:hAnsi="Book Antiqua" w:hint="default"/>
        <w:b/>
        <w:i w:val="0"/>
        <w:sz w:val="30"/>
      </w:rPr>
    </w:lvl>
    <w:lvl w:ilvl="3">
      <w:start w:val="1"/>
      <w:numFmt w:val="decimal"/>
      <w:lvlRestart w:val="0"/>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06C2B11"/>
    <w:multiLevelType w:val="multilevel"/>
    <w:tmpl w:val="5080B25A"/>
    <w:lvl w:ilvl="0">
      <w:start w:val="1"/>
      <w:numFmt w:val="decimal"/>
      <w:lvlText w:val="%1"/>
      <w:lvlJc w:val="left"/>
      <w:pPr>
        <w:tabs>
          <w:tab w:val="num" w:pos="432"/>
        </w:tabs>
        <w:ind w:left="432" w:hanging="432"/>
      </w:pPr>
    </w:lvl>
    <w:lvl w:ilvl="1">
      <w:start w:val="1"/>
      <w:numFmt w:val="decimal"/>
      <w:pStyle w:val="a"/>
      <w:lvlText w:val="%1.%2"/>
      <w:lvlJc w:val="left"/>
      <w:pPr>
        <w:tabs>
          <w:tab w:val="num" w:pos="576"/>
        </w:tabs>
        <w:ind w:left="576" w:hanging="576"/>
      </w:pPr>
      <w:rPr>
        <w:sz w:val="24"/>
        <w:szCs w:val="24"/>
      </w:rPr>
    </w:lvl>
    <w:lvl w:ilvl="2">
      <w:start w:val="1"/>
      <w:numFmt w:val="decimal"/>
      <w:pStyle w:val="a0"/>
      <w:lvlText w:val="%1.%2.%3"/>
      <w:lvlJc w:val="left"/>
      <w:pPr>
        <w:tabs>
          <w:tab w:val="num" w:pos="720"/>
        </w:tabs>
        <w:ind w:left="720" w:hanging="720"/>
      </w:pPr>
      <w:rPr>
        <w:rFonts w:ascii="Times New Roman" w:hAnsi="Times New Roman" w:cs="Times New Roman" w:hint="default"/>
        <w:sz w:val="24"/>
        <w:szCs w:val="24"/>
      </w:rPr>
    </w:lvl>
    <w:lvl w:ilvl="3">
      <w:start w:val="1"/>
      <w:numFmt w:val="decimal"/>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60B6970"/>
    <w:multiLevelType w:val="hybridMultilevel"/>
    <w:tmpl w:val="7F5ED94A"/>
    <w:lvl w:ilvl="0" w:tplc="800A8714">
      <w:start w:val="1"/>
      <w:numFmt w:val="decimal"/>
      <w:pStyle w:val="Numberlist"/>
      <w:lvlText w:val="%1."/>
      <w:lvlJc w:val="left"/>
      <w:pPr>
        <w:ind w:left="2121" w:hanging="420"/>
      </w:pPr>
      <w:rPr>
        <w:rFonts w:ascii="Arial" w:hAnsi="Arial" w:cs="Arial" w:hint="default"/>
        <w:sz w:val="24"/>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4" w15:restartNumberingAfterBreak="0">
    <w:nsid w:val="1E93206A"/>
    <w:multiLevelType w:val="multilevel"/>
    <w:tmpl w:val="B72A79AE"/>
    <w:styleLink w:val="GWHeading1"/>
    <w:lvl w:ilvl="0">
      <w:start w:val="1"/>
      <w:numFmt w:val="decimal"/>
      <w:suff w:val="nothing"/>
      <w:lvlText w:val="%1"/>
      <w:lvlJc w:val="right"/>
      <w:pPr>
        <w:ind w:left="425" w:hanging="137"/>
      </w:pPr>
      <w:rPr>
        <w:rFonts w:ascii="Book Antiqua" w:hAnsi="Book Antiqua" w:hint="default"/>
        <w:b/>
        <w:i w:val="0"/>
        <w:sz w:val="144"/>
      </w:rPr>
    </w:lvl>
    <w:lvl w:ilvl="1">
      <w:start w:val="1"/>
      <w:numFmt w:val="decimal"/>
      <w:suff w:val="space"/>
      <w:lvlText w:val="%1.%2"/>
      <w:lvlJc w:val="left"/>
      <w:pPr>
        <w:ind w:left="0" w:firstLine="0"/>
      </w:pPr>
      <w:rPr>
        <w:rFonts w:ascii="Book Antiqua" w:hAnsi="Book Antiqua" w:hint="default"/>
        <w:b/>
        <w:i w:val="0"/>
        <w:sz w:val="36"/>
      </w:rPr>
    </w:lvl>
    <w:lvl w:ilvl="2">
      <w:start w:val="1"/>
      <w:numFmt w:val="decimal"/>
      <w:suff w:val="space"/>
      <w:lvlText w:val="%1.%2.%3"/>
      <w:lvlJc w:val="left"/>
      <w:pPr>
        <w:ind w:left="0" w:firstLine="0"/>
      </w:pPr>
      <w:rPr>
        <w:rFonts w:ascii="Book Antiqua" w:hAnsi="Book Antiqua" w:hint="default"/>
        <w:b/>
        <w:i w:val="0"/>
        <w:sz w:val="30"/>
      </w:rPr>
    </w:lvl>
    <w:lvl w:ilvl="3">
      <w:start w:val="1"/>
      <w:numFmt w:val="decimal"/>
      <w:lvlRestart w:val="0"/>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22D418D"/>
    <w:multiLevelType w:val="hybridMultilevel"/>
    <w:tmpl w:val="ED52F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D801E6"/>
    <w:multiLevelType w:val="hybridMultilevel"/>
    <w:tmpl w:val="FBC8CF1E"/>
    <w:lvl w:ilvl="0" w:tplc="04090003">
      <w:start w:val="1"/>
      <w:numFmt w:val="bullet"/>
      <w:lvlText w:val=""/>
      <w:lvlJc w:val="left"/>
      <w:pPr>
        <w:tabs>
          <w:tab w:val="num" w:pos="420"/>
        </w:tabs>
        <w:ind w:left="420" w:hanging="420"/>
      </w:pPr>
      <w:rPr>
        <w:rFonts w:ascii="Wingdings" w:hAnsi="Wingdings" w:hint="default"/>
      </w:rPr>
    </w:lvl>
    <w:lvl w:ilvl="1" w:tplc="51FC9A6E">
      <w:numFmt w:val="decimal"/>
      <w:lvlText w:val=""/>
      <w:lvlJc w:val="left"/>
      <w:rPr>
        <w:rFonts w:cs="Times New Roman"/>
      </w:rPr>
    </w:lvl>
    <w:lvl w:ilvl="2" w:tplc="E80A7F20">
      <w:numFmt w:val="decimal"/>
      <w:lvlText w:val=""/>
      <w:lvlJc w:val="left"/>
      <w:rPr>
        <w:rFonts w:cs="Times New Roman"/>
      </w:rPr>
    </w:lvl>
    <w:lvl w:ilvl="3" w:tplc="6CFA4CE8">
      <w:numFmt w:val="decimal"/>
      <w:lvlText w:val=""/>
      <w:lvlJc w:val="left"/>
      <w:rPr>
        <w:rFonts w:cs="Times New Roman"/>
      </w:rPr>
    </w:lvl>
    <w:lvl w:ilvl="4" w:tplc="EB72338C">
      <w:numFmt w:val="decimal"/>
      <w:lvlText w:val=""/>
      <w:lvlJc w:val="left"/>
      <w:rPr>
        <w:rFonts w:cs="Times New Roman"/>
      </w:rPr>
    </w:lvl>
    <w:lvl w:ilvl="5" w:tplc="D6201444">
      <w:numFmt w:val="decimal"/>
      <w:lvlText w:val=""/>
      <w:lvlJc w:val="left"/>
      <w:rPr>
        <w:rFonts w:cs="Times New Roman"/>
      </w:rPr>
    </w:lvl>
    <w:lvl w:ilvl="6" w:tplc="DC24DE1C">
      <w:numFmt w:val="decimal"/>
      <w:lvlText w:val=""/>
      <w:lvlJc w:val="left"/>
      <w:rPr>
        <w:rFonts w:cs="Times New Roman"/>
      </w:rPr>
    </w:lvl>
    <w:lvl w:ilvl="7" w:tplc="811A45AC">
      <w:numFmt w:val="decimal"/>
      <w:lvlText w:val=""/>
      <w:lvlJc w:val="left"/>
      <w:rPr>
        <w:rFonts w:cs="Times New Roman"/>
      </w:rPr>
    </w:lvl>
    <w:lvl w:ilvl="8" w:tplc="69903D82">
      <w:numFmt w:val="decimal"/>
      <w:lvlText w:val=""/>
      <w:lvlJc w:val="left"/>
      <w:rPr>
        <w:rFonts w:cs="Times New Roman"/>
      </w:rPr>
    </w:lvl>
  </w:abstractNum>
  <w:abstractNum w:abstractNumId="7" w15:restartNumberingAfterBreak="0">
    <w:nsid w:val="29474881"/>
    <w:multiLevelType w:val="hybridMultilevel"/>
    <w:tmpl w:val="F9C45EB0"/>
    <w:lvl w:ilvl="0" w:tplc="CD0A91E8">
      <w:start w:val="1"/>
      <w:numFmt w:val="bullet"/>
      <w:pStyle w:val="Bullet"/>
      <w:lvlText w:val=""/>
      <w:lvlJc w:val="left"/>
      <w:pPr>
        <w:ind w:left="2121" w:hanging="420"/>
      </w:pPr>
      <w:rPr>
        <w:rFonts w:ascii="Wingdings" w:hAnsi="Wingdings" w:hint="default"/>
        <w:sz w:val="24"/>
        <w:szCs w:val="24"/>
      </w:rPr>
    </w:lvl>
    <w:lvl w:ilvl="1" w:tplc="04090003" w:tentative="1">
      <w:start w:val="1"/>
      <w:numFmt w:val="bullet"/>
      <w:lvlText w:val=""/>
      <w:lvlJc w:val="left"/>
      <w:pPr>
        <w:ind w:left="2961" w:hanging="420"/>
      </w:pPr>
      <w:rPr>
        <w:rFonts w:ascii="Wingdings" w:hAnsi="Wingdings" w:hint="default"/>
      </w:rPr>
    </w:lvl>
    <w:lvl w:ilvl="2" w:tplc="04090005" w:tentative="1">
      <w:start w:val="1"/>
      <w:numFmt w:val="bullet"/>
      <w:lvlText w:val=""/>
      <w:lvlJc w:val="left"/>
      <w:pPr>
        <w:ind w:left="3381" w:hanging="420"/>
      </w:pPr>
      <w:rPr>
        <w:rFonts w:ascii="Wingdings" w:hAnsi="Wingdings" w:hint="default"/>
      </w:rPr>
    </w:lvl>
    <w:lvl w:ilvl="3" w:tplc="04090001" w:tentative="1">
      <w:start w:val="1"/>
      <w:numFmt w:val="bullet"/>
      <w:lvlText w:val=""/>
      <w:lvlJc w:val="left"/>
      <w:pPr>
        <w:ind w:left="3801" w:hanging="420"/>
      </w:pPr>
      <w:rPr>
        <w:rFonts w:ascii="Wingdings" w:hAnsi="Wingdings" w:hint="default"/>
      </w:rPr>
    </w:lvl>
    <w:lvl w:ilvl="4" w:tplc="04090003" w:tentative="1">
      <w:start w:val="1"/>
      <w:numFmt w:val="bullet"/>
      <w:lvlText w:val=""/>
      <w:lvlJc w:val="left"/>
      <w:pPr>
        <w:ind w:left="4221" w:hanging="420"/>
      </w:pPr>
      <w:rPr>
        <w:rFonts w:ascii="Wingdings" w:hAnsi="Wingdings" w:hint="default"/>
      </w:rPr>
    </w:lvl>
    <w:lvl w:ilvl="5" w:tplc="04090005" w:tentative="1">
      <w:start w:val="1"/>
      <w:numFmt w:val="bullet"/>
      <w:lvlText w:val=""/>
      <w:lvlJc w:val="left"/>
      <w:pPr>
        <w:ind w:left="4641" w:hanging="420"/>
      </w:pPr>
      <w:rPr>
        <w:rFonts w:ascii="Wingdings" w:hAnsi="Wingdings" w:hint="default"/>
      </w:rPr>
    </w:lvl>
    <w:lvl w:ilvl="6" w:tplc="04090001" w:tentative="1">
      <w:start w:val="1"/>
      <w:numFmt w:val="bullet"/>
      <w:lvlText w:val=""/>
      <w:lvlJc w:val="left"/>
      <w:pPr>
        <w:ind w:left="5061" w:hanging="420"/>
      </w:pPr>
      <w:rPr>
        <w:rFonts w:ascii="Wingdings" w:hAnsi="Wingdings" w:hint="default"/>
      </w:rPr>
    </w:lvl>
    <w:lvl w:ilvl="7" w:tplc="04090003" w:tentative="1">
      <w:start w:val="1"/>
      <w:numFmt w:val="bullet"/>
      <w:lvlText w:val=""/>
      <w:lvlJc w:val="left"/>
      <w:pPr>
        <w:ind w:left="5481" w:hanging="420"/>
      </w:pPr>
      <w:rPr>
        <w:rFonts w:ascii="Wingdings" w:hAnsi="Wingdings" w:hint="default"/>
      </w:rPr>
    </w:lvl>
    <w:lvl w:ilvl="8" w:tplc="04090005" w:tentative="1">
      <w:start w:val="1"/>
      <w:numFmt w:val="bullet"/>
      <w:lvlText w:val=""/>
      <w:lvlJc w:val="left"/>
      <w:pPr>
        <w:ind w:left="5901" w:hanging="420"/>
      </w:pPr>
      <w:rPr>
        <w:rFonts w:ascii="Wingdings" w:hAnsi="Wingdings" w:hint="default"/>
      </w:rPr>
    </w:lvl>
  </w:abstractNum>
  <w:abstractNum w:abstractNumId="8" w15:restartNumberingAfterBreak="0">
    <w:nsid w:val="38096F4D"/>
    <w:multiLevelType w:val="hybridMultilevel"/>
    <w:tmpl w:val="016627A6"/>
    <w:lvl w:ilvl="0" w:tplc="EEEA449A">
      <w:start w:val="1"/>
      <w:numFmt w:val="lowerLetter"/>
      <w:pStyle w:val="Alphalist"/>
      <w:lvlText w:val="%1)."/>
      <w:lvlJc w:val="left"/>
      <w:pPr>
        <w:ind w:left="2121" w:hanging="420"/>
      </w:pPr>
      <w:rPr>
        <w:rFonts w:ascii="Times New Roman" w:hAnsi="Times New Roman" w:hint="default"/>
        <w:sz w:val="24"/>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9" w15:restartNumberingAfterBreak="0">
    <w:nsid w:val="3B5907F3"/>
    <w:multiLevelType w:val="multilevel"/>
    <w:tmpl w:val="FF10D238"/>
    <w:lvl w:ilvl="0">
      <w:start w:val="1"/>
      <w:numFmt w:val="decimal"/>
      <w:pStyle w:val="a1"/>
      <w:lvlText w:val="%1"/>
      <w:lvlJc w:val="left"/>
      <w:pPr>
        <w:tabs>
          <w:tab w:val="num" w:pos="432"/>
        </w:tabs>
        <w:ind w:left="432" w:hanging="432"/>
      </w:pPr>
    </w:lvl>
    <w:lvl w:ilvl="1">
      <w:start w:val="1"/>
      <w:numFmt w:val="decimal"/>
      <w:lvlText w:val="%1.%2"/>
      <w:lvlJc w:val="left"/>
      <w:pPr>
        <w:tabs>
          <w:tab w:val="num" w:pos="576"/>
        </w:tabs>
        <w:ind w:left="576" w:hanging="576"/>
      </w:pPr>
      <w:rPr>
        <w:sz w:val="24"/>
        <w:szCs w:val="24"/>
      </w:rPr>
    </w:lvl>
    <w:lvl w:ilvl="2">
      <w:start w:val="1"/>
      <w:numFmt w:val="decimal"/>
      <w:lvlText w:val="%1.%2.%3"/>
      <w:lvlJc w:val="left"/>
      <w:pPr>
        <w:tabs>
          <w:tab w:val="num" w:pos="720"/>
        </w:tabs>
        <w:ind w:left="720" w:hanging="720"/>
      </w:pPr>
      <w:rPr>
        <w:rFonts w:ascii="Times New Roman" w:hAnsi="Times New Roman" w:cs="Times New Roman" w:hint="default"/>
        <w:sz w:val="24"/>
        <w:szCs w:val="24"/>
      </w:rPr>
    </w:lvl>
    <w:lvl w:ilvl="3">
      <w:start w:val="1"/>
      <w:numFmt w:val="decimal"/>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3E003DCF"/>
    <w:multiLevelType w:val="hybridMultilevel"/>
    <w:tmpl w:val="0A5A96F6"/>
    <w:lvl w:ilvl="0" w:tplc="0409000F">
      <w:start w:val="1"/>
      <w:numFmt w:val="decimal"/>
      <w:lvlText w:val="%1."/>
      <w:lvlJc w:val="left"/>
      <w:pPr>
        <w:ind w:left="2601" w:hanging="420"/>
      </w:pPr>
    </w:lvl>
    <w:lvl w:ilvl="1" w:tplc="685E6D76">
      <w:start w:val="1"/>
      <w:numFmt w:val="decimalEnclosedCircle"/>
      <w:lvlText w:val="%2"/>
      <w:lvlJc w:val="left"/>
      <w:pPr>
        <w:ind w:left="2961" w:hanging="360"/>
      </w:pPr>
      <w:rPr>
        <w:rFonts w:ascii="宋体" w:eastAsiaTheme="minorEastAsia" w:hAnsi="宋体" w:cstheme="minorBidi" w:hint="default"/>
        <w:color w:val="auto"/>
        <w:sz w:val="24"/>
      </w:rPr>
    </w:lvl>
    <w:lvl w:ilvl="2" w:tplc="0409001B" w:tentative="1">
      <w:start w:val="1"/>
      <w:numFmt w:val="lowerRoman"/>
      <w:lvlText w:val="%3."/>
      <w:lvlJc w:val="right"/>
      <w:pPr>
        <w:ind w:left="3441" w:hanging="420"/>
      </w:pPr>
    </w:lvl>
    <w:lvl w:ilvl="3" w:tplc="0409000F" w:tentative="1">
      <w:start w:val="1"/>
      <w:numFmt w:val="decimal"/>
      <w:lvlText w:val="%4."/>
      <w:lvlJc w:val="left"/>
      <w:pPr>
        <w:ind w:left="3861" w:hanging="420"/>
      </w:pPr>
    </w:lvl>
    <w:lvl w:ilvl="4" w:tplc="04090019" w:tentative="1">
      <w:start w:val="1"/>
      <w:numFmt w:val="lowerLetter"/>
      <w:lvlText w:val="%5)"/>
      <w:lvlJc w:val="left"/>
      <w:pPr>
        <w:ind w:left="4281" w:hanging="420"/>
      </w:pPr>
    </w:lvl>
    <w:lvl w:ilvl="5" w:tplc="0409001B" w:tentative="1">
      <w:start w:val="1"/>
      <w:numFmt w:val="lowerRoman"/>
      <w:lvlText w:val="%6."/>
      <w:lvlJc w:val="right"/>
      <w:pPr>
        <w:ind w:left="4701" w:hanging="420"/>
      </w:pPr>
    </w:lvl>
    <w:lvl w:ilvl="6" w:tplc="0409000F" w:tentative="1">
      <w:start w:val="1"/>
      <w:numFmt w:val="decimal"/>
      <w:lvlText w:val="%7."/>
      <w:lvlJc w:val="left"/>
      <w:pPr>
        <w:ind w:left="5121" w:hanging="420"/>
      </w:pPr>
    </w:lvl>
    <w:lvl w:ilvl="7" w:tplc="04090019" w:tentative="1">
      <w:start w:val="1"/>
      <w:numFmt w:val="lowerLetter"/>
      <w:lvlText w:val="%8)"/>
      <w:lvlJc w:val="left"/>
      <w:pPr>
        <w:ind w:left="5541" w:hanging="420"/>
      </w:pPr>
    </w:lvl>
    <w:lvl w:ilvl="8" w:tplc="0409001B" w:tentative="1">
      <w:start w:val="1"/>
      <w:numFmt w:val="lowerRoman"/>
      <w:lvlText w:val="%9."/>
      <w:lvlJc w:val="right"/>
      <w:pPr>
        <w:ind w:left="5961" w:hanging="420"/>
      </w:pPr>
    </w:lvl>
  </w:abstractNum>
  <w:abstractNum w:abstractNumId="11" w15:restartNumberingAfterBreak="0">
    <w:nsid w:val="44D61798"/>
    <w:multiLevelType w:val="hybridMultilevel"/>
    <w:tmpl w:val="6526034E"/>
    <w:lvl w:ilvl="0" w:tplc="04090001">
      <w:start w:val="1"/>
      <w:numFmt w:val="bullet"/>
      <w:lvlText w:val=""/>
      <w:lvlJc w:val="left"/>
      <w:pPr>
        <w:ind w:left="2601" w:hanging="420"/>
      </w:pPr>
      <w:rPr>
        <w:rFonts w:ascii="Wingdings" w:hAnsi="Wingdings" w:hint="default"/>
      </w:rPr>
    </w:lvl>
    <w:lvl w:ilvl="1" w:tplc="04090003" w:tentative="1">
      <w:start w:val="1"/>
      <w:numFmt w:val="bullet"/>
      <w:lvlText w:val=""/>
      <w:lvlJc w:val="left"/>
      <w:pPr>
        <w:ind w:left="3021" w:hanging="420"/>
      </w:pPr>
      <w:rPr>
        <w:rFonts w:ascii="Wingdings" w:hAnsi="Wingdings" w:hint="default"/>
      </w:rPr>
    </w:lvl>
    <w:lvl w:ilvl="2" w:tplc="04090005" w:tentative="1">
      <w:start w:val="1"/>
      <w:numFmt w:val="bullet"/>
      <w:lvlText w:val=""/>
      <w:lvlJc w:val="left"/>
      <w:pPr>
        <w:ind w:left="3441" w:hanging="420"/>
      </w:pPr>
      <w:rPr>
        <w:rFonts w:ascii="Wingdings" w:hAnsi="Wingdings" w:hint="default"/>
      </w:rPr>
    </w:lvl>
    <w:lvl w:ilvl="3" w:tplc="04090001" w:tentative="1">
      <w:start w:val="1"/>
      <w:numFmt w:val="bullet"/>
      <w:lvlText w:val=""/>
      <w:lvlJc w:val="left"/>
      <w:pPr>
        <w:ind w:left="3861" w:hanging="420"/>
      </w:pPr>
      <w:rPr>
        <w:rFonts w:ascii="Wingdings" w:hAnsi="Wingdings" w:hint="default"/>
      </w:rPr>
    </w:lvl>
    <w:lvl w:ilvl="4" w:tplc="04090003" w:tentative="1">
      <w:start w:val="1"/>
      <w:numFmt w:val="bullet"/>
      <w:lvlText w:val=""/>
      <w:lvlJc w:val="left"/>
      <w:pPr>
        <w:ind w:left="4281" w:hanging="420"/>
      </w:pPr>
      <w:rPr>
        <w:rFonts w:ascii="Wingdings" w:hAnsi="Wingdings" w:hint="default"/>
      </w:rPr>
    </w:lvl>
    <w:lvl w:ilvl="5" w:tplc="04090005" w:tentative="1">
      <w:start w:val="1"/>
      <w:numFmt w:val="bullet"/>
      <w:lvlText w:val=""/>
      <w:lvlJc w:val="left"/>
      <w:pPr>
        <w:ind w:left="4701" w:hanging="420"/>
      </w:pPr>
      <w:rPr>
        <w:rFonts w:ascii="Wingdings" w:hAnsi="Wingdings" w:hint="default"/>
      </w:rPr>
    </w:lvl>
    <w:lvl w:ilvl="6" w:tplc="04090001" w:tentative="1">
      <w:start w:val="1"/>
      <w:numFmt w:val="bullet"/>
      <w:lvlText w:val=""/>
      <w:lvlJc w:val="left"/>
      <w:pPr>
        <w:ind w:left="5121" w:hanging="420"/>
      </w:pPr>
      <w:rPr>
        <w:rFonts w:ascii="Wingdings" w:hAnsi="Wingdings" w:hint="default"/>
      </w:rPr>
    </w:lvl>
    <w:lvl w:ilvl="7" w:tplc="04090003" w:tentative="1">
      <w:start w:val="1"/>
      <w:numFmt w:val="bullet"/>
      <w:lvlText w:val=""/>
      <w:lvlJc w:val="left"/>
      <w:pPr>
        <w:ind w:left="5541" w:hanging="420"/>
      </w:pPr>
      <w:rPr>
        <w:rFonts w:ascii="Wingdings" w:hAnsi="Wingdings" w:hint="default"/>
      </w:rPr>
    </w:lvl>
    <w:lvl w:ilvl="8" w:tplc="04090005" w:tentative="1">
      <w:start w:val="1"/>
      <w:numFmt w:val="bullet"/>
      <w:lvlText w:val=""/>
      <w:lvlJc w:val="left"/>
      <w:pPr>
        <w:ind w:left="5961" w:hanging="420"/>
      </w:pPr>
      <w:rPr>
        <w:rFonts w:ascii="Wingdings" w:hAnsi="Wingdings" w:hint="default"/>
      </w:rPr>
    </w:lvl>
  </w:abstractNum>
  <w:abstractNum w:abstractNumId="12" w15:restartNumberingAfterBreak="0">
    <w:nsid w:val="469455DC"/>
    <w:multiLevelType w:val="hybridMultilevel"/>
    <w:tmpl w:val="7C5E8206"/>
    <w:lvl w:ilvl="0" w:tplc="93FE1798">
      <w:start w:val="1"/>
      <w:numFmt w:val="decimal"/>
      <w:lvlText w:val="%1."/>
      <w:lvlJc w:val="left"/>
      <w:pPr>
        <w:ind w:left="2541" w:hanging="360"/>
      </w:pPr>
      <w:rPr>
        <w:rFonts w:hint="default"/>
      </w:rPr>
    </w:lvl>
    <w:lvl w:ilvl="1" w:tplc="04090019" w:tentative="1">
      <w:start w:val="1"/>
      <w:numFmt w:val="lowerLetter"/>
      <w:lvlText w:val="%2)"/>
      <w:lvlJc w:val="left"/>
      <w:pPr>
        <w:ind w:left="3021" w:hanging="420"/>
      </w:pPr>
    </w:lvl>
    <w:lvl w:ilvl="2" w:tplc="0409001B" w:tentative="1">
      <w:start w:val="1"/>
      <w:numFmt w:val="lowerRoman"/>
      <w:lvlText w:val="%3."/>
      <w:lvlJc w:val="right"/>
      <w:pPr>
        <w:ind w:left="3441" w:hanging="420"/>
      </w:pPr>
    </w:lvl>
    <w:lvl w:ilvl="3" w:tplc="0409000F" w:tentative="1">
      <w:start w:val="1"/>
      <w:numFmt w:val="decimal"/>
      <w:lvlText w:val="%4."/>
      <w:lvlJc w:val="left"/>
      <w:pPr>
        <w:ind w:left="3861" w:hanging="420"/>
      </w:pPr>
    </w:lvl>
    <w:lvl w:ilvl="4" w:tplc="04090019" w:tentative="1">
      <w:start w:val="1"/>
      <w:numFmt w:val="lowerLetter"/>
      <w:lvlText w:val="%5)"/>
      <w:lvlJc w:val="left"/>
      <w:pPr>
        <w:ind w:left="4281" w:hanging="420"/>
      </w:pPr>
    </w:lvl>
    <w:lvl w:ilvl="5" w:tplc="0409001B" w:tentative="1">
      <w:start w:val="1"/>
      <w:numFmt w:val="lowerRoman"/>
      <w:lvlText w:val="%6."/>
      <w:lvlJc w:val="right"/>
      <w:pPr>
        <w:ind w:left="4701" w:hanging="420"/>
      </w:pPr>
    </w:lvl>
    <w:lvl w:ilvl="6" w:tplc="0409000F" w:tentative="1">
      <w:start w:val="1"/>
      <w:numFmt w:val="decimal"/>
      <w:lvlText w:val="%7."/>
      <w:lvlJc w:val="left"/>
      <w:pPr>
        <w:ind w:left="5121" w:hanging="420"/>
      </w:pPr>
    </w:lvl>
    <w:lvl w:ilvl="7" w:tplc="04090019" w:tentative="1">
      <w:start w:val="1"/>
      <w:numFmt w:val="lowerLetter"/>
      <w:lvlText w:val="%8)"/>
      <w:lvlJc w:val="left"/>
      <w:pPr>
        <w:ind w:left="5541" w:hanging="420"/>
      </w:pPr>
    </w:lvl>
    <w:lvl w:ilvl="8" w:tplc="0409001B" w:tentative="1">
      <w:start w:val="1"/>
      <w:numFmt w:val="lowerRoman"/>
      <w:lvlText w:val="%9."/>
      <w:lvlJc w:val="right"/>
      <w:pPr>
        <w:ind w:left="5961" w:hanging="420"/>
      </w:pPr>
    </w:lvl>
  </w:abstractNum>
  <w:abstractNum w:abstractNumId="13" w15:restartNumberingAfterBreak="0">
    <w:nsid w:val="500F1D62"/>
    <w:multiLevelType w:val="hybridMultilevel"/>
    <w:tmpl w:val="F40ADBE2"/>
    <w:lvl w:ilvl="0" w:tplc="40462B30">
      <w:start w:val="1"/>
      <w:numFmt w:val="decimal"/>
      <w:lvlText w:val="%1."/>
      <w:lvlJc w:val="left"/>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4" w15:restartNumberingAfterBreak="0">
    <w:nsid w:val="52BD751C"/>
    <w:multiLevelType w:val="hybridMultilevel"/>
    <w:tmpl w:val="1B60A65A"/>
    <w:lvl w:ilvl="0" w:tplc="4C1C497C">
      <w:start w:val="1"/>
      <w:numFmt w:val="decimal"/>
      <w:pStyle w:val="Figure"/>
      <w:lvlText w:val="图%1."/>
      <w:lvlJc w:val="left"/>
      <w:pPr>
        <w:ind w:left="2121" w:hanging="420"/>
      </w:pPr>
      <w:rPr>
        <w:rFonts w:ascii="Times New Roman" w:eastAsia="黑体" w:hAnsi="Times New Roman" w:hint="default"/>
        <w:b/>
        <w:i w:val="0"/>
        <w:sz w:val="21"/>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5" w15:restartNumberingAfterBreak="0">
    <w:nsid w:val="5B6C06A4"/>
    <w:multiLevelType w:val="multilevel"/>
    <w:tmpl w:val="0409001D"/>
    <w:styleLink w:val="4"/>
    <w:lvl w:ilvl="0">
      <w:start w:val="1"/>
      <w:numFmt w:val="decimal"/>
      <w:lvlText w:val="%1"/>
      <w:lvlJc w:val="left"/>
      <w:pPr>
        <w:ind w:left="425" w:hanging="425"/>
      </w:pPr>
      <w:rPr>
        <w:rFonts w:eastAsiaTheme="minorEastAsia" w:hint="eastAsia"/>
        <w:sz w:val="24"/>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D610FFC"/>
    <w:multiLevelType w:val="hybridMultilevel"/>
    <w:tmpl w:val="05642554"/>
    <w:lvl w:ilvl="0" w:tplc="5484BD68">
      <w:start w:val="1"/>
      <w:numFmt w:val="bullet"/>
      <w:pStyle w:val="Notelist"/>
      <w:lvlText w:val=""/>
      <w:lvlJc w:val="left"/>
      <w:pPr>
        <w:ind w:left="2121" w:hanging="420"/>
      </w:pPr>
      <w:rPr>
        <w:rFonts w:ascii="Wingdings" w:hAnsi="Wingdings" w:hint="default"/>
        <w:sz w:val="16"/>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17" w15:restartNumberingAfterBreak="0">
    <w:nsid w:val="6C6C4908"/>
    <w:multiLevelType w:val="hybridMultilevel"/>
    <w:tmpl w:val="FC201168"/>
    <w:lvl w:ilvl="0" w:tplc="9D289162">
      <w:start w:val="1"/>
      <w:numFmt w:val="decimal"/>
      <w:pStyle w:val="Tabletitle"/>
      <w:lvlText w:val="表%1."/>
      <w:lvlJc w:val="left"/>
      <w:pPr>
        <w:ind w:left="2121" w:hanging="420"/>
      </w:pPr>
      <w:rPr>
        <w:rFonts w:ascii="Times New Roman" w:eastAsia="黑体" w:hAnsi="Times New Roman" w:hint="default"/>
        <w:b/>
        <w:i w:val="0"/>
        <w:sz w:val="21"/>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8" w15:restartNumberingAfterBreak="0">
    <w:nsid w:val="70180C6C"/>
    <w:multiLevelType w:val="hybridMultilevel"/>
    <w:tmpl w:val="F586A458"/>
    <w:lvl w:ilvl="0" w:tplc="64B4D9E0">
      <w:start w:val="1"/>
      <w:numFmt w:val="decimal"/>
      <w:lvlText w:val="%1."/>
      <w:lvlJc w:val="left"/>
      <w:pPr>
        <w:ind w:left="2541" w:hanging="360"/>
      </w:pPr>
      <w:rPr>
        <w:rFonts w:hint="default"/>
      </w:rPr>
    </w:lvl>
    <w:lvl w:ilvl="1" w:tplc="04090019" w:tentative="1">
      <w:start w:val="1"/>
      <w:numFmt w:val="lowerLetter"/>
      <w:lvlText w:val="%2)"/>
      <w:lvlJc w:val="left"/>
      <w:pPr>
        <w:ind w:left="3021" w:hanging="420"/>
      </w:pPr>
    </w:lvl>
    <w:lvl w:ilvl="2" w:tplc="0409001B" w:tentative="1">
      <w:start w:val="1"/>
      <w:numFmt w:val="lowerRoman"/>
      <w:lvlText w:val="%3."/>
      <w:lvlJc w:val="right"/>
      <w:pPr>
        <w:ind w:left="3441" w:hanging="420"/>
      </w:pPr>
    </w:lvl>
    <w:lvl w:ilvl="3" w:tplc="0409000F" w:tentative="1">
      <w:start w:val="1"/>
      <w:numFmt w:val="decimal"/>
      <w:lvlText w:val="%4."/>
      <w:lvlJc w:val="left"/>
      <w:pPr>
        <w:ind w:left="3861" w:hanging="420"/>
      </w:pPr>
    </w:lvl>
    <w:lvl w:ilvl="4" w:tplc="04090019" w:tentative="1">
      <w:start w:val="1"/>
      <w:numFmt w:val="lowerLetter"/>
      <w:lvlText w:val="%5)"/>
      <w:lvlJc w:val="left"/>
      <w:pPr>
        <w:ind w:left="4281" w:hanging="420"/>
      </w:pPr>
    </w:lvl>
    <w:lvl w:ilvl="5" w:tplc="0409001B" w:tentative="1">
      <w:start w:val="1"/>
      <w:numFmt w:val="lowerRoman"/>
      <w:lvlText w:val="%6."/>
      <w:lvlJc w:val="right"/>
      <w:pPr>
        <w:ind w:left="4701" w:hanging="420"/>
      </w:pPr>
    </w:lvl>
    <w:lvl w:ilvl="6" w:tplc="0409000F" w:tentative="1">
      <w:start w:val="1"/>
      <w:numFmt w:val="decimal"/>
      <w:lvlText w:val="%7."/>
      <w:lvlJc w:val="left"/>
      <w:pPr>
        <w:ind w:left="5121" w:hanging="420"/>
      </w:pPr>
    </w:lvl>
    <w:lvl w:ilvl="7" w:tplc="04090019" w:tentative="1">
      <w:start w:val="1"/>
      <w:numFmt w:val="lowerLetter"/>
      <w:lvlText w:val="%8)"/>
      <w:lvlJc w:val="left"/>
      <w:pPr>
        <w:ind w:left="5541" w:hanging="420"/>
      </w:pPr>
    </w:lvl>
    <w:lvl w:ilvl="8" w:tplc="0409001B" w:tentative="1">
      <w:start w:val="1"/>
      <w:numFmt w:val="lowerRoman"/>
      <w:lvlText w:val="%9."/>
      <w:lvlJc w:val="right"/>
      <w:pPr>
        <w:ind w:left="5961" w:hanging="420"/>
      </w:pPr>
    </w:lvl>
  </w:abstractNum>
  <w:abstractNum w:abstractNumId="19" w15:restartNumberingAfterBreak="0">
    <w:nsid w:val="70792806"/>
    <w:multiLevelType w:val="hybridMultilevel"/>
    <w:tmpl w:val="43440E90"/>
    <w:lvl w:ilvl="0" w:tplc="BB7E49CE">
      <w:start w:val="1"/>
      <w:numFmt w:val="bullet"/>
      <w:pStyle w:val="table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87260F"/>
    <w:multiLevelType w:val="hybridMultilevel"/>
    <w:tmpl w:val="D14E2B9C"/>
    <w:lvl w:ilvl="0" w:tplc="699AA7B8">
      <w:start w:val="1"/>
      <w:numFmt w:val="bullet"/>
      <w:pStyle w:val="Dash"/>
      <w:lvlText w:val="-"/>
      <w:lvlJc w:val="left"/>
      <w:pPr>
        <w:ind w:left="2520" w:hanging="420"/>
      </w:pPr>
      <w:rPr>
        <w:rFonts w:ascii="Vrinda" w:hAnsi="Vrinda" w:hint="default"/>
        <w:sz w:val="21"/>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21" w15:restartNumberingAfterBreak="0">
    <w:nsid w:val="72742C24"/>
    <w:multiLevelType w:val="hybridMultilevel"/>
    <w:tmpl w:val="4F283D2A"/>
    <w:lvl w:ilvl="0" w:tplc="A8568342">
      <w:start w:val="1"/>
      <w:numFmt w:val="bullet"/>
      <w:pStyle w:val="Sub-Notelist"/>
      <w:lvlText w:val=""/>
      <w:lvlJc w:val="left"/>
      <w:pPr>
        <w:ind w:left="2541" w:hanging="420"/>
      </w:pPr>
      <w:rPr>
        <w:rFonts w:ascii="Wingdings" w:hAnsi="Wingdings" w:hint="default"/>
      </w:rPr>
    </w:lvl>
    <w:lvl w:ilvl="1" w:tplc="04090003" w:tentative="1">
      <w:start w:val="1"/>
      <w:numFmt w:val="bullet"/>
      <w:lvlText w:val=""/>
      <w:lvlJc w:val="left"/>
      <w:pPr>
        <w:ind w:left="2961" w:hanging="420"/>
      </w:pPr>
      <w:rPr>
        <w:rFonts w:ascii="Wingdings" w:hAnsi="Wingdings" w:hint="default"/>
      </w:rPr>
    </w:lvl>
    <w:lvl w:ilvl="2" w:tplc="04090005" w:tentative="1">
      <w:start w:val="1"/>
      <w:numFmt w:val="bullet"/>
      <w:lvlText w:val=""/>
      <w:lvlJc w:val="left"/>
      <w:pPr>
        <w:ind w:left="3381" w:hanging="420"/>
      </w:pPr>
      <w:rPr>
        <w:rFonts w:ascii="Wingdings" w:hAnsi="Wingdings" w:hint="default"/>
      </w:rPr>
    </w:lvl>
    <w:lvl w:ilvl="3" w:tplc="04090001" w:tentative="1">
      <w:start w:val="1"/>
      <w:numFmt w:val="bullet"/>
      <w:lvlText w:val=""/>
      <w:lvlJc w:val="left"/>
      <w:pPr>
        <w:ind w:left="3801" w:hanging="420"/>
      </w:pPr>
      <w:rPr>
        <w:rFonts w:ascii="Wingdings" w:hAnsi="Wingdings" w:hint="default"/>
      </w:rPr>
    </w:lvl>
    <w:lvl w:ilvl="4" w:tplc="04090003" w:tentative="1">
      <w:start w:val="1"/>
      <w:numFmt w:val="bullet"/>
      <w:lvlText w:val=""/>
      <w:lvlJc w:val="left"/>
      <w:pPr>
        <w:ind w:left="4221" w:hanging="420"/>
      </w:pPr>
      <w:rPr>
        <w:rFonts w:ascii="Wingdings" w:hAnsi="Wingdings" w:hint="default"/>
      </w:rPr>
    </w:lvl>
    <w:lvl w:ilvl="5" w:tplc="04090005" w:tentative="1">
      <w:start w:val="1"/>
      <w:numFmt w:val="bullet"/>
      <w:lvlText w:val=""/>
      <w:lvlJc w:val="left"/>
      <w:pPr>
        <w:ind w:left="4641" w:hanging="420"/>
      </w:pPr>
      <w:rPr>
        <w:rFonts w:ascii="Wingdings" w:hAnsi="Wingdings" w:hint="default"/>
      </w:rPr>
    </w:lvl>
    <w:lvl w:ilvl="6" w:tplc="04090001" w:tentative="1">
      <w:start w:val="1"/>
      <w:numFmt w:val="bullet"/>
      <w:lvlText w:val=""/>
      <w:lvlJc w:val="left"/>
      <w:pPr>
        <w:ind w:left="5061" w:hanging="420"/>
      </w:pPr>
      <w:rPr>
        <w:rFonts w:ascii="Wingdings" w:hAnsi="Wingdings" w:hint="default"/>
      </w:rPr>
    </w:lvl>
    <w:lvl w:ilvl="7" w:tplc="04090003" w:tentative="1">
      <w:start w:val="1"/>
      <w:numFmt w:val="bullet"/>
      <w:lvlText w:val=""/>
      <w:lvlJc w:val="left"/>
      <w:pPr>
        <w:ind w:left="5481" w:hanging="420"/>
      </w:pPr>
      <w:rPr>
        <w:rFonts w:ascii="Wingdings" w:hAnsi="Wingdings" w:hint="default"/>
      </w:rPr>
    </w:lvl>
    <w:lvl w:ilvl="8" w:tplc="04090005" w:tentative="1">
      <w:start w:val="1"/>
      <w:numFmt w:val="bullet"/>
      <w:lvlText w:val=""/>
      <w:lvlJc w:val="left"/>
      <w:pPr>
        <w:ind w:left="5901" w:hanging="420"/>
      </w:pPr>
      <w:rPr>
        <w:rFonts w:ascii="Wingdings" w:hAnsi="Wingdings" w:hint="default"/>
      </w:rPr>
    </w:lvl>
  </w:abstractNum>
  <w:abstractNum w:abstractNumId="22" w15:restartNumberingAfterBreak="0">
    <w:nsid w:val="74A1242A"/>
    <w:multiLevelType w:val="hybridMultilevel"/>
    <w:tmpl w:val="9C0630AC"/>
    <w:lvl w:ilvl="0" w:tplc="04090003">
      <w:start w:val="1"/>
      <w:numFmt w:val="bullet"/>
      <w:lvlText w:val=""/>
      <w:lvlJc w:val="left"/>
      <w:pPr>
        <w:tabs>
          <w:tab w:val="num" w:pos="1380"/>
        </w:tabs>
        <w:ind w:left="1380" w:hanging="420"/>
      </w:pPr>
      <w:rPr>
        <w:rFonts w:ascii="Wingdings" w:hAnsi="Wingdings" w:hint="default"/>
      </w:rPr>
    </w:lvl>
    <w:lvl w:ilvl="1" w:tplc="04090003" w:tentative="1">
      <w:start w:val="1"/>
      <w:numFmt w:val="bullet"/>
      <w:lvlText w:val=""/>
      <w:lvlJc w:val="left"/>
      <w:pPr>
        <w:tabs>
          <w:tab w:val="num" w:pos="1800"/>
        </w:tabs>
        <w:ind w:left="1800" w:hanging="420"/>
      </w:pPr>
      <w:rPr>
        <w:rFonts w:ascii="Wingdings" w:hAnsi="Wingdings" w:hint="default"/>
      </w:rPr>
    </w:lvl>
    <w:lvl w:ilvl="2" w:tplc="04090005" w:tentative="1">
      <w:start w:val="1"/>
      <w:numFmt w:val="bullet"/>
      <w:lvlText w:val=""/>
      <w:lvlJc w:val="left"/>
      <w:pPr>
        <w:tabs>
          <w:tab w:val="num" w:pos="2220"/>
        </w:tabs>
        <w:ind w:left="2220" w:hanging="420"/>
      </w:pPr>
      <w:rPr>
        <w:rFonts w:ascii="Wingdings" w:hAnsi="Wingdings" w:hint="default"/>
      </w:rPr>
    </w:lvl>
    <w:lvl w:ilvl="3" w:tplc="04090001" w:tentative="1">
      <w:start w:val="1"/>
      <w:numFmt w:val="bullet"/>
      <w:lvlText w:val=""/>
      <w:lvlJc w:val="left"/>
      <w:pPr>
        <w:tabs>
          <w:tab w:val="num" w:pos="2640"/>
        </w:tabs>
        <w:ind w:left="2640" w:hanging="420"/>
      </w:pPr>
      <w:rPr>
        <w:rFonts w:ascii="Wingdings" w:hAnsi="Wingdings" w:hint="default"/>
      </w:rPr>
    </w:lvl>
    <w:lvl w:ilvl="4" w:tplc="04090003" w:tentative="1">
      <w:start w:val="1"/>
      <w:numFmt w:val="bullet"/>
      <w:lvlText w:val=""/>
      <w:lvlJc w:val="left"/>
      <w:pPr>
        <w:tabs>
          <w:tab w:val="num" w:pos="3060"/>
        </w:tabs>
        <w:ind w:left="3060" w:hanging="420"/>
      </w:pPr>
      <w:rPr>
        <w:rFonts w:ascii="Wingdings" w:hAnsi="Wingdings" w:hint="default"/>
      </w:rPr>
    </w:lvl>
    <w:lvl w:ilvl="5" w:tplc="04090005" w:tentative="1">
      <w:start w:val="1"/>
      <w:numFmt w:val="bullet"/>
      <w:lvlText w:val=""/>
      <w:lvlJc w:val="left"/>
      <w:pPr>
        <w:tabs>
          <w:tab w:val="num" w:pos="3480"/>
        </w:tabs>
        <w:ind w:left="3480" w:hanging="420"/>
      </w:pPr>
      <w:rPr>
        <w:rFonts w:ascii="Wingdings" w:hAnsi="Wingdings" w:hint="default"/>
      </w:rPr>
    </w:lvl>
    <w:lvl w:ilvl="6" w:tplc="04090001" w:tentative="1">
      <w:start w:val="1"/>
      <w:numFmt w:val="bullet"/>
      <w:lvlText w:val=""/>
      <w:lvlJc w:val="left"/>
      <w:pPr>
        <w:tabs>
          <w:tab w:val="num" w:pos="3900"/>
        </w:tabs>
        <w:ind w:left="3900" w:hanging="420"/>
      </w:pPr>
      <w:rPr>
        <w:rFonts w:ascii="Wingdings" w:hAnsi="Wingdings" w:hint="default"/>
      </w:rPr>
    </w:lvl>
    <w:lvl w:ilvl="7" w:tplc="04090003" w:tentative="1">
      <w:start w:val="1"/>
      <w:numFmt w:val="bullet"/>
      <w:lvlText w:val=""/>
      <w:lvlJc w:val="left"/>
      <w:pPr>
        <w:tabs>
          <w:tab w:val="num" w:pos="4320"/>
        </w:tabs>
        <w:ind w:left="4320" w:hanging="420"/>
      </w:pPr>
      <w:rPr>
        <w:rFonts w:ascii="Wingdings" w:hAnsi="Wingdings" w:hint="default"/>
      </w:rPr>
    </w:lvl>
    <w:lvl w:ilvl="8" w:tplc="04090005" w:tentative="1">
      <w:start w:val="1"/>
      <w:numFmt w:val="bullet"/>
      <w:lvlText w:val=""/>
      <w:lvlJc w:val="left"/>
      <w:pPr>
        <w:tabs>
          <w:tab w:val="num" w:pos="4740"/>
        </w:tabs>
        <w:ind w:left="4740" w:hanging="420"/>
      </w:pPr>
      <w:rPr>
        <w:rFonts w:ascii="Wingdings" w:hAnsi="Wingdings" w:hint="default"/>
      </w:rPr>
    </w:lvl>
  </w:abstractNum>
  <w:num w:numId="1" w16cid:durableId="381901093">
    <w:abstractNumId w:val="15"/>
  </w:num>
  <w:num w:numId="2" w16cid:durableId="1986423983">
    <w:abstractNumId w:val="2"/>
  </w:num>
  <w:num w:numId="3" w16cid:durableId="1142116331">
    <w:abstractNumId w:val="9"/>
  </w:num>
  <w:num w:numId="4" w16cid:durableId="2139490744">
    <w:abstractNumId w:val="8"/>
  </w:num>
  <w:num w:numId="5" w16cid:durableId="1404596992">
    <w:abstractNumId w:val="14"/>
  </w:num>
  <w:num w:numId="6" w16cid:durableId="1534150511">
    <w:abstractNumId w:val="17"/>
  </w:num>
  <w:num w:numId="7" w16cid:durableId="1043753546">
    <w:abstractNumId w:val="4"/>
  </w:num>
  <w:num w:numId="8" w16cid:durableId="251545481">
    <w:abstractNumId w:val="1"/>
  </w:num>
  <w:num w:numId="9" w16cid:durableId="1192844665">
    <w:abstractNumId w:val="16"/>
  </w:num>
  <w:num w:numId="10" w16cid:durableId="798838918">
    <w:abstractNumId w:val="20"/>
  </w:num>
  <w:num w:numId="11" w16cid:durableId="1908301747">
    <w:abstractNumId w:val="3"/>
  </w:num>
  <w:num w:numId="12" w16cid:durableId="701127811">
    <w:abstractNumId w:val="21"/>
  </w:num>
  <w:num w:numId="13" w16cid:durableId="1872104756">
    <w:abstractNumId w:val="19"/>
  </w:num>
  <w:num w:numId="14" w16cid:durableId="86048780">
    <w:abstractNumId w:val="7"/>
  </w:num>
  <w:num w:numId="15" w16cid:durableId="40636277">
    <w:abstractNumId w:val="0"/>
  </w:num>
  <w:num w:numId="16" w16cid:durableId="1179927493">
    <w:abstractNumId w:val="6"/>
  </w:num>
  <w:num w:numId="17" w16cid:durableId="1396395499">
    <w:abstractNumId w:val="13"/>
  </w:num>
  <w:num w:numId="18" w16cid:durableId="1167136570">
    <w:abstractNumId w:val="22"/>
  </w:num>
  <w:num w:numId="19" w16cid:durableId="514074963">
    <w:abstractNumId w:val="3"/>
    <w:lvlOverride w:ilvl="0">
      <w:startOverride w:val="1"/>
    </w:lvlOverride>
  </w:num>
  <w:num w:numId="20" w16cid:durableId="1546529608">
    <w:abstractNumId w:val="3"/>
    <w:lvlOverride w:ilvl="0">
      <w:startOverride w:val="1"/>
    </w:lvlOverride>
  </w:num>
  <w:num w:numId="21" w16cid:durableId="1141118177">
    <w:abstractNumId w:val="3"/>
    <w:lvlOverride w:ilvl="0">
      <w:startOverride w:val="1"/>
    </w:lvlOverride>
  </w:num>
  <w:num w:numId="22" w16cid:durableId="1417165136">
    <w:abstractNumId w:val="3"/>
    <w:lvlOverride w:ilvl="0">
      <w:startOverride w:val="1"/>
    </w:lvlOverride>
  </w:num>
  <w:num w:numId="23" w16cid:durableId="908467510">
    <w:abstractNumId w:val="3"/>
    <w:lvlOverride w:ilvl="0">
      <w:startOverride w:val="1"/>
    </w:lvlOverride>
  </w:num>
  <w:num w:numId="24" w16cid:durableId="1575511663">
    <w:abstractNumId w:val="10"/>
  </w:num>
  <w:num w:numId="25" w16cid:durableId="935165263">
    <w:abstractNumId w:val="5"/>
  </w:num>
  <w:num w:numId="26" w16cid:durableId="1196848129">
    <w:abstractNumId w:val="18"/>
  </w:num>
  <w:num w:numId="27" w16cid:durableId="794174941">
    <w:abstractNumId w:val="12"/>
  </w:num>
  <w:num w:numId="28" w16cid:durableId="242374925">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53B8"/>
    <w:rsid w:val="00000183"/>
    <w:rsid w:val="0000040E"/>
    <w:rsid w:val="00000708"/>
    <w:rsid w:val="00001710"/>
    <w:rsid w:val="00001B24"/>
    <w:rsid w:val="00001CD7"/>
    <w:rsid w:val="000020BD"/>
    <w:rsid w:val="00002358"/>
    <w:rsid w:val="00002F81"/>
    <w:rsid w:val="00003A79"/>
    <w:rsid w:val="00005748"/>
    <w:rsid w:val="000060A1"/>
    <w:rsid w:val="00006BBF"/>
    <w:rsid w:val="000105B2"/>
    <w:rsid w:val="0001167F"/>
    <w:rsid w:val="00012A20"/>
    <w:rsid w:val="00013396"/>
    <w:rsid w:val="0001369F"/>
    <w:rsid w:val="00014AC0"/>
    <w:rsid w:val="00014C19"/>
    <w:rsid w:val="00014CF2"/>
    <w:rsid w:val="00016C72"/>
    <w:rsid w:val="000170E8"/>
    <w:rsid w:val="000179C4"/>
    <w:rsid w:val="00017DF2"/>
    <w:rsid w:val="00017FAD"/>
    <w:rsid w:val="00020C02"/>
    <w:rsid w:val="00021195"/>
    <w:rsid w:val="00021BD3"/>
    <w:rsid w:val="00021BFB"/>
    <w:rsid w:val="00022198"/>
    <w:rsid w:val="00022C0C"/>
    <w:rsid w:val="00022D41"/>
    <w:rsid w:val="000243B5"/>
    <w:rsid w:val="00025899"/>
    <w:rsid w:val="00025C20"/>
    <w:rsid w:val="00026C03"/>
    <w:rsid w:val="000275D2"/>
    <w:rsid w:val="00027E23"/>
    <w:rsid w:val="00030AA5"/>
    <w:rsid w:val="00031463"/>
    <w:rsid w:val="000314BB"/>
    <w:rsid w:val="00032185"/>
    <w:rsid w:val="000329AA"/>
    <w:rsid w:val="00033E2A"/>
    <w:rsid w:val="00034228"/>
    <w:rsid w:val="00036D64"/>
    <w:rsid w:val="00040BE2"/>
    <w:rsid w:val="00041195"/>
    <w:rsid w:val="0004292A"/>
    <w:rsid w:val="00042F41"/>
    <w:rsid w:val="00042FC5"/>
    <w:rsid w:val="000433A2"/>
    <w:rsid w:val="000439A1"/>
    <w:rsid w:val="00043EB9"/>
    <w:rsid w:val="0004437C"/>
    <w:rsid w:val="000443FD"/>
    <w:rsid w:val="00044DE7"/>
    <w:rsid w:val="0004581A"/>
    <w:rsid w:val="00045DC1"/>
    <w:rsid w:val="0004633A"/>
    <w:rsid w:val="00046F23"/>
    <w:rsid w:val="000500CF"/>
    <w:rsid w:val="000515F3"/>
    <w:rsid w:val="0005193A"/>
    <w:rsid w:val="00052605"/>
    <w:rsid w:val="00052814"/>
    <w:rsid w:val="00052A97"/>
    <w:rsid w:val="0005491B"/>
    <w:rsid w:val="0005505F"/>
    <w:rsid w:val="000554BC"/>
    <w:rsid w:val="0005588E"/>
    <w:rsid w:val="00055EB4"/>
    <w:rsid w:val="000562EF"/>
    <w:rsid w:val="00056768"/>
    <w:rsid w:val="000579FF"/>
    <w:rsid w:val="0006118B"/>
    <w:rsid w:val="00062B25"/>
    <w:rsid w:val="00062C2E"/>
    <w:rsid w:val="00062CF9"/>
    <w:rsid w:val="000634BB"/>
    <w:rsid w:val="00063CB9"/>
    <w:rsid w:val="000645E9"/>
    <w:rsid w:val="000646F5"/>
    <w:rsid w:val="000650E1"/>
    <w:rsid w:val="0006595D"/>
    <w:rsid w:val="00067057"/>
    <w:rsid w:val="000676BA"/>
    <w:rsid w:val="00067D66"/>
    <w:rsid w:val="00067F06"/>
    <w:rsid w:val="00070B82"/>
    <w:rsid w:val="0007164A"/>
    <w:rsid w:val="00071809"/>
    <w:rsid w:val="00073555"/>
    <w:rsid w:val="000739AD"/>
    <w:rsid w:val="0007405E"/>
    <w:rsid w:val="00074EC6"/>
    <w:rsid w:val="00076E02"/>
    <w:rsid w:val="00077AA8"/>
    <w:rsid w:val="00080C63"/>
    <w:rsid w:val="000810A4"/>
    <w:rsid w:val="000811EB"/>
    <w:rsid w:val="00081BB3"/>
    <w:rsid w:val="000822EC"/>
    <w:rsid w:val="0008282D"/>
    <w:rsid w:val="00083286"/>
    <w:rsid w:val="0008427D"/>
    <w:rsid w:val="00084DAA"/>
    <w:rsid w:val="00084EC1"/>
    <w:rsid w:val="00085B09"/>
    <w:rsid w:val="00085D17"/>
    <w:rsid w:val="0008603B"/>
    <w:rsid w:val="00086382"/>
    <w:rsid w:val="000872B4"/>
    <w:rsid w:val="00087EC0"/>
    <w:rsid w:val="00090828"/>
    <w:rsid w:val="00090D4D"/>
    <w:rsid w:val="000916B4"/>
    <w:rsid w:val="0009172A"/>
    <w:rsid w:val="00092C79"/>
    <w:rsid w:val="00093BF3"/>
    <w:rsid w:val="00094312"/>
    <w:rsid w:val="0009439C"/>
    <w:rsid w:val="00094854"/>
    <w:rsid w:val="00095087"/>
    <w:rsid w:val="00095FBA"/>
    <w:rsid w:val="0009624B"/>
    <w:rsid w:val="00096890"/>
    <w:rsid w:val="000968C4"/>
    <w:rsid w:val="00096C9D"/>
    <w:rsid w:val="000A08CF"/>
    <w:rsid w:val="000A1078"/>
    <w:rsid w:val="000A33B5"/>
    <w:rsid w:val="000A651B"/>
    <w:rsid w:val="000A692C"/>
    <w:rsid w:val="000B0D00"/>
    <w:rsid w:val="000B0EDE"/>
    <w:rsid w:val="000B1CDA"/>
    <w:rsid w:val="000B2000"/>
    <w:rsid w:val="000B498C"/>
    <w:rsid w:val="000B4B0B"/>
    <w:rsid w:val="000B4FFF"/>
    <w:rsid w:val="000B530C"/>
    <w:rsid w:val="000B6D9E"/>
    <w:rsid w:val="000B7350"/>
    <w:rsid w:val="000B7D68"/>
    <w:rsid w:val="000C0256"/>
    <w:rsid w:val="000C0687"/>
    <w:rsid w:val="000C136B"/>
    <w:rsid w:val="000C28F3"/>
    <w:rsid w:val="000C2C9D"/>
    <w:rsid w:val="000C300D"/>
    <w:rsid w:val="000C3722"/>
    <w:rsid w:val="000C3891"/>
    <w:rsid w:val="000C3C65"/>
    <w:rsid w:val="000C402A"/>
    <w:rsid w:val="000C4F3D"/>
    <w:rsid w:val="000C50FC"/>
    <w:rsid w:val="000C58D2"/>
    <w:rsid w:val="000C5EC6"/>
    <w:rsid w:val="000C715F"/>
    <w:rsid w:val="000C7C40"/>
    <w:rsid w:val="000D1C20"/>
    <w:rsid w:val="000D4B80"/>
    <w:rsid w:val="000D5166"/>
    <w:rsid w:val="000D5348"/>
    <w:rsid w:val="000D5B03"/>
    <w:rsid w:val="000D6084"/>
    <w:rsid w:val="000D6BC3"/>
    <w:rsid w:val="000D6D88"/>
    <w:rsid w:val="000D7A53"/>
    <w:rsid w:val="000E03FA"/>
    <w:rsid w:val="000E0CAF"/>
    <w:rsid w:val="000E19F6"/>
    <w:rsid w:val="000E24F7"/>
    <w:rsid w:val="000E285B"/>
    <w:rsid w:val="000E31E8"/>
    <w:rsid w:val="000E31FE"/>
    <w:rsid w:val="000E3266"/>
    <w:rsid w:val="000E3299"/>
    <w:rsid w:val="000E3AF1"/>
    <w:rsid w:val="000E3F57"/>
    <w:rsid w:val="000E4CA1"/>
    <w:rsid w:val="000E7AC7"/>
    <w:rsid w:val="000F0D61"/>
    <w:rsid w:val="000F12A9"/>
    <w:rsid w:val="000F1844"/>
    <w:rsid w:val="000F194A"/>
    <w:rsid w:val="000F25CC"/>
    <w:rsid w:val="000F25EC"/>
    <w:rsid w:val="000F36C0"/>
    <w:rsid w:val="000F4EE9"/>
    <w:rsid w:val="000F7065"/>
    <w:rsid w:val="000F7868"/>
    <w:rsid w:val="000F7CDC"/>
    <w:rsid w:val="00101BB5"/>
    <w:rsid w:val="00102349"/>
    <w:rsid w:val="00102B7B"/>
    <w:rsid w:val="00104028"/>
    <w:rsid w:val="0010456D"/>
    <w:rsid w:val="00104889"/>
    <w:rsid w:val="00104FBC"/>
    <w:rsid w:val="00105C90"/>
    <w:rsid w:val="001060F7"/>
    <w:rsid w:val="00106694"/>
    <w:rsid w:val="0010785F"/>
    <w:rsid w:val="001079C6"/>
    <w:rsid w:val="00110BCF"/>
    <w:rsid w:val="00110DDB"/>
    <w:rsid w:val="00110E65"/>
    <w:rsid w:val="001117CD"/>
    <w:rsid w:val="00111BF4"/>
    <w:rsid w:val="00112280"/>
    <w:rsid w:val="00113921"/>
    <w:rsid w:val="00114567"/>
    <w:rsid w:val="0011623E"/>
    <w:rsid w:val="00117835"/>
    <w:rsid w:val="00117FF9"/>
    <w:rsid w:val="0012079F"/>
    <w:rsid w:val="00121CD0"/>
    <w:rsid w:val="00121F8A"/>
    <w:rsid w:val="00122906"/>
    <w:rsid w:val="00122B7A"/>
    <w:rsid w:val="001231C9"/>
    <w:rsid w:val="0012322D"/>
    <w:rsid w:val="00123256"/>
    <w:rsid w:val="00123C17"/>
    <w:rsid w:val="0012449C"/>
    <w:rsid w:val="00124D9F"/>
    <w:rsid w:val="00124DBB"/>
    <w:rsid w:val="001254C4"/>
    <w:rsid w:val="00127818"/>
    <w:rsid w:val="00127A4B"/>
    <w:rsid w:val="0013013D"/>
    <w:rsid w:val="00131AA4"/>
    <w:rsid w:val="0013253B"/>
    <w:rsid w:val="001343AB"/>
    <w:rsid w:val="00137C6A"/>
    <w:rsid w:val="00141B02"/>
    <w:rsid w:val="00142238"/>
    <w:rsid w:val="001425E8"/>
    <w:rsid w:val="0014390B"/>
    <w:rsid w:val="00143DC9"/>
    <w:rsid w:val="00145D82"/>
    <w:rsid w:val="00146788"/>
    <w:rsid w:val="001467BD"/>
    <w:rsid w:val="001471BA"/>
    <w:rsid w:val="00147CF6"/>
    <w:rsid w:val="001502C6"/>
    <w:rsid w:val="00150406"/>
    <w:rsid w:val="00150F86"/>
    <w:rsid w:val="00150FA2"/>
    <w:rsid w:val="001529B6"/>
    <w:rsid w:val="001532C7"/>
    <w:rsid w:val="00153A97"/>
    <w:rsid w:val="00155413"/>
    <w:rsid w:val="001558F0"/>
    <w:rsid w:val="00156910"/>
    <w:rsid w:val="00157961"/>
    <w:rsid w:val="001607C4"/>
    <w:rsid w:val="001607DD"/>
    <w:rsid w:val="001607EF"/>
    <w:rsid w:val="00160959"/>
    <w:rsid w:val="00160F07"/>
    <w:rsid w:val="00161139"/>
    <w:rsid w:val="00161E5C"/>
    <w:rsid w:val="00162463"/>
    <w:rsid w:val="001629FD"/>
    <w:rsid w:val="00162DF6"/>
    <w:rsid w:val="00164066"/>
    <w:rsid w:val="00164DBC"/>
    <w:rsid w:val="00165386"/>
    <w:rsid w:val="001654CB"/>
    <w:rsid w:val="001660C2"/>
    <w:rsid w:val="00166E33"/>
    <w:rsid w:val="00167458"/>
    <w:rsid w:val="00170158"/>
    <w:rsid w:val="00170660"/>
    <w:rsid w:val="001714E7"/>
    <w:rsid w:val="00172274"/>
    <w:rsid w:val="00175E47"/>
    <w:rsid w:val="0017615F"/>
    <w:rsid w:val="00176204"/>
    <w:rsid w:val="00176E29"/>
    <w:rsid w:val="00177760"/>
    <w:rsid w:val="00181277"/>
    <w:rsid w:val="001825FD"/>
    <w:rsid w:val="00182C4C"/>
    <w:rsid w:val="001838D8"/>
    <w:rsid w:val="00183DC7"/>
    <w:rsid w:val="001843E3"/>
    <w:rsid w:val="00186E03"/>
    <w:rsid w:val="00190AD9"/>
    <w:rsid w:val="00191A69"/>
    <w:rsid w:val="00192923"/>
    <w:rsid w:val="00194231"/>
    <w:rsid w:val="00196676"/>
    <w:rsid w:val="00197452"/>
    <w:rsid w:val="00197576"/>
    <w:rsid w:val="00197C16"/>
    <w:rsid w:val="001A00DE"/>
    <w:rsid w:val="001A0631"/>
    <w:rsid w:val="001A14BB"/>
    <w:rsid w:val="001A14D4"/>
    <w:rsid w:val="001A1551"/>
    <w:rsid w:val="001A2B40"/>
    <w:rsid w:val="001A2FE3"/>
    <w:rsid w:val="001A4878"/>
    <w:rsid w:val="001A4F3F"/>
    <w:rsid w:val="001A5D31"/>
    <w:rsid w:val="001A6F6B"/>
    <w:rsid w:val="001A7573"/>
    <w:rsid w:val="001B068C"/>
    <w:rsid w:val="001B107E"/>
    <w:rsid w:val="001B138D"/>
    <w:rsid w:val="001B1D59"/>
    <w:rsid w:val="001B1ECA"/>
    <w:rsid w:val="001B2D67"/>
    <w:rsid w:val="001B431A"/>
    <w:rsid w:val="001B497B"/>
    <w:rsid w:val="001B4D33"/>
    <w:rsid w:val="001B6562"/>
    <w:rsid w:val="001B7183"/>
    <w:rsid w:val="001C019A"/>
    <w:rsid w:val="001C0344"/>
    <w:rsid w:val="001C036A"/>
    <w:rsid w:val="001C0DF1"/>
    <w:rsid w:val="001C1B10"/>
    <w:rsid w:val="001C20AC"/>
    <w:rsid w:val="001C4A8D"/>
    <w:rsid w:val="001C6CD0"/>
    <w:rsid w:val="001C775E"/>
    <w:rsid w:val="001D0637"/>
    <w:rsid w:val="001D2A6A"/>
    <w:rsid w:val="001D313F"/>
    <w:rsid w:val="001D4D08"/>
    <w:rsid w:val="001D59EF"/>
    <w:rsid w:val="001D61B7"/>
    <w:rsid w:val="001D6C5C"/>
    <w:rsid w:val="001D76D3"/>
    <w:rsid w:val="001E0560"/>
    <w:rsid w:val="001E3E49"/>
    <w:rsid w:val="001E4349"/>
    <w:rsid w:val="001E4A27"/>
    <w:rsid w:val="001E50D0"/>
    <w:rsid w:val="001E5F77"/>
    <w:rsid w:val="001E65D3"/>
    <w:rsid w:val="001E6DF5"/>
    <w:rsid w:val="001E6EE6"/>
    <w:rsid w:val="001E6F18"/>
    <w:rsid w:val="001E7758"/>
    <w:rsid w:val="001E7C6D"/>
    <w:rsid w:val="001E7CA6"/>
    <w:rsid w:val="001F0183"/>
    <w:rsid w:val="001F0892"/>
    <w:rsid w:val="001F1863"/>
    <w:rsid w:val="001F1D48"/>
    <w:rsid w:val="001F23EF"/>
    <w:rsid w:val="001F281A"/>
    <w:rsid w:val="001F29DB"/>
    <w:rsid w:val="001F34EB"/>
    <w:rsid w:val="001F35AE"/>
    <w:rsid w:val="001F3959"/>
    <w:rsid w:val="001F4CC0"/>
    <w:rsid w:val="001F4D17"/>
    <w:rsid w:val="001F4D73"/>
    <w:rsid w:val="001F50A8"/>
    <w:rsid w:val="001F685D"/>
    <w:rsid w:val="001F75FE"/>
    <w:rsid w:val="002007ED"/>
    <w:rsid w:val="00202633"/>
    <w:rsid w:val="00202F7F"/>
    <w:rsid w:val="0020378C"/>
    <w:rsid w:val="002040D9"/>
    <w:rsid w:val="0020565E"/>
    <w:rsid w:val="0020614B"/>
    <w:rsid w:val="0020648B"/>
    <w:rsid w:val="00206875"/>
    <w:rsid w:val="002069C2"/>
    <w:rsid w:val="00207689"/>
    <w:rsid w:val="00210158"/>
    <w:rsid w:val="002106C9"/>
    <w:rsid w:val="0021145D"/>
    <w:rsid w:val="002119BB"/>
    <w:rsid w:val="002119FC"/>
    <w:rsid w:val="00211FB5"/>
    <w:rsid w:val="00213D23"/>
    <w:rsid w:val="00214F81"/>
    <w:rsid w:val="00215D7A"/>
    <w:rsid w:val="00215DDA"/>
    <w:rsid w:val="00216523"/>
    <w:rsid w:val="00216A75"/>
    <w:rsid w:val="002170C8"/>
    <w:rsid w:val="00217AF1"/>
    <w:rsid w:val="002200ED"/>
    <w:rsid w:val="00221607"/>
    <w:rsid w:val="00221A8F"/>
    <w:rsid w:val="00222032"/>
    <w:rsid w:val="00223F17"/>
    <w:rsid w:val="00225148"/>
    <w:rsid w:val="00225518"/>
    <w:rsid w:val="00225E73"/>
    <w:rsid w:val="002308A9"/>
    <w:rsid w:val="0023193F"/>
    <w:rsid w:val="00233334"/>
    <w:rsid w:val="00233ABC"/>
    <w:rsid w:val="0023437E"/>
    <w:rsid w:val="0023492D"/>
    <w:rsid w:val="002349F2"/>
    <w:rsid w:val="00236013"/>
    <w:rsid w:val="00237177"/>
    <w:rsid w:val="002375AD"/>
    <w:rsid w:val="002405DA"/>
    <w:rsid w:val="0024161F"/>
    <w:rsid w:val="00241630"/>
    <w:rsid w:val="00242041"/>
    <w:rsid w:val="00242548"/>
    <w:rsid w:val="0024297F"/>
    <w:rsid w:val="002433DB"/>
    <w:rsid w:val="00243A9E"/>
    <w:rsid w:val="0024454D"/>
    <w:rsid w:val="002455A4"/>
    <w:rsid w:val="00245793"/>
    <w:rsid w:val="00245CDB"/>
    <w:rsid w:val="00245EB0"/>
    <w:rsid w:val="002465BF"/>
    <w:rsid w:val="00246DE6"/>
    <w:rsid w:val="00247C7F"/>
    <w:rsid w:val="00247DA0"/>
    <w:rsid w:val="00250139"/>
    <w:rsid w:val="00251A60"/>
    <w:rsid w:val="00254197"/>
    <w:rsid w:val="0025469D"/>
    <w:rsid w:val="00254962"/>
    <w:rsid w:val="00256566"/>
    <w:rsid w:val="00256585"/>
    <w:rsid w:val="00257790"/>
    <w:rsid w:val="00260863"/>
    <w:rsid w:val="0026182E"/>
    <w:rsid w:val="00261959"/>
    <w:rsid w:val="00263038"/>
    <w:rsid w:val="002648A9"/>
    <w:rsid w:val="0026555B"/>
    <w:rsid w:val="00266ECB"/>
    <w:rsid w:val="00270F41"/>
    <w:rsid w:val="00272A81"/>
    <w:rsid w:val="00272C4F"/>
    <w:rsid w:val="002737DC"/>
    <w:rsid w:val="00273E9D"/>
    <w:rsid w:val="00273EAD"/>
    <w:rsid w:val="00276548"/>
    <w:rsid w:val="00277734"/>
    <w:rsid w:val="0027789E"/>
    <w:rsid w:val="002779A6"/>
    <w:rsid w:val="0028175F"/>
    <w:rsid w:val="00281804"/>
    <w:rsid w:val="00282535"/>
    <w:rsid w:val="00282911"/>
    <w:rsid w:val="00283C0C"/>
    <w:rsid w:val="002840C4"/>
    <w:rsid w:val="00284E70"/>
    <w:rsid w:val="00285036"/>
    <w:rsid w:val="0028561C"/>
    <w:rsid w:val="00285D16"/>
    <w:rsid w:val="00285D91"/>
    <w:rsid w:val="002863AD"/>
    <w:rsid w:val="00286E3A"/>
    <w:rsid w:val="00287FF1"/>
    <w:rsid w:val="0029255E"/>
    <w:rsid w:val="0029369B"/>
    <w:rsid w:val="00294179"/>
    <w:rsid w:val="0029588A"/>
    <w:rsid w:val="00295DE7"/>
    <w:rsid w:val="002961B8"/>
    <w:rsid w:val="00296381"/>
    <w:rsid w:val="0029666F"/>
    <w:rsid w:val="0029687B"/>
    <w:rsid w:val="00297020"/>
    <w:rsid w:val="0029711B"/>
    <w:rsid w:val="00297E4F"/>
    <w:rsid w:val="002A2368"/>
    <w:rsid w:val="002A268E"/>
    <w:rsid w:val="002A2CB1"/>
    <w:rsid w:val="002A621D"/>
    <w:rsid w:val="002B08EA"/>
    <w:rsid w:val="002B18B5"/>
    <w:rsid w:val="002B26BD"/>
    <w:rsid w:val="002B295E"/>
    <w:rsid w:val="002B2CF4"/>
    <w:rsid w:val="002B31AE"/>
    <w:rsid w:val="002B35A0"/>
    <w:rsid w:val="002B4141"/>
    <w:rsid w:val="002B435A"/>
    <w:rsid w:val="002B440E"/>
    <w:rsid w:val="002B4AD2"/>
    <w:rsid w:val="002B5F35"/>
    <w:rsid w:val="002B73CB"/>
    <w:rsid w:val="002B779D"/>
    <w:rsid w:val="002B7B6A"/>
    <w:rsid w:val="002B7F7A"/>
    <w:rsid w:val="002C03E2"/>
    <w:rsid w:val="002C13C5"/>
    <w:rsid w:val="002C1610"/>
    <w:rsid w:val="002C1B3C"/>
    <w:rsid w:val="002C1F0F"/>
    <w:rsid w:val="002C26FD"/>
    <w:rsid w:val="002C4286"/>
    <w:rsid w:val="002C4925"/>
    <w:rsid w:val="002C5727"/>
    <w:rsid w:val="002C593F"/>
    <w:rsid w:val="002C625F"/>
    <w:rsid w:val="002C674E"/>
    <w:rsid w:val="002C74D0"/>
    <w:rsid w:val="002C7B43"/>
    <w:rsid w:val="002D0FEB"/>
    <w:rsid w:val="002D252F"/>
    <w:rsid w:val="002D3AD8"/>
    <w:rsid w:val="002D3EC2"/>
    <w:rsid w:val="002D4274"/>
    <w:rsid w:val="002D4A61"/>
    <w:rsid w:val="002D5732"/>
    <w:rsid w:val="002D5EB3"/>
    <w:rsid w:val="002D60CE"/>
    <w:rsid w:val="002D69C2"/>
    <w:rsid w:val="002D7333"/>
    <w:rsid w:val="002E1203"/>
    <w:rsid w:val="002E24EA"/>
    <w:rsid w:val="002E2E3E"/>
    <w:rsid w:val="002E3511"/>
    <w:rsid w:val="002E3FBF"/>
    <w:rsid w:val="002E4F91"/>
    <w:rsid w:val="002E5012"/>
    <w:rsid w:val="002E5109"/>
    <w:rsid w:val="002E5CAE"/>
    <w:rsid w:val="002E65E8"/>
    <w:rsid w:val="002E6810"/>
    <w:rsid w:val="002F036E"/>
    <w:rsid w:val="002F0667"/>
    <w:rsid w:val="002F1254"/>
    <w:rsid w:val="002F2096"/>
    <w:rsid w:val="002F282F"/>
    <w:rsid w:val="002F36AE"/>
    <w:rsid w:val="002F36D2"/>
    <w:rsid w:val="002F4486"/>
    <w:rsid w:val="002F49DC"/>
    <w:rsid w:val="002F4C10"/>
    <w:rsid w:val="002F570F"/>
    <w:rsid w:val="002F5A74"/>
    <w:rsid w:val="002F685A"/>
    <w:rsid w:val="002F6AD9"/>
    <w:rsid w:val="003019FA"/>
    <w:rsid w:val="00301C38"/>
    <w:rsid w:val="003034CD"/>
    <w:rsid w:val="003038CE"/>
    <w:rsid w:val="00303901"/>
    <w:rsid w:val="00304247"/>
    <w:rsid w:val="003063A3"/>
    <w:rsid w:val="00306DC5"/>
    <w:rsid w:val="0030707B"/>
    <w:rsid w:val="0030745B"/>
    <w:rsid w:val="00307963"/>
    <w:rsid w:val="003119AF"/>
    <w:rsid w:val="003120D2"/>
    <w:rsid w:val="003123CD"/>
    <w:rsid w:val="00312F72"/>
    <w:rsid w:val="00314EFA"/>
    <w:rsid w:val="00315D9C"/>
    <w:rsid w:val="00315D9E"/>
    <w:rsid w:val="00315F13"/>
    <w:rsid w:val="00316639"/>
    <w:rsid w:val="00317BEA"/>
    <w:rsid w:val="003207D2"/>
    <w:rsid w:val="00321286"/>
    <w:rsid w:val="00321323"/>
    <w:rsid w:val="00321DF5"/>
    <w:rsid w:val="003240A1"/>
    <w:rsid w:val="0032414E"/>
    <w:rsid w:val="00324B66"/>
    <w:rsid w:val="0032510A"/>
    <w:rsid w:val="00325ABF"/>
    <w:rsid w:val="00326280"/>
    <w:rsid w:val="0032674F"/>
    <w:rsid w:val="00327EBA"/>
    <w:rsid w:val="0033004B"/>
    <w:rsid w:val="00330224"/>
    <w:rsid w:val="00330CCB"/>
    <w:rsid w:val="00331036"/>
    <w:rsid w:val="00331A87"/>
    <w:rsid w:val="00331AE5"/>
    <w:rsid w:val="00332B9D"/>
    <w:rsid w:val="00335592"/>
    <w:rsid w:val="00335AF5"/>
    <w:rsid w:val="003361BF"/>
    <w:rsid w:val="0033677B"/>
    <w:rsid w:val="00340524"/>
    <w:rsid w:val="00340BCA"/>
    <w:rsid w:val="00340CDF"/>
    <w:rsid w:val="00341563"/>
    <w:rsid w:val="0034162E"/>
    <w:rsid w:val="00342894"/>
    <w:rsid w:val="00343584"/>
    <w:rsid w:val="003439B2"/>
    <w:rsid w:val="003459BA"/>
    <w:rsid w:val="00346A21"/>
    <w:rsid w:val="0034719C"/>
    <w:rsid w:val="0034794F"/>
    <w:rsid w:val="003512CF"/>
    <w:rsid w:val="003513E9"/>
    <w:rsid w:val="00351A58"/>
    <w:rsid w:val="00352A95"/>
    <w:rsid w:val="00353581"/>
    <w:rsid w:val="003539A1"/>
    <w:rsid w:val="00354F4A"/>
    <w:rsid w:val="00355970"/>
    <w:rsid w:val="00357C32"/>
    <w:rsid w:val="0036206E"/>
    <w:rsid w:val="003635C7"/>
    <w:rsid w:val="00363C65"/>
    <w:rsid w:val="00364896"/>
    <w:rsid w:val="003648FA"/>
    <w:rsid w:val="00364C70"/>
    <w:rsid w:val="003655F0"/>
    <w:rsid w:val="00365681"/>
    <w:rsid w:val="00366DB8"/>
    <w:rsid w:val="00367E79"/>
    <w:rsid w:val="00372C8D"/>
    <w:rsid w:val="00372FF7"/>
    <w:rsid w:val="0037347E"/>
    <w:rsid w:val="0037375A"/>
    <w:rsid w:val="003752C5"/>
    <w:rsid w:val="003758C9"/>
    <w:rsid w:val="003764EA"/>
    <w:rsid w:val="0037755E"/>
    <w:rsid w:val="003775E7"/>
    <w:rsid w:val="0037787D"/>
    <w:rsid w:val="00381B89"/>
    <w:rsid w:val="00381C70"/>
    <w:rsid w:val="003822E2"/>
    <w:rsid w:val="00382774"/>
    <w:rsid w:val="00383491"/>
    <w:rsid w:val="003834FC"/>
    <w:rsid w:val="00384347"/>
    <w:rsid w:val="0038453B"/>
    <w:rsid w:val="003845B1"/>
    <w:rsid w:val="00385001"/>
    <w:rsid w:val="0038622F"/>
    <w:rsid w:val="00386792"/>
    <w:rsid w:val="003877F1"/>
    <w:rsid w:val="0039192D"/>
    <w:rsid w:val="00392517"/>
    <w:rsid w:val="00393041"/>
    <w:rsid w:val="00393F2B"/>
    <w:rsid w:val="003940E7"/>
    <w:rsid w:val="00395032"/>
    <w:rsid w:val="00395E83"/>
    <w:rsid w:val="003964A2"/>
    <w:rsid w:val="00396519"/>
    <w:rsid w:val="003967F5"/>
    <w:rsid w:val="003974A0"/>
    <w:rsid w:val="00397B99"/>
    <w:rsid w:val="00397D63"/>
    <w:rsid w:val="003A1AD4"/>
    <w:rsid w:val="003A251C"/>
    <w:rsid w:val="003A3179"/>
    <w:rsid w:val="003A33A1"/>
    <w:rsid w:val="003A3415"/>
    <w:rsid w:val="003A3B39"/>
    <w:rsid w:val="003A5839"/>
    <w:rsid w:val="003A5FE6"/>
    <w:rsid w:val="003A6E0A"/>
    <w:rsid w:val="003A70C0"/>
    <w:rsid w:val="003A725C"/>
    <w:rsid w:val="003A7F93"/>
    <w:rsid w:val="003B0830"/>
    <w:rsid w:val="003B0B4A"/>
    <w:rsid w:val="003B1D42"/>
    <w:rsid w:val="003B7550"/>
    <w:rsid w:val="003B7B4B"/>
    <w:rsid w:val="003C04D5"/>
    <w:rsid w:val="003C0D28"/>
    <w:rsid w:val="003C0D9C"/>
    <w:rsid w:val="003C0E0A"/>
    <w:rsid w:val="003C26C7"/>
    <w:rsid w:val="003C2E2E"/>
    <w:rsid w:val="003C2FED"/>
    <w:rsid w:val="003C3002"/>
    <w:rsid w:val="003C34EA"/>
    <w:rsid w:val="003C3A8A"/>
    <w:rsid w:val="003C5104"/>
    <w:rsid w:val="003C6C3B"/>
    <w:rsid w:val="003C76D5"/>
    <w:rsid w:val="003D042B"/>
    <w:rsid w:val="003D0759"/>
    <w:rsid w:val="003D0AFD"/>
    <w:rsid w:val="003D1535"/>
    <w:rsid w:val="003D2315"/>
    <w:rsid w:val="003D300D"/>
    <w:rsid w:val="003D34FE"/>
    <w:rsid w:val="003D38E6"/>
    <w:rsid w:val="003D4941"/>
    <w:rsid w:val="003D50A0"/>
    <w:rsid w:val="003D54A2"/>
    <w:rsid w:val="003D54A6"/>
    <w:rsid w:val="003D64B8"/>
    <w:rsid w:val="003D7170"/>
    <w:rsid w:val="003D7C4F"/>
    <w:rsid w:val="003E0679"/>
    <w:rsid w:val="003E0D3D"/>
    <w:rsid w:val="003E184F"/>
    <w:rsid w:val="003E3923"/>
    <w:rsid w:val="003E3E2B"/>
    <w:rsid w:val="003E3F79"/>
    <w:rsid w:val="003E5210"/>
    <w:rsid w:val="003E5794"/>
    <w:rsid w:val="003E66E6"/>
    <w:rsid w:val="003E67A6"/>
    <w:rsid w:val="003E6822"/>
    <w:rsid w:val="003E7B60"/>
    <w:rsid w:val="003E7BC7"/>
    <w:rsid w:val="003E7D48"/>
    <w:rsid w:val="003F0D18"/>
    <w:rsid w:val="003F0F65"/>
    <w:rsid w:val="003F0FD4"/>
    <w:rsid w:val="003F19A3"/>
    <w:rsid w:val="003F40D1"/>
    <w:rsid w:val="003F4109"/>
    <w:rsid w:val="003F5CF2"/>
    <w:rsid w:val="003F6A1E"/>
    <w:rsid w:val="003F6FEF"/>
    <w:rsid w:val="00400935"/>
    <w:rsid w:val="00400CE8"/>
    <w:rsid w:val="004010C1"/>
    <w:rsid w:val="0040171D"/>
    <w:rsid w:val="00401A92"/>
    <w:rsid w:val="0040397A"/>
    <w:rsid w:val="00403B4A"/>
    <w:rsid w:val="00403F59"/>
    <w:rsid w:val="00404DF5"/>
    <w:rsid w:val="0040576D"/>
    <w:rsid w:val="00405DB5"/>
    <w:rsid w:val="00407D9F"/>
    <w:rsid w:val="00411114"/>
    <w:rsid w:val="00412946"/>
    <w:rsid w:val="0041565E"/>
    <w:rsid w:val="00416E0A"/>
    <w:rsid w:val="004179C4"/>
    <w:rsid w:val="00417AFD"/>
    <w:rsid w:val="004202C7"/>
    <w:rsid w:val="0042060F"/>
    <w:rsid w:val="00421AD7"/>
    <w:rsid w:val="004227EF"/>
    <w:rsid w:val="0042293D"/>
    <w:rsid w:val="00422B8B"/>
    <w:rsid w:val="0042432C"/>
    <w:rsid w:val="004262C4"/>
    <w:rsid w:val="004265D9"/>
    <w:rsid w:val="00426644"/>
    <w:rsid w:val="00426A3B"/>
    <w:rsid w:val="00427AD3"/>
    <w:rsid w:val="004313AA"/>
    <w:rsid w:val="00431977"/>
    <w:rsid w:val="00431EF1"/>
    <w:rsid w:val="00432FC7"/>
    <w:rsid w:val="004334FB"/>
    <w:rsid w:val="0043508D"/>
    <w:rsid w:val="00435289"/>
    <w:rsid w:val="0043584C"/>
    <w:rsid w:val="00435CE0"/>
    <w:rsid w:val="00436360"/>
    <w:rsid w:val="0043799A"/>
    <w:rsid w:val="00437AA5"/>
    <w:rsid w:val="004404EC"/>
    <w:rsid w:val="0044300B"/>
    <w:rsid w:val="00443A5D"/>
    <w:rsid w:val="00443BB3"/>
    <w:rsid w:val="0044425A"/>
    <w:rsid w:val="004450AD"/>
    <w:rsid w:val="0044605B"/>
    <w:rsid w:val="0044697E"/>
    <w:rsid w:val="00447A3D"/>
    <w:rsid w:val="00450ED7"/>
    <w:rsid w:val="004523C4"/>
    <w:rsid w:val="004535CD"/>
    <w:rsid w:val="00453847"/>
    <w:rsid w:val="00454C19"/>
    <w:rsid w:val="00455BAB"/>
    <w:rsid w:val="004564C9"/>
    <w:rsid w:val="00460E70"/>
    <w:rsid w:val="00461560"/>
    <w:rsid w:val="00463116"/>
    <w:rsid w:val="004633C7"/>
    <w:rsid w:val="004633D9"/>
    <w:rsid w:val="00463CE2"/>
    <w:rsid w:val="00464404"/>
    <w:rsid w:val="0046493F"/>
    <w:rsid w:val="00464CCC"/>
    <w:rsid w:val="00465818"/>
    <w:rsid w:val="00465BC6"/>
    <w:rsid w:val="00465DAA"/>
    <w:rsid w:val="00467519"/>
    <w:rsid w:val="00470330"/>
    <w:rsid w:val="00470E16"/>
    <w:rsid w:val="0047106C"/>
    <w:rsid w:val="0047119C"/>
    <w:rsid w:val="0047145B"/>
    <w:rsid w:val="00472574"/>
    <w:rsid w:val="00472A77"/>
    <w:rsid w:val="00472E5F"/>
    <w:rsid w:val="00473099"/>
    <w:rsid w:val="00473140"/>
    <w:rsid w:val="004733A4"/>
    <w:rsid w:val="00474B76"/>
    <w:rsid w:val="00477BEA"/>
    <w:rsid w:val="00477F7F"/>
    <w:rsid w:val="0048022F"/>
    <w:rsid w:val="00480257"/>
    <w:rsid w:val="00481285"/>
    <w:rsid w:val="00481E83"/>
    <w:rsid w:val="00482177"/>
    <w:rsid w:val="00482B03"/>
    <w:rsid w:val="004831F8"/>
    <w:rsid w:val="004837FF"/>
    <w:rsid w:val="00483DE0"/>
    <w:rsid w:val="00486B68"/>
    <w:rsid w:val="00486EC2"/>
    <w:rsid w:val="00487E26"/>
    <w:rsid w:val="00490212"/>
    <w:rsid w:val="00490851"/>
    <w:rsid w:val="00491180"/>
    <w:rsid w:val="0049182E"/>
    <w:rsid w:val="00491E31"/>
    <w:rsid w:val="00492BD6"/>
    <w:rsid w:val="0049302C"/>
    <w:rsid w:val="0049343E"/>
    <w:rsid w:val="004935F0"/>
    <w:rsid w:val="00494BB4"/>
    <w:rsid w:val="00494DFE"/>
    <w:rsid w:val="00494FB2"/>
    <w:rsid w:val="00495456"/>
    <w:rsid w:val="00496108"/>
    <w:rsid w:val="0049641D"/>
    <w:rsid w:val="00497828"/>
    <w:rsid w:val="00497894"/>
    <w:rsid w:val="00497BF9"/>
    <w:rsid w:val="004A0671"/>
    <w:rsid w:val="004A0FDC"/>
    <w:rsid w:val="004A17C3"/>
    <w:rsid w:val="004A1A84"/>
    <w:rsid w:val="004A3759"/>
    <w:rsid w:val="004A3E13"/>
    <w:rsid w:val="004A4071"/>
    <w:rsid w:val="004A6151"/>
    <w:rsid w:val="004A6C80"/>
    <w:rsid w:val="004A7668"/>
    <w:rsid w:val="004A785E"/>
    <w:rsid w:val="004A7DEE"/>
    <w:rsid w:val="004A7F14"/>
    <w:rsid w:val="004B02A5"/>
    <w:rsid w:val="004B0A6F"/>
    <w:rsid w:val="004B1CE9"/>
    <w:rsid w:val="004B2A3D"/>
    <w:rsid w:val="004B2ECF"/>
    <w:rsid w:val="004B31D0"/>
    <w:rsid w:val="004B6229"/>
    <w:rsid w:val="004B7B96"/>
    <w:rsid w:val="004C0FB9"/>
    <w:rsid w:val="004C1306"/>
    <w:rsid w:val="004C1AD6"/>
    <w:rsid w:val="004C405B"/>
    <w:rsid w:val="004C41C5"/>
    <w:rsid w:val="004C478F"/>
    <w:rsid w:val="004C487C"/>
    <w:rsid w:val="004C72C6"/>
    <w:rsid w:val="004D0F9E"/>
    <w:rsid w:val="004D153B"/>
    <w:rsid w:val="004D158C"/>
    <w:rsid w:val="004D21E7"/>
    <w:rsid w:val="004D4019"/>
    <w:rsid w:val="004D4907"/>
    <w:rsid w:val="004D4F5B"/>
    <w:rsid w:val="004D5AC7"/>
    <w:rsid w:val="004D72FC"/>
    <w:rsid w:val="004D735B"/>
    <w:rsid w:val="004E08D1"/>
    <w:rsid w:val="004E0BC4"/>
    <w:rsid w:val="004E14CD"/>
    <w:rsid w:val="004E1EDD"/>
    <w:rsid w:val="004E20C9"/>
    <w:rsid w:val="004E3170"/>
    <w:rsid w:val="004E317C"/>
    <w:rsid w:val="004E3EE5"/>
    <w:rsid w:val="004E4849"/>
    <w:rsid w:val="004E4EE4"/>
    <w:rsid w:val="004E52D3"/>
    <w:rsid w:val="004E5BED"/>
    <w:rsid w:val="004E689B"/>
    <w:rsid w:val="004E6FDF"/>
    <w:rsid w:val="004E72D4"/>
    <w:rsid w:val="004F0948"/>
    <w:rsid w:val="004F0B47"/>
    <w:rsid w:val="004F14C2"/>
    <w:rsid w:val="004F14C9"/>
    <w:rsid w:val="004F1DF6"/>
    <w:rsid w:val="004F1DF8"/>
    <w:rsid w:val="004F2381"/>
    <w:rsid w:val="004F3367"/>
    <w:rsid w:val="004F3E47"/>
    <w:rsid w:val="004F4985"/>
    <w:rsid w:val="004F55FD"/>
    <w:rsid w:val="004F593D"/>
    <w:rsid w:val="004F6474"/>
    <w:rsid w:val="00500E13"/>
    <w:rsid w:val="0050270C"/>
    <w:rsid w:val="00502CB4"/>
    <w:rsid w:val="00502EBF"/>
    <w:rsid w:val="00503861"/>
    <w:rsid w:val="00503954"/>
    <w:rsid w:val="0050429C"/>
    <w:rsid w:val="00504A46"/>
    <w:rsid w:val="005052F9"/>
    <w:rsid w:val="00505345"/>
    <w:rsid w:val="00505B05"/>
    <w:rsid w:val="00505FA3"/>
    <w:rsid w:val="00506D6B"/>
    <w:rsid w:val="00507653"/>
    <w:rsid w:val="00507B59"/>
    <w:rsid w:val="0051152D"/>
    <w:rsid w:val="0051300B"/>
    <w:rsid w:val="00515881"/>
    <w:rsid w:val="00517E57"/>
    <w:rsid w:val="005202CC"/>
    <w:rsid w:val="00520CB3"/>
    <w:rsid w:val="00520F4A"/>
    <w:rsid w:val="00521163"/>
    <w:rsid w:val="00521AB8"/>
    <w:rsid w:val="00522702"/>
    <w:rsid w:val="00522D1E"/>
    <w:rsid w:val="00523965"/>
    <w:rsid w:val="005245F8"/>
    <w:rsid w:val="00524C72"/>
    <w:rsid w:val="00525B4B"/>
    <w:rsid w:val="00525EFB"/>
    <w:rsid w:val="00526386"/>
    <w:rsid w:val="005263FA"/>
    <w:rsid w:val="0052777F"/>
    <w:rsid w:val="00527A06"/>
    <w:rsid w:val="0053043D"/>
    <w:rsid w:val="00530B80"/>
    <w:rsid w:val="005310C5"/>
    <w:rsid w:val="00531143"/>
    <w:rsid w:val="00532E12"/>
    <w:rsid w:val="005334AB"/>
    <w:rsid w:val="00534612"/>
    <w:rsid w:val="00535DC7"/>
    <w:rsid w:val="00535E31"/>
    <w:rsid w:val="005371CB"/>
    <w:rsid w:val="005408E1"/>
    <w:rsid w:val="00542B9B"/>
    <w:rsid w:val="00543D88"/>
    <w:rsid w:val="0054465B"/>
    <w:rsid w:val="00544EA0"/>
    <w:rsid w:val="00545DFD"/>
    <w:rsid w:val="005462E9"/>
    <w:rsid w:val="005473DD"/>
    <w:rsid w:val="00547E83"/>
    <w:rsid w:val="00553A41"/>
    <w:rsid w:val="005563C6"/>
    <w:rsid w:val="005564BE"/>
    <w:rsid w:val="005566DD"/>
    <w:rsid w:val="00556CE2"/>
    <w:rsid w:val="00560A0D"/>
    <w:rsid w:val="00562081"/>
    <w:rsid w:val="00562A47"/>
    <w:rsid w:val="005633C4"/>
    <w:rsid w:val="005638CF"/>
    <w:rsid w:val="005639D8"/>
    <w:rsid w:val="00563A03"/>
    <w:rsid w:val="005645B6"/>
    <w:rsid w:val="005650AF"/>
    <w:rsid w:val="005651FF"/>
    <w:rsid w:val="005652B1"/>
    <w:rsid w:val="005673C6"/>
    <w:rsid w:val="00571B2C"/>
    <w:rsid w:val="005730F4"/>
    <w:rsid w:val="0057476D"/>
    <w:rsid w:val="0057536B"/>
    <w:rsid w:val="0058071D"/>
    <w:rsid w:val="005865B8"/>
    <w:rsid w:val="0058719F"/>
    <w:rsid w:val="00587877"/>
    <w:rsid w:val="00587AC8"/>
    <w:rsid w:val="00590E1C"/>
    <w:rsid w:val="005914C6"/>
    <w:rsid w:val="005917AA"/>
    <w:rsid w:val="00591C74"/>
    <w:rsid w:val="00592856"/>
    <w:rsid w:val="00592F25"/>
    <w:rsid w:val="00593230"/>
    <w:rsid w:val="005939EA"/>
    <w:rsid w:val="005959F4"/>
    <w:rsid w:val="00595B8E"/>
    <w:rsid w:val="00597A13"/>
    <w:rsid w:val="00597FBC"/>
    <w:rsid w:val="005A04DE"/>
    <w:rsid w:val="005A058F"/>
    <w:rsid w:val="005A0B58"/>
    <w:rsid w:val="005A2094"/>
    <w:rsid w:val="005A2A97"/>
    <w:rsid w:val="005A2AEF"/>
    <w:rsid w:val="005A2C09"/>
    <w:rsid w:val="005A2C4D"/>
    <w:rsid w:val="005A3272"/>
    <w:rsid w:val="005A38EF"/>
    <w:rsid w:val="005A39F1"/>
    <w:rsid w:val="005A60A3"/>
    <w:rsid w:val="005A6822"/>
    <w:rsid w:val="005A687D"/>
    <w:rsid w:val="005B00EC"/>
    <w:rsid w:val="005B0A5A"/>
    <w:rsid w:val="005B13AA"/>
    <w:rsid w:val="005B23A5"/>
    <w:rsid w:val="005B2E2C"/>
    <w:rsid w:val="005B2ED8"/>
    <w:rsid w:val="005B30E1"/>
    <w:rsid w:val="005B3925"/>
    <w:rsid w:val="005B4CCC"/>
    <w:rsid w:val="005B4DA1"/>
    <w:rsid w:val="005B55DF"/>
    <w:rsid w:val="005B68F5"/>
    <w:rsid w:val="005B6F6C"/>
    <w:rsid w:val="005B7A80"/>
    <w:rsid w:val="005C20F3"/>
    <w:rsid w:val="005C22AE"/>
    <w:rsid w:val="005C24C7"/>
    <w:rsid w:val="005C2B38"/>
    <w:rsid w:val="005C2D34"/>
    <w:rsid w:val="005C347D"/>
    <w:rsid w:val="005C365C"/>
    <w:rsid w:val="005C3D48"/>
    <w:rsid w:val="005C3D87"/>
    <w:rsid w:val="005C3F66"/>
    <w:rsid w:val="005C47D3"/>
    <w:rsid w:val="005C59E9"/>
    <w:rsid w:val="005C5BB7"/>
    <w:rsid w:val="005C61D7"/>
    <w:rsid w:val="005C7CCB"/>
    <w:rsid w:val="005D0174"/>
    <w:rsid w:val="005D022F"/>
    <w:rsid w:val="005D0434"/>
    <w:rsid w:val="005D0D57"/>
    <w:rsid w:val="005D0F9C"/>
    <w:rsid w:val="005D2862"/>
    <w:rsid w:val="005D4048"/>
    <w:rsid w:val="005D446C"/>
    <w:rsid w:val="005D5276"/>
    <w:rsid w:val="005D5799"/>
    <w:rsid w:val="005D6811"/>
    <w:rsid w:val="005E1228"/>
    <w:rsid w:val="005E1644"/>
    <w:rsid w:val="005E4133"/>
    <w:rsid w:val="005E41D5"/>
    <w:rsid w:val="005E43DD"/>
    <w:rsid w:val="005E51B1"/>
    <w:rsid w:val="005E53B8"/>
    <w:rsid w:val="005E54EA"/>
    <w:rsid w:val="005E5C61"/>
    <w:rsid w:val="005E6D90"/>
    <w:rsid w:val="005E7232"/>
    <w:rsid w:val="005F0863"/>
    <w:rsid w:val="005F0F98"/>
    <w:rsid w:val="005F122F"/>
    <w:rsid w:val="005F12DC"/>
    <w:rsid w:val="005F136F"/>
    <w:rsid w:val="005F27D5"/>
    <w:rsid w:val="005F3BDB"/>
    <w:rsid w:val="005F41D9"/>
    <w:rsid w:val="005F4398"/>
    <w:rsid w:val="005F4885"/>
    <w:rsid w:val="005F5625"/>
    <w:rsid w:val="005F6AE1"/>
    <w:rsid w:val="005F6C0A"/>
    <w:rsid w:val="0060072C"/>
    <w:rsid w:val="00600D67"/>
    <w:rsid w:val="006010E8"/>
    <w:rsid w:val="00601924"/>
    <w:rsid w:val="006020C2"/>
    <w:rsid w:val="006028C2"/>
    <w:rsid w:val="00603718"/>
    <w:rsid w:val="006038F3"/>
    <w:rsid w:val="00604E40"/>
    <w:rsid w:val="00605315"/>
    <w:rsid w:val="00605DDE"/>
    <w:rsid w:val="006075A6"/>
    <w:rsid w:val="0061249A"/>
    <w:rsid w:val="00613A95"/>
    <w:rsid w:val="00613E89"/>
    <w:rsid w:val="006156DB"/>
    <w:rsid w:val="00615DC8"/>
    <w:rsid w:val="00617034"/>
    <w:rsid w:val="00617900"/>
    <w:rsid w:val="00617A53"/>
    <w:rsid w:val="00617E41"/>
    <w:rsid w:val="0062062F"/>
    <w:rsid w:val="00620A8C"/>
    <w:rsid w:val="00620E68"/>
    <w:rsid w:val="00621632"/>
    <w:rsid w:val="00621B8E"/>
    <w:rsid w:val="00621DD2"/>
    <w:rsid w:val="006229A4"/>
    <w:rsid w:val="00622C3D"/>
    <w:rsid w:val="00622CBB"/>
    <w:rsid w:val="006243C9"/>
    <w:rsid w:val="0062463B"/>
    <w:rsid w:val="00624E45"/>
    <w:rsid w:val="0062579C"/>
    <w:rsid w:val="00625A7D"/>
    <w:rsid w:val="006305B3"/>
    <w:rsid w:val="00630FFD"/>
    <w:rsid w:val="0063297D"/>
    <w:rsid w:val="00633C61"/>
    <w:rsid w:val="00634176"/>
    <w:rsid w:val="00634A99"/>
    <w:rsid w:val="0063558F"/>
    <w:rsid w:val="00635AE0"/>
    <w:rsid w:val="00635D79"/>
    <w:rsid w:val="00636AAD"/>
    <w:rsid w:val="00636D8B"/>
    <w:rsid w:val="006372B0"/>
    <w:rsid w:val="0063766A"/>
    <w:rsid w:val="0064002D"/>
    <w:rsid w:val="00640F1F"/>
    <w:rsid w:val="00641261"/>
    <w:rsid w:val="006412B3"/>
    <w:rsid w:val="00642029"/>
    <w:rsid w:val="006423C0"/>
    <w:rsid w:val="006432FC"/>
    <w:rsid w:val="00643A0F"/>
    <w:rsid w:val="0064530A"/>
    <w:rsid w:val="00645532"/>
    <w:rsid w:val="00645A2B"/>
    <w:rsid w:val="00647405"/>
    <w:rsid w:val="00647923"/>
    <w:rsid w:val="00651AED"/>
    <w:rsid w:val="00652072"/>
    <w:rsid w:val="006523FB"/>
    <w:rsid w:val="00653019"/>
    <w:rsid w:val="006534A6"/>
    <w:rsid w:val="006534F6"/>
    <w:rsid w:val="006539E2"/>
    <w:rsid w:val="006556F4"/>
    <w:rsid w:val="006559C1"/>
    <w:rsid w:val="00655AAE"/>
    <w:rsid w:val="00656C4A"/>
    <w:rsid w:val="00657CCC"/>
    <w:rsid w:val="00660A82"/>
    <w:rsid w:val="00660D78"/>
    <w:rsid w:val="0066122E"/>
    <w:rsid w:val="00664A42"/>
    <w:rsid w:val="006656B2"/>
    <w:rsid w:val="00666228"/>
    <w:rsid w:val="00667025"/>
    <w:rsid w:val="0066783B"/>
    <w:rsid w:val="00670019"/>
    <w:rsid w:val="00671851"/>
    <w:rsid w:val="0067238B"/>
    <w:rsid w:val="006726B2"/>
    <w:rsid w:val="00672BCB"/>
    <w:rsid w:val="00673363"/>
    <w:rsid w:val="006743F3"/>
    <w:rsid w:val="00674593"/>
    <w:rsid w:val="006765F2"/>
    <w:rsid w:val="00676EB4"/>
    <w:rsid w:val="006771E3"/>
    <w:rsid w:val="0068000B"/>
    <w:rsid w:val="00680432"/>
    <w:rsid w:val="00680B20"/>
    <w:rsid w:val="00681FA1"/>
    <w:rsid w:val="00682119"/>
    <w:rsid w:val="00682200"/>
    <w:rsid w:val="006832E2"/>
    <w:rsid w:val="00684DBC"/>
    <w:rsid w:val="00686B79"/>
    <w:rsid w:val="0069020C"/>
    <w:rsid w:val="0069031C"/>
    <w:rsid w:val="006906DF"/>
    <w:rsid w:val="006911B3"/>
    <w:rsid w:val="00691F7D"/>
    <w:rsid w:val="00693600"/>
    <w:rsid w:val="0069486C"/>
    <w:rsid w:val="0069544B"/>
    <w:rsid w:val="00695B00"/>
    <w:rsid w:val="00695CED"/>
    <w:rsid w:val="00696745"/>
    <w:rsid w:val="00696FEC"/>
    <w:rsid w:val="00697D5E"/>
    <w:rsid w:val="006A01DC"/>
    <w:rsid w:val="006A0A11"/>
    <w:rsid w:val="006A1500"/>
    <w:rsid w:val="006A1A88"/>
    <w:rsid w:val="006A31F0"/>
    <w:rsid w:val="006A3FA4"/>
    <w:rsid w:val="006A44CF"/>
    <w:rsid w:val="006A54AE"/>
    <w:rsid w:val="006A6523"/>
    <w:rsid w:val="006A784D"/>
    <w:rsid w:val="006B090D"/>
    <w:rsid w:val="006B11B7"/>
    <w:rsid w:val="006B1313"/>
    <w:rsid w:val="006B1886"/>
    <w:rsid w:val="006B2171"/>
    <w:rsid w:val="006B2A4A"/>
    <w:rsid w:val="006B3EB8"/>
    <w:rsid w:val="006B4B65"/>
    <w:rsid w:val="006B4BB6"/>
    <w:rsid w:val="006B4C9F"/>
    <w:rsid w:val="006B58C9"/>
    <w:rsid w:val="006B5B7F"/>
    <w:rsid w:val="006B7F17"/>
    <w:rsid w:val="006B7F5C"/>
    <w:rsid w:val="006C1044"/>
    <w:rsid w:val="006C3AD8"/>
    <w:rsid w:val="006C4A60"/>
    <w:rsid w:val="006C4DD2"/>
    <w:rsid w:val="006C5CE8"/>
    <w:rsid w:val="006C601A"/>
    <w:rsid w:val="006C60F0"/>
    <w:rsid w:val="006C6BEE"/>
    <w:rsid w:val="006C6D0F"/>
    <w:rsid w:val="006D043C"/>
    <w:rsid w:val="006D0A58"/>
    <w:rsid w:val="006D0C32"/>
    <w:rsid w:val="006D1C30"/>
    <w:rsid w:val="006D24BD"/>
    <w:rsid w:val="006D41D7"/>
    <w:rsid w:val="006D46E2"/>
    <w:rsid w:val="006D59E0"/>
    <w:rsid w:val="006D5E53"/>
    <w:rsid w:val="006D6A18"/>
    <w:rsid w:val="006D6F19"/>
    <w:rsid w:val="006E02F7"/>
    <w:rsid w:val="006E0766"/>
    <w:rsid w:val="006E3205"/>
    <w:rsid w:val="006E360C"/>
    <w:rsid w:val="006E403A"/>
    <w:rsid w:val="006E5201"/>
    <w:rsid w:val="006E549B"/>
    <w:rsid w:val="006E6134"/>
    <w:rsid w:val="006E7856"/>
    <w:rsid w:val="006F142D"/>
    <w:rsid w:val="006F1577"/>
    <w:rsid w:val="006F1AA6"/>
    <w:rsid w:val="006F33BF"/>
    <w:rsid w:val="006F50BD"/>
    <w:rsid w:val="006F6A39"/>
    <w:rsid w:val="006F6AAE"/>
    <w:rsid w:val="006F75BA"/>
    <w:rsid w:val="006F798D"/>
    <w:rsid w:val="00700B7B"/>
    <w:rsid w:val="007014B5"/>
    <w:rsid w:val="007014C8"/>
    <w:rsid w:val="00701813"/>
    <w:rsid w:val="00701BA2"/>
    <w:rsid w:val="00703AF6"/>
    <w:rsid w:val="00704EA8"/>
    <w:rsid w:val="00704F98"/>
    <w:rsid w:val="00705788"/>
    <w:rsid w:val="00706D59"/>
    <w:rsid w:val="007072F5"/>
    <w:rsid w:val="007073D1"/>
    <w:rsid w:val="00707735"/>
    <w:rsid w:val="007077DD"/>
    <w:rsid w:val="00711181"/>
    <w:rsid w:val="00711660"/>
    <w:rsid w:val="007121EA"/>
    <w:rsid w:val="00712711"/>
    <w:rsid w:val="00712793"/>
    <w:rsid w:val="007127D9"/>
    <w:rsid w:val="00712EF5"/>
    <w:rsid w:val="00712F8F"/>
    <w:rsid w:val="007147F1"/>
    <w:rsid w:val="00714B0A"/>
    <w:rsid w:val="00714CD1"/>
    <w:rsid w:val="0071564D"/>
    <w:rsid w:val="00715E95"/>
    <w:rsid w:val="007160FB"/>
    <w:rsid w:val="0071636B"/>
    <w:rsid w:val="0071657B"/>
    <w:rsid w:val="0072044F"/>
    <w:rsid w:val="00721F0B"/>
    <w:rsid w:val="007228CE"/>
    <w:rsid w:val="00722A27"/>
    <w:rsid w:val="0072400F"/>
    <w:rsid w:val="0072426B"/>
    <w:rsid w:val="00724364"/>
    <w:rsid w:val="007305A6"/>
    <w:rsid w:val="007312AF"/>
    <w:rsid w:val="00731E5F"/>
    <w:rsid w:val="00732246"/>
    <w:rsid w:val="007323E3"/>
    <w:rsid w:val="00732551"/>
    <w:rsid w:val="00732CDD"/>
    <w:rsid w:val="00733B35"/>
    <w:rsid w:val="00733D3A"/>
    <w:rsid w:val="00734568"/>
    <w:rsid w:val="00734695"/>
    <w:rsid w:val="00735165"/>
    <w:rsid w:val="00735914"/>
    <w:rsid w:val="00735F13"/>
    <w:rsid w:val="00735F4F"/>
    <w:rsid w:val="00736C3B"/>
    <w:rsid w:val="007370D0"/>
    <w:rsid w:val="00740C75"/>
    <w:rsid w:val="00740D7E"/>
    <w:rsid w:val="007413D7"/>
    <w:rsid w:val="0074249F"/>
    <w:rsid w:val="00742AE0"/>
    <w:rsid w:val="0074529E"/>
    <w:rsid w:val="00746FE2"/>
    <w:rsid w:val="007507B0"/>
    <w:rsid w:val="00750DD8"/>
    <w:rsid w:val="007521CF"/>
    <w:rsid w:val="00754977"/>
    <w:rsid w:val="00754D7A"/>
    <w:rsid w:val="00756200"/>
    <w:rsid w:val="00756507"/>
    <w:rsid w:val="00756828"/>
    <w:rsid w:val="00756FAA"/>
    <w:rsid w:val="007601D2"/>
    <w:rsid w:val="00760A59"/>
    <w:rsid w:val="007611B6"/>
    <w:rsid w:val="00761F19"/>
    <w:rsid w:val="00762030"/>
    <w:rsid w:val="007629CA"/>
    <w:rsid w:val="00763802"/>
    <w:rsid w:val="00764282"/>
    <w:rsid w:val="00765B01"/>
    <w:rsid w:val="007666DE"/>
    <w:rsid w:val="00766CF8"/>
    <w:rsid w:val="0076763F"/>
    <w:rsid w:val="007677EB"/>
    <w:rsid w:val="007678EF"/>
    <w:rsid w:val="007707F3"/>
    <w:rsid w:val="00773FC0"/>
    <w:rsid w:val="00774120"/>
    <w:rsid w:val="007742C8"/>
    <w:rsid w:val="007745B2"/>
    <w:rsid w:val="0077471C"/>
    <w:rsid w:val="00774E53"/>
    <w:rsid w:val="007756B5"/>
    <w:rsid w:val="0077676B"/>
    <w:rsid w:val="00776E5C"/>
    <w:rsid w:val="00777397"/>
    <w:rsid w:val="007800D6"/>
    <w:rsid w:val="00780777"/>
    <w:rsid w:val="0078088F"/>
    <w:rsid w:val="00780963"/>
    <w:rsid w:val="00780B8C"/>
    <w:rsid w:val="007811C2"/>
    <w:rsid w:val="00781F0B"/>
    <w:rsid w:val="00782254"/>
    <w:rsid w:val="00782EBD"/>
    <w:rsid w:val="00783E24"/>
    <w:rsid w:val="007855F7"/>
    <w:rsid w:val="00786A79"/>
    <w:rsid w:val="0079100E"/>
    <w:rsid w:val="007917FA"/>
    <w:rsid w:val="00793122"/>
    <w:rsid w:val="0079323B"/>
    <w:rsid w:val="0079383A"/>
    <w:rsid w:val="007951A5"/>
    <w:rsid w:val="00797573"/>
    <w:rsid w:val="00797830"/>
    <w:rsid w:val="007A112E"/>
    <w:rsid w:val="007A178F"/>
    <w:rsid w:val="007A1D83"/>
    <w:rsid w:val="007A2CC2"/>
    <w:rsid w:val="007A3933"/>
    <w:rsid w:val="007A3B44"/>
    <w:rsid w:val="007A3DF1"/>
    <w:rsid w:val="007A50CB"/>
    <w:rsid w:val="007A52AD"/>
    <w:rsid w:val="007A59F5"/>
    <w:rsid w:val="007A5CAF"/>
    <w:rsid w:val="007A7EA8"/>
    <w:rsid w:val="007B20A2"/>
    <w:rsid w:val="007B2725"/>
    <w:rsid w:val="007B2964"/>
    <w:rsid w:val="007B29E0"/>
    <w:rsid w:val="007B2C88"/>
    <w:rsid w:val="007B38E4"/>
    <w:rsid w:val="007B4F62"/>
    <w:rsid w:val="007B5E98"/>
    <w:rsid w:val="007B71AA"/>
    <w:rsid w:val="007B74B6"/>
    <w:rsid w:val="007B75E2"/>
    <w:rsid w:val="007C03EB"/>
    <w:rsid w:val="007C0790"/>
    <w:rsid w:val="007C07D8"/>
    <w:rsid w:val="007C0C50"/>
    <w:rsid w:val="007C15EA"/>
    <w:rsid w:val="007C2337"/>
    <w:rsid w:val="007C3B68"/>
    <w:rsid w:val="007C3D09"/>
    <w:rsid w:val="007C4231"/>
    <w:rsid w:val="007C46A5"/>
    <w:rsid w:val="007C47FC"/>
    <w:rsid w:val="007C4FF5"/>
    <w:rsid w:val="007C5F5C"/>
    <w:rsid w:val="007C6700"/>
    <w:rsid w:val="007C6D3A"/>
    <w:rsid w:val="007C7E5E"/>
    <w:rsid w:val="007C7F12"/>
    <w:rsid w:val="007D0ADA"/>
    <w:rsid w:val="007D1267"/>
    <w:rsid w:val="007D14A1"/>
    <w:rsid w:val="007D1B64"/>
    <w:rsid w:val="007D1E9F"/>
    <w:rsid w:val="007D1EA0"/>
    <w:rsid w:val="007D254D"/>
    <w:rsid w:val="007D2609"/>
    <w:rsid w:val="007D27A3"/>
    <w:rsid w:val="007D3646"/>
    <w:rsid w:val="007D3806"/>
    <w:rsid w:val="007D38A9"/>
    <w:rsid w:val="007D3C76"/>
    <w:rsid w:val="007D4AAF"/>
    <w:rsid w:val="007D4BDF"/>
    <w:rsid w:val="007D568A"/>
    <w:rsid w:val="007D62F2"/>
    <w:rsid w:val="007D6508"/>
    <w:rsid w:val="007D7049"/>
    <w:rsid w:val="007D75D9"/>
    <w:rsid w:val="007D7EAE"/>
    <w:rsid w:val="007E0387"/>
    <w:rsid w:val="007E0EBE"/>
    <w:rsid w:val="007E1C4B"/>
    <w:rsid w:val="007E2277"/>
    <w:rsid w:val="007E5DE3"/>
    <w:rsid w:val="007E6AD9"/>
    <w:rsid w:val="007E6E38"/>
    <w:rsid w:val="007E6F98"/>
    <w:rsid w:val="007E7D70"/>
    <w:rsid w:val="007E7EF6"/>
    <w:rsid w:val="007F0258"/>
    <w:rsid w:val="007F07F2"/>
    <w:rsid w:val="007F1352"/>
    <w:rsid w:val="007F1864"/>
    <w:rsid w:val="007F1A53"/>
    <w:rsid w:val="007F1C2A"/>
    <w:rsid w:val="007F2BE1"/>
    <w:rsid w:val="007F2E81"/>
    <w:rsid w:val="007F33CF"/>
    <w:rsid w:val="007F3945"/>
    <w:rsid w:val="007F3C6C"/>
    <w:rsid w:val="007F5680"/>
    <w:rsid w:val="007F56AB"/>
    <w:rsid w:val="007F56EC"/>
    <w:rsid w:val="007F5F05"/>
    <w:rsid w:val="007F7200"/>
    <w:rsid w:val="008004B2"/>
    <w:rsid w:val="00800BEC"/>
    <w:rsid w:val="00802E8B"/>
    <w:rsid w:val="00803075"/>
    <w:rsid w:val="0080376C"/>
    <w:rsid w:val="00805270"/>
    <w:rsid w:val="00805A68"/>
    <w:rsid w:val="00805B06"/>
    <w:rsid w:val="00805B73"/>
    <w:rsid w:val="00806393"/>
    <w:rsid w:val="008067AC"/>
    <w:rsid w:val="0080680B"/>
    <w:rsid w:val="00806DEA"/>
    <w:rsid w:val="008079BB"/>
    <w:rsid w:val="00807E51"/>
    <w:rsid w:val="00807E89"/>
    <w:rsid w:val="00810FE4"/>
    <w:rsid w:val="0081267C"/>
    <w:rsid w:val="00813D89"/>
    <w:rsid w:val="008148DC"/>
    <w:rsid w:val="00815817"/>
    <w:rsid w:val="0081583C"/>
    <w:rsid w:val="00816328"/>
    <w:rsid w:val="00816AD6"/>
    <w:rsid w:val="008170C0"/>
    <w:rsid w:val="0081785A"/>
    <w:rsid w:val="00817C9A"/>
    <w:rsid w:val="00817D1E"/>
    <w:rsid w:val="0082077B"/>
    <w:rsid w:val="00822DC1"/>
    <w:rsid w:val="008235F2"/>
    <w:rsid w:val="008246B9"/>
    <w:rsid w:val="00824DDB"/>
    <w:rsid w:val="00825664"/>
    <w:rsid w:val="00825ED5"/>
    <w:rsid w:val="0082620B"/>
    <w:rsid w:val="0082646F"/>
    <w:rsid w:val="008277A9"/>
    <w:rsid w:val="00827DF7"/>
    <w:rsid w:val="0083120F"/>
    <w:rsid w:val="00831C64"/>
    <w:rsid w:val="008336BC"/>
    <w:rsid w:val="00834244"/>
    <w:rsid w:val="008342D6"/>
    <w:rsid w:val="00834BE1"/>
    <w:rsid w:val="00834C74"/>
    <w:rsid w:val="008351D1"/>
    <w:rsid w:val="008359DD"/>
    <w:rsid w:val="008367E9"/>
    <w:rsid w:val="00836C4E"/>
    <w:rsid w:val="00836E5A"/>
    <w:rsid w:val="00840C32"/>
    <w:rsid w:val="00840F31"/>
    <w:rsid w:val="00841287"/>
    <w:rsid w:val="00841A43"/>
    <w:rsid w:val="0084252C"/>
    <w:rsid w:val="00842B0B"/>
    <w:rsid w:val="00844E1E"/>
    <w:rsid w:val="00845A30"/>
    <w:rsid w:val="00846C11"/>
    <w:rsid w:val="0084711E"/>
    <w:rsid w:val="0084777F"/>
    <w:rsid w:val="008478CD"/>
    <w:rsid w:val="0085039C"/>
    <w:rsid w:val="00850426"/>
    <w:rsid w:val="00850C43"/>
    <w:rsid w:val="008518FB"/>
    <w:rsid w:val="00852935"/>
    <w:rsid w:val="00852B96"/>
    <w:rsid w:val="00853248"/>
    <w:rsid w:val="0085397A"/>
    <w:rsid w:val="00853A1F"/>
    <w:rsid w:val="00855D1D"/>
    <w:rsid w:val="008571E9"/>
    <w:rsid w:val="00857500"/>
    <w:rsid w:val="00857B39"/>
    <w:rsid w:val="00857DF2"/>
    <w:rsid w:val="0086151D"/>
    <w:rsid w:val="00861B47"/>
    <w:rsid w:val="00863AC9"/>
    <w:rsid w:val="0086584C"/>
    <w:rsid w:val="00865D34"/>
    <w:rsid w:val="0086638B"/>
    <w:rsid w:val="00866877"/>
    <w:rsid w:val="008670D3"/>
    <w:rsid w:val="00867A13"/>
    <w:rsid w:val="00870014"/>
    <w:rsid w:val="00870E0F"/>
    <w:rsid w:val="00871640"/>
    <w:rsid w:val="00871A90"/>
    <w:rsid w:val="00873DA7"/>
    <w:rsid w:val="00874889"/>
    <w:rsid w:val="0087528E"/>
    <w:rsid w:val="00875EA9"/>
    <w:rsid w:val="008772B6"/>
    <w:rsid w:val="00877E53"/>
    <w:rsid w:val="00882514"/>
    <w:rsid w:val="00882D23"/>
    <w:rsid w:val="00882DC8"/>
    <w:rsid w:val="0088462C"/>
    <w:rsid w:val="00884AD0"/>
    <w:rsid w:val="00884C2C"/>
    <w:rsid w:val="008852EA"/>
    <w:rsid w:val="008854C7"/>
    <w:rsid w:val="008862B0"/>
    <w:rsid w:val="00886AA0"/>
    <w:rsid w:val="00886B2B"/>
    <w:rsid w:val="00886C5C"/>
    <w:rsid w:val="008879AF"/>
    <w:rsid w:val="00890111"/>
    <w:rsid w:val="00890792"/>
    <w:rsid w:val="00892361"/>
    <w:rsid w:val="00892BAA"/>
    <w:rsid w:val="00893C31"/>
    <w:rsid w:val="008957B6"/>
    <w:rsid w:val="008968C5"/>
    <w:rsid w:val="00896A0B"/>
    <w:rsid w:val="00896E94"/>
    <w:rsid w:val="00897357"/>
    <w:rsid w:val="00897D0B"/>
    <w:rsid w:val="008A0734"/>
    <w:rsid w:val="008A0E22"/>
    <w:rsid w:val="008A11C7"/>
    <w:rsid w:val="008A155F"/>
    <w:rsid w:val="008A2DFB"/>
    <w:rsid w:val="008A37A9"/>
    <w:rsid w:val="008A3C68"/>
    <w:rsid w:val="008A4599"/>
    <w:rsid w:val="008A4888"/>
    <w:rsid w:val="008A4EA0"/>
    <w:rsid w:val="008B0B27"/>
    <w:rsid w:val="008B1018"/>
    <w:rsid w:val="008B10C8"/>
    <w:rsid w:val="008B122B"/>
    <w:rsid w:val="008B16D0"/>
    <w:rsid w:val="008B212C"/>
    <w:rsid w:val="008B2677"/>
    <w:rsid w:val="008B3661"/>
    <w:rsid w:val="008B4311"/>
    <w:rsid w:val="008B707F"/>
    <w:rsid w:val="008C072C"/>
    <w:rsid w:val="008C0914"/>
    <w:rsid w:val="008C0E68"/>
    <w:rsid w:val="008C16A2"/>
    <w:rsid w:val="008C2463"/>
    <w:rsid w:val="008C4D2F"/>
    <w:rsid w:val="008C5361"/>
    <w:rsid w:val="008C6792"/>
    <w:rsid w:val="008C6C7F"/>
    <w:rsid w:val="008C6FA5"/>
    <w:rsid w:val="008C7120"/>
    <w:rsid w:val="008C7711"/>
    <w:rsid w:val="008C7DCF"/>
    <w:rsid w:val="008D298D"/>
    <w:rsid w:val="008D2BBA"/>
    <w:rsid w:val="008D2CB7"/>
    <w:rsid w:val="008D4FEC"/>
    <w:rsid w:val="008D5C0F"/>
    <w:rsid w:val="008D5DB1"/>
    <w:rsid w:val="008D6526"/>
    <w:rsid w:val="008D65DE"/>
    <w:rsid w:val="008D6A70"/>
    <w:rsid w:val="008E05F1"/>
    <w:rsid w:val="008E0925"/>
    <w:rsid w:val="008E1012"/>
    <w:rsid w:val="008E116E"/>
    <w:rsid w:val="008E204D"/>
    <w:rsid w:val="008E60EE"/>
    <w:rsid w:val="008E6D73"/>
    <w:rsid w:val="008E7774"/>
    <w:rsid w:val="008E7A88"/>
    <w:rsid w:val="008F055A"/>
    <w:rsid w:val="008F148C"/>
    <w:rsid w:val="008F31F7"/>
    <w:rsid w:val="008F3A77"/>
    <w:rsid w:val="008F4773"/>
    <w:rsid w:val="008F5381"/>
    <w:rsid w:val="008F5926"/>
    <w:rsid w:val="008F5F60"/>
    <w:rsid w:val="00901107"/>
    <w:rsid w:val="0090170E"/>
    <w:rsid w:val="00901F19"/>
    <w:rsid w:val="00902387"/>
    <w:rsid w:val="00903032"/>
    <w:rsid w:val="00903CB7"/>
    <w:rsid w:val="00903F37"/>
    <w:rsid w:val="009048ED"/>
    <w:rsid w:val="00905F0B"/>
    <w:rsid w:val="00907C81"/>
    <w:rsid w:val="00907D67"/>
    <w:rsid w:val="00911AC4"/>
    <w:rsid w:val="00911E5A"/>
    <w:rsid w:val="009125EF"/>
    <w:rsid w:val="0091282A"/>
    <w:rsid w:val="00912AAD"/>
    <w:rsid w:val="00913F42"/>
    <w:rsid w:val="00913FF3"/>
    <w:rsid w:val="00914E41"/>
    <w:rsid w:val="00914E5F"/>
    <w:rsid w:val="00915BCE"/>
    <w:rsid w:val="00916735"/>
    <w:rsid w:val="00916F45"/>
    <w:rsid w:val="00917633"/>
    <w:rsid w:val="00917711"/>
    <w:rsid w:val="009206C8"/>
    <w:rsid w:val="00920EE9"/>
    <w:rsid w:val="00921639"/>
    <w:rsid w:val="00921C01"/>
    <w:rsid w:val="00922A49"/>
    <w:rsid w:val="0092303D"/>
    <w:rsid w:val="00924853"/>
    <w:rsid w:val="00924A0A"/>
    <w:rsid w:val="00924D3D"/>
    <w:rsid w:val="00925AC8"/>
    <w:rsid w:val="00925D7F"/>
    <w:rsid w:val="00927159"/>
    <w:rsid w:val="00927C17"/>
    <w:rsid w:val="009313A0"/>
    <w:rsid w:val="00933FBD"/>
    <w:rsid w:val="00934796"/>
    <w:rsid w:val="00935102"/>
    <w:rsid w:val="009365D7"/>
    <w:rsid w:val="00936756"/>
    <w:rsid w:val="00936807"/>
    <w:rsid w:val="00936ABB"/>
    <w:rsid w:val="00936DDA"/>
    <w:rsid w:val="00936EDF"/>
    <w:rsid w:val="0093717C"/>
    <w:rsid w:val="009372A9"/>
    <w:rsid w:val="00937CEF"/>
    <w:rsid w:val="00940859"/>
    <w:rsid w:val="00940AA2"/>
    <w:rsid w:val="00941140"/>
    <w:rsid w:val="0094123A"/>
    <w:rsid w:val="00941611"/>
    <w:rsid w:val="00941A75"/>
    <w:rsid w:val="00941D50"/>
    <w:rsid w:val="00942217"/>
    <w:rsid w:val="009422A0"/>
    <w:rsid w:val="00943E48"/>
    <w:rsid w:val="00944087"/>
    <w:rsid w:val="00944458"/>
    <w:rsid w:val="0094567A"/>
    <w:rsid w:val="0094583A"/>
    <w:rsid w:val="009463D7"/>
    <w:rsid w:val="009473ED"/>
    <w:rsid w:val="00947C1A"/>
    <w:rsid w:val="00947D7E"/>
    <w:rsid w:val="009500A2"/>
    <w:rsid w:val="00951664"/>
    <w:rsid w:val="00951E78"/>
    <w:rsid w:val="00952939"/>
    <w:rsid w:val="00952B93"/>
    <w:rsid w:val="00952E87"/>
    <w:rsid w:val="00954400"/>
    <w:rsid w:val="00954430"/>
    <w:rsid w:val="0095474B"/>
    <w:rsid w:val="00954805"/>
    <w:rsid w:val="009560DD"/>
    <w:rsid w:val="009561D0"/>
    <w:rsid w:val="00956BA4"/>
    <w:rsid w:val="00956C72"/>
    <w:rsid w:val="009570C3"/>
    <w:rsid w:val="0096079F"/>
    <w:rsid w:val="00960F96"/>
    <w:rsid w:val="00962305"/>
    <w:rsid w:val="0096328D"/>
    <w:rsid w:val="00963B5C"/>
    <w:rsid w:val="00963F46"/>
    <w:rsid w:val="0096429C"/>
    <w:rsid w:val="00964C60"/>
    <w:rsid w:val="009653A9"/>
    <w:rsid w:val="00965F33"/>
    <w:rsid w:val="00970826"/>
    <w:rsid w:val="00970DA2"/>
    <w:rsid w:val="009715BF"/>
    <w:rsid w:val="00971BC3"/>
    <w:rsid w:val="0097276F"/>
    <w:rsid w:val="009732DF"/>
    <w:rsid w:val="00973C4F"/>
    <w:rsid w:val="00973DC7"/>
    <w:rsid w:val="009742BE"/>
    <w:rsid w:val="00974489"/>
    <w:rsid w:val="00975C15"/>
    <w:rsid w:val="0097646F"/>
    <w:rsid w:val="00976B47"/>
    <w:rsid w:val="00977789"/>
    <w:rsid w:val="00982B11"/>
    <w:rsid w:val="00982E91"/>
    <w:rsid w:val="009831E7"/>
    <w:rsid w:val="00983689"/>
    <w:rsid w:val="009838E0"/>
    <w:rsid w:val="00983ED0"/>
    <w:rsid w:val="009843CA"/>
    <w:rsid w:val="009848FF"/>
    <w:rsid w:val="009849F3"/>
    <w:rsid w:val="009857B8"/>
    <w:rsid w:val="00985C42"/>
    <w:rsid w:val="0098615A"/>
    <w:rsid w:val="00986968"/>
    <w:rsid w:val="0099046D"/>
    <w:rsid w:val="009909EB"/>
    <w:rsid w:val="00990F35"/>
    <w:rsid w:val="0099165B"/>
    <w:rsid w:val="009923C7"/>
    <w:rsid w:val="0099352F"/>
    <w:rsid w:val="00993A81"/>
    <w:rsid w:val="00994485"/>
    <w:rsid w:val="00995E99"/>
    <w:rsid w:val="00997D0C"/>
    <w:rsid w:val="009A0C44"/>
    <w:rsid w:val="009A0FE0"/>
    <w:rsid w:val="009A1235"/>
    <w:rsid w:val="009A130B"/>
    <w:rsid w:val="009A27B1"/>
    <w:rsid w:val="009A3FED"/>
    <w:rsid w:val="009A4890"/>
    <w:rsid w:val="009B13B9"/>
    <w:rsid w:val="009B2EEF"/>
    <w:rsid w:val="009B30B4"/>
    <w:rsid w:val="009B323A"/>
    <w:rsid w:val="009B33B8"/>
    <w:rsid w:val="009B3E1E"/>
    <w:rsid w:val="009B6130"/>
    <w:rsid w:val="009B61AF"/>
    <w:rsid w:val="009B77D8"/>
    <w:rsid w:val="009B7DC4"/>
    <w:rsid w:val="009C0F1F"/>
    <w:rsid w:val="009C1357"/>
    <w:rsid w:val="009C213B"/>
    <w:rsid w:val="009C24F0"/>
    <w:rsid w:val="009C2F4D"/>
    <w:rsid w:val="009C3F42"/>
    <w:rsid w:val="009C4665"/>
    <w:rsid w:val="009C5006"/>
    <w:rsid w:val="009C5956"/>
    <w:rsid w:val="009C5BE5"/>
    <w:rsid w:val="009C6A27"/>
    <w:rsid w:val="009C6F7A"/>
    <w:rsid w:val="009C7039"/>
    <w:rsid w:val="009C71BB"/>
    <w:rsid w:val="009C75B0"/>
    <w:rsid w:val="009D0480"/>
    <w:rsid w:val="009D11AF"/>
    <w:rsid w:val="009D1363"/>
    <w:rsid w:val="009D183B"/>
    <w:rsid w:val="009D3047"/>
    <w:rsid w:val="009D36EF"/>
    <w:rsid w:val="009D40BE"/>
    <w:rsid w:val="009D6365"/>
    <w:rsid w:val="009D6EED"/>
    <w:rsid w:val="009E2148"/>
    <w:rsid w:val="009E39DF"/>
    <w:rsid w:val="009E3A04"/>
    <w:rsid w:val="009E41E5"/>
    <w:rsid w:val="009E51AA"/>
    <w:rsid w:val="009E6399"/>
    <w:rsid w:val="009E79E9"/>
    <w:rsid w:val="009E7A2D"/>
    <w:rsid w:val="009F013C"/>
    <w:rsid w:val="009F114B"/>
    <w:rsid w:val="009F1B2A"/>
    <w:rsid w:val="009F1DE6"/>
    <w:rsid w:val="009F20A3"/>
    <w:rsid w:val="009F2C05"/>
    <w:rsid w:val="009F2CE8"/>
    <w:rsid w:val="009F3465"/>
    <w:rsid w:val="009F3CD5"/>
    <w:rsid w:val="009F56D0"/>
    <w:rsid w:val="009F597E"/>
    <w:rsid w:val="009F5C36"/>
    <w:rsid w:val="009F5C5A"/>
    <w:rsid w:val="009F7C52"/>
    <w:rsid w:val="00A0086B"/>
    <w:rsid w:val="00A00AA5"/>
    <w:rsid w:val="00A025FD"/>
    <w:rsid w:val="00A030C3"/>
    <w:rsid w:val="00A039AD"/>
    <w:rsid w:val="00A04082"/>
    <w:rsid w:val="00A066F5"/>
    <w:rsid w:val="00A06BD1"/>
    <w:rsid w:val="00A120D9"/>
    <w:rsid w:val="00A12667"/>
    <w:rsid w:val="00A13B36"/>
    <w:rsid w:val="00A13D3C"/>
    <w:rsid w:val="00A15B46"/>
    <w:rsid w:val="00A15FCE"/>
    <w:rsid w:val="00A1635F"/>
    <w:rsid w:val="00A16411"/>
    <w:rsid w:val="00A16814"/>
    <w:rsid w:val="00A20DAE"/>
    <w:rsid w:val="00A22F66"/>
    <w:rsid w:val="00A233AD"/>
    <w:rsid w:val="00A24C5E"/>
    <w:rsid w:val="00A25A17"/>
    <w:rsid w:val="00A25F41"/>
    <w:rsid w:val="00A26000"/>
    <w:rsid w:val="00A26C43"/>
    <w:rsid w:val="00A274EA"/>
    <w:rsid w:val="00A27A2F"/>
    <w:rsid w:val="00A31826"/>
    <w:rsid w:val="00A31C5E"/>
    <w:rsid w:val="00A32CB9"/>
    <w:rsid w:val="00A32D7F"/>
    <w:rsid w:val="00A32E60"/>
    <w:rsid w:val="00A333BF"/>
    <w:rsid w:val="00A33E49"/>
    <w:rsid w:val="00A33F83"/>
    <w:rsid w:val="00A35F89"/>
    <w:rsid w:val="00A3799F"/>
    <w:rsid w:val="00A4132E"/>
    <w:rsid w:val="00A43790"/>
    <w:rsid w:val="00A43B25"/>
    <w:rsid w:val="00A449C1"/>
    <w:rsid w:val="00A459B1"/>
    <w:rsid w:val="00A46CB8"/>
    <w:rsid w:val="00A478EF"/>
    <w:rsid w:val="00A5198A"/>
    <w:rsid w:val="00A5237F"/>
    <w:rsid w:val="00A52D72"/>
    <w:rsid w:val="00A5357C"/>
    <w:rsid w:val="00A535E6"/>
    <w:rsid w:val="00A53606"/>
    <w:rsid w:val="00A5361E"/>
    <w:rsid w:val="00A55B33"/>
    <w:rsid w:val="00A560B5"/>
    <w:rsid w:val="00A560C8"/>
    <w:rsid w:val="00A567F0"/>
    <w:rsid w:val="00A628FC"/>
    <w:rsid w:val="00A63FA0"/>
    <w:rsid w:val="00A647D0"/>
    <w:rsid w:val="00A649BE"/>
    <w:rsid w:val="00A653D1"/>
    <w:rsid w:val="00A654EA"/>
    <w:rsid w:val="00A65746"/>
    <w:rsid w:val="00A658B0"/>
    <w:rsid w:val="00A67532"/>
    <w:rsid w:val="00A704D4"/>
    <w:rsid w:val="00A705C3"/>
    <w:rsid w:val="00A70E4D"/>
    <w:rsid w:val="00A70EC9"/>
    <w:rsid w:val="00A71823"/>
    <w:rsid w:val="00A71C8C"/>
    <w:rsid w:val="00A72535"/>
    <w:rsid w:val="00A736D7"/>
    <w:rsid w:val="00A76284"/>
    <w:rsid w:val="00A8075A"/>
    <w:rsid w:val="00A81E5C"/>
    <w:rsid w:val="00A82231"/>
    <w:rsid w:val="00A8295C"/>
    <w:rsid w:val="00A83117"/>
    <w:rsid w:val="00A83163"/>
    <w:rsid w:val="00A83F53"/>
    <w:rsid w:val="00A842FB"/>
    <w:rsid w:val="00A84D2A"/>
    <w:rsid w:val="00A84D6B"/>
    <w:rsid w:val="00A853E6"/>
    <w:rsid w:val="00A86164"/>
    <w:rsid w:val="00A86327"/>
    <w:rsid w:val="00A913D5"/>
    <w:rsid w:val="00A92F08"/>
    <w:rsid w:val="00A93347"/>
    <w:rsid w:val="00A9359A"/>
    <w:rsid w:val="00A94F83"/>
    <w:rsid w:val="00A96145"/>
    <w:rsid w:val="00A96667"/>
    <w:rsid w:val="00A96EEE"/>
    <w:rsid w:val="00AA0502"/>
    <w:rsid w:val="00AA1B37"/>
    <w:rsid w:val="00AA1C8D"/>
    <w:rsid w:val="00AA2228"/>
    <w:rsid w:val="00AA2523"/>
    <w:rsid w:val="00AA6DAB"/>
    <w:rsid w:val="00AA6EC3"/>
    <w:rsid w:val="00AA707A"/>
    <w:rsid w:val="00AA708F"/>
    <w:rsid w:val="00AB084A"/>
    <w:rsid w:val="00AB092B"/>
    <w:rsid w:val="00AB13F6"/>
    <w:rsid w:val="00AB1765"/>
    <w:rsid w:val="00AB1E9F"/>
    <w:rsid w:val="00AB2259"/>
    <w:rsid w:val="00AB2812"/>
    <w:rsid w:val="00AB39CE"/>
    <w:rsid w:val="00AB46BF"/>
    <w:rsid w:val="00AB5BF5"/>
    <w:rsid w:val="00AB60B4"/>
    <w:rsid w:val="00AB687C"/>
    <w:rsid w:val="00AB6B4F"/>
    <w:rsid w:val="00AB7A7E"/>
    <w:rsid w:val="00AC002B"/>
    <w:rsid w:val="00AC196A"/>
    <w:rsid w:val="00AC3024"/>
    <w:rsid w:val="00AC3470"/>
    <w:rsid w:val="00AC360D"/>
    <w:rsid w:val="00AC37B0"/>
    <w:rsid w:val="00AC37D4"/>
    <w:rsid w:val="00AC3D45"/>
    <w:rsid w:val="00AC3D6C"/>
    <w:rsid w:val="00AC4466"/>
    <w:rsid w:val="00AC4F98"/>
    <w:rsid w:val="00AC5140"/>
    <w:rsid w:val="00AC532B"/>
    <w:rsid w:val="00AC62B7"/>
    <w:rsid w:val="00AC755A"/>
    <w:rsid w:val="00AC77C7"/>
    <w:rsid w:val="00AD09AF"/>
    <w:rsid w:val="00AD1EB3"/>
    <w:rsid w:val="00AD20D9"/>
    <w:rsid w:val="00AD3344"/>
    <w:rsid w:val="00AD3F9D"/>
    <w:rsid w:val="00AD4FA0"/>
    <w:rsid w:val="00AD5110"/>
    <w:rsid w:val="00AD5341"/>
    <w:rsid w:val="00AD575E"/>
    <w:rsid w:val="00AD57F5"/>
    <w:rsid w:val="00AD608C"/>
    <w:rsid w:val="00AD72B6"/>
    <w:rsid w:val="00AD74A9"/>
    <w:rsid w:val="00AD76DC"/>
    <w:rsid w:val="00AE2676"/>
    <w:rsid w:val="00AE3A4E"/>
    <w:rsid w:val="00AE4F3D"/>
    <w:rsid w:val="00AE5C63"/>
    <w:rsid w:val="00AE5DFF"/>
    <w:rsid w:val="00AE6F8C"/>
    <w:rsid w:val="00AE7A45"/>
    <w:rsid w:val="00AF228F"/>
    <w:rsid w:val="00AF2646"/>
    <w:rsid w:val="00AF2BFF"/>
    <w:rsid w:val="00AF3422"/>
    <w:rsid w:val="00AF42D0"/>
    <w:rsid w:val="00AF4B0A"/>
    <w:rsid w:val="00AF4F03"/>
    <w:rsid w:val="00AF5376"/>
    <w:rsid w:val="00AF5E27"/>
    <w:rsid w:val="00AF7F54"/>
    <w:rsid w:val="00B00995"/>
    <w:rsid w:val="00B0113A"/>
    <w:rsid w:val="00B01809"/>
    <w:rsid w:val="00B027A6"/>
    <w:rsid w:val="00B02F0D"/>
    <w:rsid w:val="00B03956"/>
    <w:rsid w:val="00B04F30"/>
    <w:rsid w:val="00B05324"/>
    <w:rsid w:val="00B058CD"/>
    <w:rsid w:val="00B05FF7"/>
    <w:rsid w:val="00B063E1"/>
    <w:rsid w:val="00B06732"/>
    <w:rsid w:val="00B06CB4"/>
    <w:rsid w:val="00B07FE2"/>
    <w:rsid w:val="00B11839"/>
    <w:rsid w:val="00B11CFA"/>
    <w:rsid w:val="00B12945"/>
    <w:rsid w:val="00B13ACA"/>
    <w:rsid w:val="00B16D56"/>
    <w:rsid w:val="00B179DD"/>
    <w:rsid w:val="00B17C35"/>
    <w:rsid w:val="00B2071F"/>
    <w:rsid w:val="00B209E2"/>
    <w:rsid w:val="00B21A7E"/>
    <w:rsid w:val="00B21B4E"/>
    <w:rsid w:val="00B21B5D"/>
    <w:rsid w:val="00B21DE1"/>
    <w:rsid w:val="00B23720"/>
    <w:rsid w:val="00B237C3"/>
    <w:rsid w:val="00B2387C"/>
    <w:rsid w:val="00B24EC0"/>
    <w:rsid w:val="00B24F21"/>
    <w:rsid w:val="00B2508E"/>
    <w:rsid w:val="00B26DEA"/>
    <w:rsid w:val="00B273B1"/>
    <w:rsid w:val="00B27A7E"/>
    <w:rsid w:val="00B30319"/>
    <w:rsid w:val="00B30413"/>
    <w:rsid w:val="00B3271B"/>
    <w:rsid w:val="00B3299A"/>
    <w:rsid w:val="00B3333D"/>
    <w:rsid w:val="00B334FB"/>
    <w:rsid w:val="00B343B9"/>
    <w:rsid w:val="00B3452C"/>
    <w:rsid w:val="00B34610"/>
    <w:rsid w:val="00B34DDE"/>
    <w:rsid w:val="00B3503C"/>
    <w:rsid w:val="00B35325"/>
    <w:rsid w:val="00B3618E"/>
    <w:rsid w:val="00B364B4"/>
    <w:rsid w:val="00B37037"/>
    <w:rsid w:val="00B371DD"/>
    <w:rsid w:val="00B4017A"/>
    <w:rsid w:val="00B40C82"/>
    <w:rsid w:val="00B40CE4"/>
    <w:rsid w:val="00B425A6"/>
    <w:rsid w:val="00B432B9"/>
    <w:rsid w:val="00B4377B"/>
    <w:rsid w:val="00B43BD8"/>
    <w:rsid w:val="00B43CBE"/>
    <w:rsid w:val="00B444E7"/>
    <w:rsid w:val="00B44938"/>
    <w:rsid w:val="00B449BF"/>
    <w:rsid w:val="00B45117"/>
    <w:rsid w:val="00B45265"/>
    <w:rsid w:val="00B469FE"/>
    <w:rsid w:val="00B46F3E"/>
    <w:rsid w:val="00B5043A"/>
    <w:rsid w:val="00B50B50"/>
    <w:rsid w:val="00B50B7D"/>
    <w:rsid w:val="00B50E98"/>
    <w:rsid w:val="00B51B3E"/>
    <w:rsid w:val="00B51C9B"/>
    <w:rsid w:val="00B52281"/>
    <w:rsid w:val="00B52C9D"/>
    <w:rsid w:val="00B53691"/>
    <w:rsid w:val="00B54997"/>
    <w:rsid w:val="00B550F7"/>
    <w:rsid w:val="00B5520E"/>
    <w:rsid w:val="00B558F8"/>
    <w:rsid w:val="00B5630A"/>
    <w:rsid w:val="00B571BD"/>
    <w:rsid w:val="00B61BC9"/>
    <w:rsid w:val="00B61F31"/>
    <w:rsid w:val="00B6212C"/>
    <w:rsid w:val="00B63AA5"/>
    <w:rsid w:val="00B6463C"/>
    <w:rsid w:val="00B66669"/>
    <w:rsid w:val="00B67753"/>
    <w:rsid w:val="00B702AE"/>
    <w:rsid w:val="00B70A96"/>
    <w:rsid w:val="00B715FF"/>
    <w:rsid w:val="00B7248B"/>
    <w:rsid w:val="00B72BA3"/>
    <w:rsid w:val="00B732C1"/>
    <w:rsid w:val="00B7359E"/>
    <w:rsid w:val="00B7381E"/>
    <w:rsid w:val="00B73E91"/>
    <w:rsid w:val="00B74BD0"/>
    <w:rsid w:val="00B75CCE"/>
    <w:rsid w:val="00B7634E"/>
    <w:rsid w:val="00B76662"/>
    <w:rsid w:val="00B7668C"/>
    <w:rsid w:val="00B76C41"/>
    <w:rsid w:val="00B76E8D"/>
    <w:rsid w:val="00B77DFE"/>
    <w:rsid w:val="00B8053C"/>
    <w:rsid w:val="00B80756"/>
    <w:rsid w:val="00B81149"/>
    <w:rsid w:val="00B827BD"/>
    <w:rsid w:val="00B835CF"/>
    <w:rsid w:val="00B8394A"/>
    <w:rsid w:val="00B85DC7"/>
    <w:rsid w:val="00B865D2"/>
    <w:rsid w:val="00B90A1C"/>
    <w:rsid w:val="00B90CEF"/>
    <w:rsid w:val="00B926AB"/>
    <w:rsid w:val="00B92A40"/>
    <w:rsid w:val="00B92AFB"/>
    <w:rsid w:val="00B93323"/>
    <w:rsid w:val="00B93701"/>
    <w:rsid w:val="00B93AF5"/>
    <w:rsid w:val="00B94A0F"/>
    <w:rsid w:val="00B95140"/>
    <w:rsid w:val="00B958C3"/>
    <w:rsid w:val="00B96D93"/>
    <w:rsid w:val="00BA04D6"/>
    <w:rsid w:val="00BA0CBE"/>
    <w:rsid w:val="00BA2588"/>
    <w:rsid w:val="00BA3670"/>
    <w:rsid w:val="00BA3A34"/>
    <w:rsid w:val="00BA3BE7"/>
    <w:rsid w:val="00BA40A7"/>
    <w:rsid w:val="00BA434A"/>
    <w:rsid w:val="00BA46E3"/>
    <w:rsid w:val="00BA5529"/>
    <w:rsid w:val="00BA5D0C"/>
    <w:rsid w:val="00BA5E4C"/>
    <w:rsid w:val="00BA6081"/>
    <w:rsid w:val="00BA60EC"/>
    <w:rsid w:val="00BA66C1"/>
    <w:rsid w:val="00BA78AA"/>
    <w:rsid w:val="00BA7B56"/>
    <w:rsid w:val="00BA7C89"/>
    <w:rsid w:val="00BB018E"/>
    <w:rsid w:val="00BB01FB"/>
    <w:rsid w:val="00BB2661"/>
    <w:rsid w:val="00BB3303"/>
    <w:rsid w:val="00BB3575"/>
    <w:rsid w:val="00BB3820"/>
    <w:rsid w:val="00BB3F54"/>
    <w:rsid w:val="00BB4286"/>
    <w:rsid w:val="00BB45E4"/>
    <w:rsid w:val="00BB4941"/>
    <w:rsid w:val="00BB5DB3"/>
    <w:rsid w:val="00BB6624"/>
    <w:rsid w:val="00BB6652"/>
    <w:rsid w:val="00BB6917"/>
    <w:rsid w:val="00BB6CC7"/>
    <w:rsid w:val="00BC0C53"/>
    <w:rsid w:val="00BC1FDB"/>
    <w:rsid w:val="00BC267D"/>
    <w:rsid w:val="00BC2728"/>
    <w:rsid w:val="00BC29ED"/>
    <w:rsid w:val="00BC2C34"/>
    <w:rsid w:val="00BC61F0"/>
    <w:rsid w:val="00BC692F"/>
    <w:rsid w:val="00BC6963"/>
    <w:rsid w:val="00BD0BA2"/>
    <w:rsid w:val="00BD17D5"/>
    <w:rsid w:val="00BD182B"/>
    <w:rsid w:val="00BD1AEA"/>
    <w:rsid w:val="00BD1E4B"/>
    <w:rsid w:val="00BD3576"/>
    <w:rsid w:val="00BD57A2"/>
    <w:rsid w:val="00BD5A44"/>
    <w:rsid w:val="00BD7121"/>
    <w:rsid w:val="00BD7BF1"/>
    <w:rsid w:val="00BE1168"/>
    <w:rsid w:val="00BE1F13"/>
    <w:rsid w:val="00BE2D51"/>
    <w:rsid w:val="00BE2DEA"/>
    <w:rsid w:val="00BE2E01"/>
    <w:rsid w:val="00BE2EF6"/>
    <w:rsid w:val="00BE3044"/>
    <w:rsid w:val="00BE42A5"/>
    <w:rsid w:val="00BE4354"/>
    <w:rsid w:val="00BE45F4"/>
    <w:rsid w:val="00BE4B7C"/>
    <w:rsid w:val="00BE51C6"/>
    <w:rsid w:val="00BE63BB"/>
    <w:rsid w:val="00BF17D5"/>
    <w:rsid w:val="00BF23B4"/>
    <w:rsid w:val="00BF2948"/>
    <w:rsid w:val="00BF3658"/>
    <w:rsid w:val="00BF4B99"/>
    <w:rsid w:val="00BF4E4C"/>
    <w:rsid w:val="00BF5BFB"/>
    <w:rsid w:val="00BF6EB6"/>
    <w:rsid w:val="00BF77D6"/>
    <w:rsid w:val="00C003B7"/>
    <w:rsid w:val="00C00BF7"/>
    <w:rsid w:val="00C01016"/>
    <w:rsid w:val="00C01787"/>
    <w:rsid w:val="00C019AE"/>
    <w:rsid w:val="00C03C40"/>
    <w:rsid w:val="00C03FA3"/>
    <w:rsid w:val="00C063C8"/>
    <w:rsid w:val="00C103DF"/>
    <w:rsid w:val="00C103FE"/>
    <w:rsid w:val="00C10BD7"/>
    <w:rsid w:val="00C118DA"/>
    <w:rsid w:val="00C12E03"/>
    <w:rsid w:val="00C13BFD"/>
    <w:rsid w:val="00C13CAF"/>
    <w:rsid w:val="00C13D01"/>
    <w:rsid w:val="00C15855"/>
    <w:rsid w:val="00C15FF3"/>
    <w:rsid w:val="00C16535"/>
    <w:rsid w:val="00C1680A"/>
    <w:rsid w:val="00C17405"/>
    <w:rsid w:val="00C21142"/>
    <w:rsid w:val="00C21990"/>
    <w:rsid w:val="00C21B7F"/>
    <w:rsid w:val="00C2237B"/>
    <w:rsid w:val="00C23B87"/>
    <w:rsid w:val="00C270D4"/>
    <w:rsid w:val="00C27B33"/>
    <w:rsid w:val="00C301EF"/>
    <w:rsid w:val="00C304F9"/>
    <w:rsid w:val="00C318A4"/>
    <w:rsid w:val="00C3230B"/>
    <w:rsid w:val="00C33FE0"/>
    <w:rsid w:val="00C360B7"/>
    <w:rsid w:val="00C371B9"/>
    <w:rsid w:val="00C373D5"/>
    <w:rsid w:val="00C41312"/>
    <w:rsid w:val="00C42299"/>
    <w:rsid w:val="00C42854"/>
    <w:rsid w:val="00C42CDC"/>
    <w:rsid w:val="00C43021"/>
    <w:rsid w:val="00C43FEC"/>
    <w:rsid w:val="00C441FA"/>
    <w:rsid w:val="00C4472A"/>
    <w:rsid w:val="00C44D2E"/>
    <w:rsid w:val="00C453CB"/>
    <w:rsid w:val="00C45C74"/>
    <w:rsid w:val="00C473C2"/>
    <w:rsid w:val="00C50FFE"/>
    <w:rsid w:val="00C539D2"/>
    <w:rsid w:val="00C53D1F"/>
    <w:rsid w:val="00C5569C"/>
    <w:rsid w:val="00C55789"/>
    <w:rsid w:val="00C56338"/>
    <w:rsid w:val="00C56D25"/>
    <w:rsid w:val="00C575B0"/>
    <w:rsid w:val="00C6090A"/>
    <w:rsid w:val="00C611BD"/>
    <w:rsid w:val="00C61684"/>
    <w:rsid w:val="00C61C6D"/>
    <w:rsid w:val="00C622BB"/>
    <w:rsid w:val="00C62DD9"/>
    <w:rsid w:val="00C64AE9"/>
    <w:rsid w:val="00C64C6F"/>
    <w:rsid w:val="00C64F77"/>
    <w:rsid w:val="00C659E8"/>
    <w:rsid w:val="00C6676D"/>
    <w:rsid w:val="00C719DA"/>
    <w:rsid w:val="00C719E1"/>
    <w:rsid w:val="00C71AB9"/>
    <w:rsid w:val="00C72253"/>
    <w:rsid w:val="00C72C48"/>
    <w:rsid w:val="00C72D18"/>
    <w:rsid w:val="00C73347"/>
    <w:rsid w:val="00C7386D"/>
    <w:rsid w:val="00C73E89"/>
    <w:rsid w:val="00C740B3"/>
    <w:rsid w:val="00C74B46"/>
    <w:rsid w:val="00C74D46"/>
    <w:rsid w:val="00C7666F"/>
    <w:rsid w:val="00C76C38"/>
    <w:rsid w:val="00C77241"/>
    <w:rsid w:val="00C77BAD"/>
    <w:rsid w:val="00C77FBC"/>
    <w:rsid w:val="00C81534"/>
    <w:rsid w:val="00C81DB3"/>
    <w:rsid w:val="00C82E3E"/>
    <w:rsid w:val="00C84410"/>
    <w:rsid w:val="00C853C8"/>
    <w:rsid w:val="00C8544B"/>
    <w:rsid w:val="00C858D7"/>
    <w:rsid w:val="00C859C3"/>
    <w:rsid w:val="00C86DF5"/>
    <w:rsid w:val="00C87246"/>
    <w:rsid w:val="00C914AF"/>
    <w:rsid w:val="00C92D47"/>
    <w:rsid w:val="00C9375D"/>
    <w:rsid w:val="00C94822"/>
    <w:rsid w:val="00C96159"/>
    <w:rsid w:val="00C96249"/>
    <w:rsid w:val="00C9629E"/>
    <w:rsid w:val="00CA124B"/>
    <w:rsid w:val="00CA1832"/>
    <w:rsid w:val="00CA1BFA"/>
    <w:rsid w:val="00CA1D57"/>
    <w:rsid w:val="00CA25A0"/>
    <w:rsid w:val="00CA3248"/>
    <w:rsid w:val="00CA3ABD"/>
    <w:rsid w:val="00CA4CD0"/>
    <w:rsid w:val="00CA7A5E"/>
    <w:rsid w:val="00CB24B7"/>
    <w:rsid w:val="00CB3167"/>
    <w:rsid w:val="00CB4A27"/>
    <w:rsid w:val="00CB6118"/>
    <w:rsid w:val="00CB6A25"/>
    <w:rsid w:val="00CC05D1"/>
    <w:rsid w:val="00CC1C31"/>
    <w:rsid w:val="00CC493A"/>
    <w:rsid w:val="00CC4ADC"/>
    <w:rsid w:val="00CC5C91"/>
    <w:rsid w:val="00CC5E56"/>
    <w:rsid w:val="00CC5EAE"/>
    <w:rsid w:val="00CC6011"/>
    <w:rsid w:val="00CC78C4"/>
    <w:rsid w:val="00CD151D"/>
    <w:rsid w:val="00CD1735"/>
    <w:rsid w:val="00CD214B"/>
    <w:rsid w:val="00CD28F8"/>
    <w:rsid w:val="00CD2A9B"/>
    <w:rsid w:val="00CD3612"/>
    <w:rsid w:val="00CD3779"/>
    <w:rsid w:val="00CD3849"/>
    <w:rsid w:val="00CD3EA3"/>
    <w:rsid w:val="00CD43AB"/>
    <w:rsid w:val="00CD50E6"/>
    <w:rsid w:val="00CD606A"/>
    <w:rsid w:val="00CD6AA2"/>
    <w:rsid w:val="00CD793A"/>
    <w:rsid w:val="00CE062A"/>
    <w:rsid w:val="00CE075D"/>
    <w:rsid w:val="00CE1357"/>
    <w:rsid w:val="00CE2D78"/>
    <w:rsid w:val="00CE2E70"/>
    <w:rsid w:val="00CE35FE"/>
    <w:rsid w:val="00CE40F4"/>
    <w:rsid w:val="00CE4F9F"/>
    <w:rsid w:val="00CE5BAD"/>
    <w:rsid w:val="00CE5EE4"/>
    <w:rsid w:val="00CE6BC4"/>
    <w:rsid w:val="00CF0372"/>
    <w:rsid w:val="00CF1B75"/>
    <w:rsid w:val="00CF1B8A"/>
    <w:rsid w:val="00CF372F"/>
    <w:rsid w:val="00CF48A8"/>
    <w:rsid w:val="00CF5348"/>
    <w:rsid w:val="00CF78F4"/>
    <w:rsid w:val="00D00328"/>
    <w:rsid w:val="00D01AB2"/>
    <w:rsid w:val="00D020BE"/>
    <w:rsid w:val="00D021BF"/>
    <w:rsid w:val="00D02D5A"/>
    <w:rsid w:val="00D02D9D"/>
    <w:rsid w:val="00D05816"/>
    <w:rsid w:val="00D0590D"/>
    <w:rsid w:val="00D05AAD"/>
    <w:rsid w:val="00D05F20"/>
    <w:rsid w:val="00D069AA"/>
    <w:rsid w:val="00D07001"/>
    <w:rsid w:val="00D0714C"/>
    <w:rsid w:val="00D100CA"/>
    <w:rsid w:val="00D10B20"/>
    <w:rsid w:val="00D11B6C"/>
    <w:rsid w:val="00D11E42"/>
    <w:rsid w:val="00D12337"/>
    <w:rsid w:val="00D14AD1"/>
    <w:rsid w:val="00D15096"/>
    <w:rsid w:val="00D168D4"/>
    <w:rsid w:val="00D16CD6"/>
    <w:rsid w:val="00D1798C"/>
    <w:rsid w:val="00D20A17"/>
    <w:rsid w:val="00D233ED"/>
    <w:rsid w:val="00D23DD4"/>
    <w:rsid w:val="00D244FB"/>
    <w:rsid w:val="00D2559C"/>
    <w:rsid w:val="00D2582B"/>
    <w:rsid w:val="00D25896"/>
    <w:rsid w:val="00D25E48"/>
    <w:rsid w:val="00D26439"/>
    <w:rsid w:val="00D2720F"/>
    <w:rsid w:val="00D2769B"/>
    <w:rsid w:val="00D27769"/>
    <w:rsid w:val="00D2795C"/>
    <w:rsid w:val="00D300B7"/>
    <w:rsid w:val="00D31C16"/>
    <w:rsid w:val="00D327F0"/>
    <w:rsid w:val="00D33D45"/>
    <w:rsid w:val="00D34345"/>
    <w:rsid w:val="00D34AA8"/>
    <w:rsid w:val="00D359C2"/>
    <w:rsid w:val="00D35B08"/>
    <w:rsid w:val="00D36719"/>
    <w:rsid w:val="00D37527"/>
    <w:rsid w:val="00D40463"/>
    <w:rsid w:val="00D411F6"/>
    <w:rsid w:val="00D41477"/>
    <w:rsid w:val="00D41FE7"/>
    <w:rsid w:val="00D4226D"/>
    <w:rsid w:val="00D44309"/>
    <w:rsid w:val="00D4500E"/>
    <w:rsid w:val="00D464B9"/>
    <w:rsid w:val="00D46E95"/>
    <w:rsid w:val="00D47208"/>
    <w:rsid w:val="00D47777"/>
    <w:rsid w:val="00D5020D"/>
    <w:rsid w:val="00D50221"/>
    <w:rsid w:val="00D505FA"/>
    <w:rsid w:val="00D52513"/>
    <w:rsid w:val="00D53549"/>
    <w:rsid w:val="00D551F5"/>
    <w:rsid w:val="00D55436"/>
    <w:rsid w:val="00D55E89"/>
    <w:rsid w:val="00D560DA"/>
    <w:rsid w:val="00D5644A"/>
    <w:rsid w:val="00D56503"/>
    <w:rsid w:val="00D56963"/>
    <w:rsid w:val="00D56A78"/>
    <w:rsid w:val="00D56C2A"/>
    <w:rsid w:val="00D601FB"/>
    <w:rsid w:val="00D6033C"/>
    <w:rsid w:val="00D6081B"/>
    <w:rsid w:val="00D618B7"/>
    <w:rsid w:val="00D61EC3"/>
    <w:rsid w:val="00D6370E"/>
    <w:rsid w:val="00D64A56"/>
    <w:rsid w:val="00D65FF0"/>
    <w:rsid w:val="00D66178"/>
    <w:rsid w:val="00D66534"/>
    <w:rsid w:val="00D666E1"/>
    <w:rsid w:val="00D671FA"/>
    <w:rsid w:val="00D6735D"/>
    <w:rsid w:val="00D70964"/>
    <w:rsid w:val="00D716DF"/>
    <w:rsid w:val="00D73C31"/>
    <w:rsid w:val="00D753C4"/>
    <w:rsid w:val="00D75B91"/>
    <w:rsid w:val="00D7634B"/>
    <w:rsid w:val="00D77402"/>
    <w:rsid w:val="00D80DA9"/>
    <w:rsid w:val="00D826D5"/>
    <w:rsid w:val="00D82EC3"/>
    <w:rsid w:val="00D83403"/>
    <w:rsid w:val="00D83BF3"/>
    <w:rsid w:val="00D83FF5"/>
    <w:rsid w:val="00D8447A"/>
    <w:rsid w:val="00D84D0D"/>
    <w:rsid w:val="00D84DC7"/>
    <w:rsid w:val="00D850DA"/>
    <w:rsid w:val="00D8706A"/>
    <w:rsid w:val="00D87213"/>
    <w:rsid w:val="00D87246"/>
    <w:rsid w:val="00D90249"/>
    <w:rsid w:val="00D90401"/>
    <w:rsid w:val="00D917E8"/>
    <w:rsid w:val="00D91B66"/>
    <w:rsid w:val="00D92B8F"/>
    <w:rsid w:val="00D946E9"/>
    <w:rsid w:val="00D95232"/>
    <w:rsid w:val="00D9614D"/>
    <w:rsid w:val="00D96B64"/>
    <w:rsid w:val="00D970F1"/>
    <w:rsid w:val="00D970FE"/>
    <w:rsid w:val="00D97439"/>
    <w:rsid w:val="00D976A9"/>
    <w:rsid w:val="00DA0E3A"/>
    <w:rsid w:val="00DA14FC"/>
    <w:rsid w:val="00DA2318"/>
    <w:rsid w:val="00DA2A1F"/>
    <w:rsid w:val="00DA2D02"/>
    <w:rsid w:val="00DA61A0"/>
    <w:rsid w:val="00DA73FD"/>
    <w:rsid w:val="00DA7419"/>
    <w:rsid w:val="00DA7592"/>
    <w:rsid w:val="00DB06B9"/>
    <w:rsid w:val="00DB1545"/>
    <w:rsid w:val="00DB1A54"/>
    <w:rsid w:val="00DB1F19"/>
    <w:rsid w:val="00DB27DA"/>
    <w:rsid w:val="00DB2DE2"/>
    <w:rsid w:val="00DB40FE"/>
    <w:rsid w:val="00DB449F"/>
    <w:rsid w:val="00DB4DEB"/>
    <w:rsid w:val="00DB4F8C"/>
    <w:rsid w:val="00DB4FF9"/>
    <w:rsid w:val="00DB5171"/>
    <w:rsid w:val="00DB52B1"/>
    <w:rsid w:val="00DB5331"/>
    <w:rsid w:val="00DB5609"/>
    <w:rsid w:val="00DB6170"/>
    <w:rsid w:val="00DB673B"/>
    <w:rsid w:val="00DB7212"/>
    <w:rsid w:val="00DB76D2"/>
    <w:rsid w:val="00DC047D"/>
    <w:rsid w:val="00DC1AF2"/>
    <w:rsid w:val="00DC1E4D"/>
    <w:rsid w:val="00DC3ED8"/>
    <w:rsid w:val="00DC4313"/>
    <w:rsid w:val="00DC4555"/>
    <w:rsid w:val="00DC51DA"/>
    <w:rsid w:val="00DC5AE4"/>
    <w:rsid w:val="00DC6F23"/>
    <w:rsid w:val="00DC6FB4"/>
    <w:rsid w:val="00DC7ABE"/>
    <w:rsid w:val="00DD0A54"/>
    <w:rsid w:val="00DD0A8F"/>
    <w:rsid w:val="00DD1218"/>
    <w:rsid w:val="00DD1396"/>
    <w:rsid w:val="00DD19AE"/>
    <w:rsid w:val="00DD21C8"/>
    <w:rsid w:val="00DD277D"/>
    <w:rsid w:val="00DD2968"/>
    <w:rsid w:val="00DD337A"/>
    <w:rsid w:val="00DD34AF"/>
    <w:rsid w:val="00DD5217"/>
    <w:rsid w:val="00DD5491"/>
    <w:rsid w:val="00DE0744"/>
    <w:rsid w:val="00DE17CA"/>
    <w:rsid w:val="00DE1D6B"/>
    <w:rsid w:val="00DE26DF"/>
    <w:rsid w:val="00DE308A"/>
    <w:rsid w:val="00DE30A9"/>
    <w:rsid w:val="00DE3E9A"/>
    <w:rsid w:val="00DE5B0B"/>
    <w:rsid w:val="00DE5E90"/>
    <w:rsid w:val="00DE76FA"/>
    <w:rsid w:val="00DF0B5E"/>
    <w:rsid w:val="00DF155C"/>
    <w:rsid w:val="00DF1A39"/>
    <w:rsid w:val="00DF20E6"/>
    <w:rsid w:val="00DF2317"/>
    <w:rsid w:val="00DF335E"/>
    <w:rsid w:val="00DF3F64"/>
    <w:rsid w:val="00DF46A0"/>
    <w:rsid w:val="00DF5812"/>
    <w:rsid w:val="00DF686F"/>
    <w:rsid w:val="00DF72D6"/>
    <w:rsid w:val="00DF7E8F"/>
    <w:rsid w:val="00E01766"/>
    <w:rsid w:val="00E017DE"/>
    <w:rsid w:val="00E0194C"/>
    <w:rsid w:val="00E029DC"/>
    <w:rsid w:val="00E03168"/>
    <w:rsid w:val="00E032A6"/>
    <w:rsid w:val="00E05511"/>
    <w:rsid w:val="00E06105"/>
    <w:rsid w:val="00E06C78"/>
    <w:rsid w:val="00E075F5"/>
    <w:rsid w:val="00E105AC"/>
    <w:rsid w:val="00E10E7F"/>
    <w:rsid w:val="00E11366"/>
    <w:rsid w:val="00E1156B"/>
    <w:rsid w:val="00E129B3"/>
    <w:rsid w:val="00E133AA"/>
    <w:rsid w:val="00E143DA"/>
    <w:rsid w:val="00E152B0"/>
    <w:rsid w:val="00E1592B"/>
    <w:rsid w:val="00E15AFD"/>
    <w:rsid w:val="00E15C17"/>
    <w:rsid w:val="00E15EE5"/>
    <w:rsid w:val="00E1768A"/>
    <w:rsid w:val="00E23636"/>
    <w:rsid w:val="00E23C51"/>
    <w:rsid w:val="00E24730"/>
    <w:rsid w:val="00E2490C"/>
    <w:rsid w:val="00E24DAA"/>
    <w:rsid w:val="00E268A5"/>
    <w:rsid w:val="00E27B40"/>
    <w:rsid w:val="00E30B85"/>
    <w:rsid w:val="00E30CA1"/>
    <w:rsid w:val="00E316BF"/>
    <w:rsid w:val="00E3174A"/>
    <w:rsid w:val="00E31F4C"/>
    <w:rsid w:val="00E324CA"/>
    <w:rsid w:val="00E325C2"/>
    <w:rsid w:val="00E32D58"/>
    <w:rsid w:val="00E340D9"/>
    <w:rsid w:val="00E34720"/>
    <w:rsid w:val="00E34A3B"/>
    <w:rsid w:val="00E35D4E"/>
    <w:rsid w:val="00E35DBA"/>
    <w:rsid w:val="00E35F49"/>
    <w:rsid w:val="00E37A2D"/>
    <w:rsid w:val="00E37B85"/>
    <w:rsid w:val="00E41956"/>
    <w:rsid w:val="00E41C57"/>
    <w:rsid w:val="00E41DD3"/>
    <w:rsid w:val="00E42308"/>
    <w:rsid w:val="00E440DB"/>
    <w:rsid w:val="00E444C8"/>
    <w:rsid w:val="00E44539"/>
    <w:rsid w:val="00E44C1E"/>
    <w:rsid w:val="00E455C4"/>
    <w:rsid w:val="00E460DF"/>
    <w:rsid w:val="00E509D4"/>
    <w:rsid w:val="00E52176"/>
    <w:rsid w:val="00E528EC"/>
    <w:rsid w:val="00E533C6"/>
    <w:rsid w:val="00E535FF"/>
    <w:rsid w:val="00E53CBB"/>
    <w:rsid w:val="00E54A90"/>
    <w:rsid w:val="00E54E2A"/>
    <w:rsid w:val="00E5587D"/>
    <w:rsid w:val="00E56E83"/>
    <w:rsid w:val="00E57270"/>
    <w:rsid w:val="00E60EF8"/>
    <w:rsid w:val="00E62549"/>
    <w:rsid w:val="00E64740"/>
    <w:rsid w:val="00E649EC"/>
    <w:rsid w:val="00E64F2F"/>
    <w:rsid w:val="00E64FEF"/>
    <w:rsid w:val="00E65B6D"/>
    <w:rsid w:val="00E65BB1"/>
    <w:rsid w:val="00E67DD0"/>
    <w:rsid w:val="00E71523"/>
    <w:rsid w:val="00E71A7F"/>
    <w:rsid w:val="00E71FBD"/>
    <w:rsid w:val="00E7389D"/>
    <w:rsid w:val="00E739FB"/>
    <w:rsid w:val="00E73A7A"/>
    <w:rsid w:val="00E73EFF"/>
    <w:rsid w:val="00E73FEB"/>
    <w:rsid w:val="00E75ED2"/>
    <w:rsid w:val="00E76BCF"/>
    <w:rsid w:val="00E77727"/>
    <w:rsid w:val="00E82E89"/>
    <w:rsid w:val="00E82F5E"/>
    <w:rsid w:val="00E83B55"/>
    <w:rsid w:val="00E83D7A"/>
    <w:rsid w:val="00E84B81"/>
    <w:rsid w:val="00E84CE6"/>
    <w:rsid w:val="00E85BD0"/>
    <w:rsid w:val="00E86801"/>
    <w:rsid w:val="00E87226"/>
    <w:rsid w:val="00E90105"/>
    <w:rsid w:val="00E90A61"/>
    <w:rsid w:val="00E90BED"/>
    <w:rsid w:val="00E91955"/>
    <w:rsid w:val="00E91AFD"/>
    <w:rsid w:val="00E91BCD"/>
    <w:rsid w:val="00E91FDB"/>
    <w:rsid w:val="00E9212A"/>
    <w:rsid w:val="00E92D32"/>
    <w:rsid w:val="00E92D6C"/>
    <w:rsid w:val="00E93F72"/>
    <w:rsid w:val="00E93FDB"/>
    <w:rsid w:val="00E94BCB"/>
    <w:rsid w:val="00E94D44"/>
    <w:rsid w:val="00E951F2"/>
    <w:rsid w:val="00E95D85"/>
    <w:rsid w:val="00E970E3"/>
    <w:rsid w:val="00E9753F"/>
    <w:rsid w:val="00E9775F"/>
    <w:rsid w:val="00E978BC"/>
    <w:rsid w:val="00E97FB0"/>
    <w:rsid w:val="00EA2079"/>
    <w:rsid w:val="00EA2813"/>
    <w:rsid w:val="00EA317F"/>
    <w:rsid w:val="00EA347F"/>
    <w:rsid w:val="00EA4691"/>
    <w:rsid w:val="00EA4F67"/>
    <w:rsid w:val="00EA5A7A"/>
    <w:rsid w:val="00EA62FC"/>
    <w:rsid w:val="00EB0421"/>
    <w:rsid w:val="00EB06BB"/>
    <w:rsid w:val="00EB1131"/>
    <w:rsid w:val="00EB170C"/>
    <w:rsid w:val="00EB1C79"/>
    <w:rsid w:val="00EB1DF9"/>
    <w:rsid w:val="00EB2ADB"/>
    <w:rsid w:val="00EB2EE1"/>
    <w:rsid w:val="00EB2F59"/>
    <w:rsid w:val="00EB346A"/>
    <w:rsid w:val="00EB37F5"/>
    <w:rsid w:val="00EB3FDF"/>
    <w:rsid w:val="00EB4B0E"/>
    <w:rsid w:val="00EB60BB"/>
    <w:rsid w:val="00EB7042"/>
    <w:rsid w:val="00EB7FE0"/>
    <w:rsid w:val="00EC02E5"/>
    <w:rsid w:val="00EC08D5"/>
    <w:rsid w:val="00EC1EEB"/>
    <w:rsid w:val="00EC3828"/>
    <w:rsid w:val="00EC4475"/>
    <w:rsid w:val="00EC5546"/>
    <w:rsid w:val="00EC5CDE"/>
    <w:rsid w:val="00EC7D33"/>
    <w:rsid w:val="00ED1505"/>
    <w:rsid w:val="00ED335C"/>
    <w:rsid w:val="00ED36B2"/>
    <w:rsid w:val="00ED50BD"/>
    <w:rsid w:val="00ED5EBB"/>
    <w:rsid w:val="00ED61A1"/>
    <w:rsid w:val="00ED6272"/>
    <w:rsid w:val="00ED663F"/>
    <w:rsid w:val="00ED756C"/>
    <w:rsid w:val="00EE0A5E"/>
    <w:rsid w:val="00EE13DA"/>
    <w:rsid w:val="00EE1F50"/>
    <w:rsid w:val="00EE2669"/>
    <w:rsid w:val="00EE272C"/>
    <w:rsid w:val="00EE297B"/>
    <w:rsid w:val="00EE7856"/>
    <w:rsid w:val="00EE7DFE"/>
    <w:rsid w:val="00EF02DF"/>
    <w:rsid w:val="00EF0564"/>
    <w:rsid w:val="00EF1DA9"/>
    <w:rsid w:val="00EF2068"/>
    <w:rsid w:val="00EF3B13"/>
    <w:rsid w:val="00EF471D"/>
    <w:rsid w:val="00EF4A8F"/>
    <w:rsid w:val="00EF4B5A"/>
    <w:rsid w:val="00EF55EA"/>
    <w:rsid w:val="00EF6573"/>
    <w:rsid w:val="00EF7087"/>
    <w:rsid w:val="00EF787D"/>
    <w:rsid w:val="00EF796F"/>
    <w:rsid w:val="00EF7CD3"/>
    <w:rsid w:val="00F00603"/>
    <w:rsid w:val="00F032D1"/>
    <w:rsid w:val="00F03538"/>
    <w:rsid w:val="00F03FE2"/>
    <w:rsid w:val="00F046ED"/>
    <w:rsid w:val="00F04D87"/>
    <w:rsid w:val="00F0513A"/>
    <w:rsid w:val="00F05171"/>
    <w:rsid w:val="00F05D65"/>
    <w:rsid w:val="00F10119"/>
    <w:rsid w:val="00F1108F"/>
    <w:rsid w:val="00F111F6"/>
    <w:rsid w:val="00F13CE8"/>
    <w:rsid w:val="00F13E35"/>
    <w:rsid w:val="00F151A3"/>
    <w:rsid w:val="00F17F93"/>
    <w:rsid w:val="00F2049E"/>
    <w:rsid w:val="00F20751"/>
    <w:rsid w:val="00F20E00"/>
    <w:rsid w:val="00F22151"/>
    <w:rsid w:val="00F22473"/>
    <w:rsid w:val="00F236A6"/>
    <w:rsid w:val="00F242B3"/>
    <w:rsid w:val="00F253CF"/>
    <w:rsid w:val="00F26D2C"/>
    <w:rsid w:val="00F30081"/>
    <w:rsid w:val="00F302B4"/>
    <w:rsid w:val="00F3057C"/>
    <w:rsid w:val="00F30736"/>
    <w:rsid w:val="00F3080C"/>
    <w:rsid w:val="00F30A87"/>
    <w:rsid w:val="00F3190F"/>
    <w:rsid w:val="00F31D2C"/>
    <w:rsid w:val="00F31DCD"/>
    <w:rsid w:val="00F32A8C"/>
    <w:rsid w:val="00F34584"/>
    <w:rsid w:val="00F350BF"/>
    <w:rsid w:val="00F35D5C"/>
    <w:rsid w:val="00F37323"/>
    <w:rsid w:val="00F3792C"/>
    <w:rsid w:val="00F40498"/>
    <w:rsid w:val="00F406AA"/>
    <w:rsid w:val="00F407CA"/>
    <w:rsid w:val="00F407DE"/>
    <w:rsid w:val="00F41064"/>
    <w:rsid w:val="00F41B4C"/>
    <w:rsid w:val="00F41C1B"/>
    <w:rsid w:val="00F41ECE"/>
    <w:rsid w:val="00F42EEE"/>
    <w:rsid w:val="00F42F47"/>
    <w:rsid w:val="00F431B7"/>
    <w:rsid w:val="00F439B3"/>
    <w:rsid w:val="00F43AF8"/>
    <w:rsid w:val="00F44EE9"/>
    <w:rsid w:val="00F466FF"/>
    <w:rsid w:val="00F47A53"/>
    <w:rsid w:val="00F500EA"/>
    <w:rsid w:val="00F5075F"/>
    <w:rsid w:val="00F5268D"/>
    <w:rsid w:val="00F52E5D"/>
    <w:rsid w:val="00F53368"/>
    <w:rsid w:val="00F53677"/>
    <w:rsid w:val="00F53DCD"/>
    <w:rsid w:val="00F54AA1"/>
    <w:rsid w:val="00F553A5"/>
    <w:rsid w:val="00F5543A"/>
    <w:rsid w:val="00F56A8F"/>
    <w:rsid w:val="00F5797F"/>
    <w:rsid w:val="00F57992"/>
    <w:rsid w:val="00F60726"/>
    <w:rsid w:val="00F609C6"/>
    <w:rsid w:val="00F617BB"/>
    <w:rsid w:val="00F61AFC"/>
    <w:rsid w:val="00F61EA8"/>
    <w:rsid w:val="00F631FF"/>
    <w:rsid w:val="00F65218"/>
    <w:rsid w:val="00F6521A"/>
    <w:rsid w:val="00F65DC9"/>
    <w:rsid w:val="00F65EB3"/>
    <w:rsid w:val="00F6676B"/>
    <w:rsid w:val="00F66FB8"/>
    <w:rsid w:val="00F7084C"/>
    <w:rsid w:val="00F71996"/>
    <w:rsid w:val="00F7216A"/>
    <w:rsid w:val="00F72DF7"/>
    <w:rsid w:val="00F7308C"/>
    <w:rsid w:val="00F7547F"/>
    <w:rsid w:val="00F757D3"/>
    <w:rsid w:val="00F760AE"/>
    <w:rsid w:val="00F7633B"/>
    <w:rsid w:val="00F76EA4"/>
    <w:rsid w:val="00F7760A"/>
    <w:rsid w:val="00F77E66"/>
    <w:rsid w:val="00F810BC"/>
    <w:rsid w:val="00F815CD"/>
    <w:rsid w:val="00F8160C"/>
    <w:rsid w:val="00F824CE"/>
    <w:rsid w:val="00F826C7"/>
    <w:rsid w:val="00F82E5E"/>
    <w:rsid w:val="00F84129"/>
    <w:rsid w:val="00F84AE3"/>
    <w:rsid w:val="00F85397"/>
    <w:rsid w:val="00F85F53"/>
    <w:rsid w:val="00F86AC6"/>
    <w:rsid w:val="00F86E42"/>
    <w:rsid w:val="00F8710B"/>
    <w:rsid w:val="00F874AA"/>
    <w:rsid w:val="00F876B8"/>
    <w:rsid w:val="00F87F6D"/>
    <w:rsid w:val="00F87F75"/>
    <w:rsid w:val="00F90910"/>
    <w:rsid w:val="00F9189F"/>
    <w:rsid w:val="00F91D8F"/>
    <w:rsid w:val="00F91E9F"/>
    <w:rsid w:val="00F92555"/>
    <w:rsid w:val="00F92DAF"/>
    <w:rsid w:val="00F92EC2"/>
    <w:rsid w:val="00F9339C"/>
    <w:rsid w:val="00F9347D"/>
    <w:rsid w:val="00F936A0"/>
    <w:rsid w:val="00F93D5B"/>
    <w:rsid w:val="00F940DC"/>
    <w:rsid w:val="00F945D5"/>
    <w:rsid w:val="00F96BC9"/>
    <w:rsid w:val="00F97C31"/>
    <w:rsid w:val="00F97C9B"/>
    <w:rsid w:val="00FA00D6"/>
    <w:rsid w:val="00FA01F7"/>
    <w:rsid w:val="00FA0F99"/>
    <w:rsid w:val="00FA1151"/>
    <w:rsid w:val="00FA115B"/>
    <w:rsid w:val="00FA17CD"/>
    <w:rsid w:val="00FA2725"/>
    <w:rsid w:val="00FA3538"/>
    <w:rsid w:val="00FA3603"/>
    <w:rsid w:val="00FA38BF"/>
    <w:rsid w:val="00FA5B9B"/>
    <w:rsid w:val="00FA731C"/>
    <w:rsid w:val="00FA7616"/>
    <w:rsid w:val="00FB0B95"/>
    <w:rsid w:val="00FB3DA6"/>
    <w:rsid w:val="00FB4886"/>
    <w:rsid w:val="00FB4929"/>
    <w:rsid w:val="00FB4ECF"/>
    <w:rsid w:val="00FB5F38"/>
    <w:rsid w:val="00FC02C2"/>
    <w:rsid w:val="00FC1316"/>
    <w:rsid w:val="00FC1B9E"/>
    <w:rsid w:val="00FC2874"/>
    <w:rsid w:val="00FC2DE6"/>
    <w:rsid w:val="00FC4F5C"/>
    <w:rsid w:val="00FC6327"/>
    <w:rsid w:val="00FC743B"/>
    <w:rsid w:val="00FD01FD"/>
    <w:rsid w:val="00FD0BE2"/>
    <w:rsid w:val="00FD2A77"/>
    <w:rsid w:val="00FD2EEC"/>
    <w:rsid w:val="00FD3887"/>
    <w:rsid w:val="00FD3978"/>
    <w:rsid w:val="00FD4CC7"/>
    <w:rsid w:val="00FD54E4"/>
    <w:rsid w:val="00FD6A8A"/>
    <w:rsid w:val="00FD7E01"/>
    <w:rsid w:val="00FE0B7E"/>
    <w:rsid w:val="00FE1585"/>
    <w:rsid w:val="00FE1633"/>
    <w:rsid w:val="00FE1FD7"/>
    <w:rsid w:val="00FE230B"/>
    <w:rsid w:val="00FE4793"/>
    <w:rsid w:val="00FE4986"/>
    <w:rsid w:val="00FE68DA"/>
    <w:rsid w:val="00FE6D6F"/>
    <w:rsid w:val="00FE6F83"/>
    <w:rsid w:val="00FE757A"/>
    <w:rsid w:val="00FE7704"/>
    <w:rsid w:val="00FE7FCB"/>
    <w:rsid w:val="00FF0056"/>
    <w:rsid w:val="00FF115D"/>
    <w:rsid w:val="00FF139A"/>
    <w:rsid w:val="00FF1E21"/>
    <w:rsid w:val="00FF259E"/>
    <w:rsid w:val="00FF2EF0"/>
    <w:rsid w:val="00FF3C16"/>
    <w:rsid w:val="00FF4E82"/>
    <w:rsid w:val="00FF4FCB"/>
    <w:rsid w:val="00FF5EEA"/>
    <w:rsid w:val="00FF6B87"/>
    <w:rsid w:val="00FF7279"/>
    <w:rsid w:val="00FF72A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CDB7E"/>
  <w15:docId w15:val="{84204742-C033-4609-B834-398240003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aliases w:val="Text"/>
    <w:qFormat/>
    <w:rsid w:val="009C1357"/>
    <w:pPr>
      <w:widowControl w:val="0"/>
      <w:spacing w:before="120" w:after="120"/>
      <w:ind w:left="1701" w:firstLineChars="200" w:firstLine="200"/>
    </w:pPr>
    <w:rPr>
      <w:rFonts w:ascii="Arial" w:hAnsi="Arial"/>
      <w:sz w:val="24"/>
    </w:rPr>
  </w:style>
  <w:style w:type="paragraph" w:styleId="1">
    <w:name w:val="heading 1"/>
    <w:aliases w:val="heading1"/>
    <w:basedOn w:val="a2"/>
    <w:next w:val="2"/>
    <w:link w:val="10"/>
    <w:autoRedefine/>
    <w:qFormat/>
    <w:rsid w:val="0096079F"/>
    <w:pPr>
      <w:keepNext/>
      <w:keepLines/>
      <w:pageBreakBefore/>
      <w:numPr>
        <w:numId w:val="8"/>
      </w:numPr>
      <w:spacing w:before="1600" w:after="800"/>
      <w:ind w:firstLineChars="0" w:firstLine="0"/>
      <w:jc w:val="right"/>
      <w:outlineLvl w:val="0"/>
    </w:pPr>
    <w:rPr>
      <w:rFonts w:ascii="Book Antiqua" w:eastAsia="黑体" w:hAnsi="Book Antiqua"/>
      <w:b/>
      <w:bCs/>
      <w:kern w:val="44"/>
      <w:sz w:val="48"/>
      <w:szCs w:val="44"/>
    </w:rPr>
  </w:style>
  <w:style w:type="paragraph" w:styleId="2">
    <w:name w:val="heading 2"/>
    <w:aliases w:val="heading2"/>
    <w:basedOn w:val="a2"/>
    <w:next w:val="3"/>
    <w:link w:val="20"/>
    <w:autoRedefine/>
    <w:unhideWhenUsed/>
    <w:qFormat/>
    <w:rsid w:val="0096079F"/>
    <w:pPr>
      <w:keepNext/>
      <w:keepLines/>
      <w:numPr>
        <w:ilvl w:val="1"/>
        <w:numId w:val="8"/>
      </w:numPr>
      <w:ind w:firstLineChars="0"/>
      <w:outlineLvl w:val="1"/>
    </w:pPr>
    <w:rPr>
      <w:rFonts w:ascii="Book Antiqua" w:eastAsia="黑体" w:hAnsi="Book Antiqua"/>
      <w:b/>
      <w:sz w:val="32"/>
      <w:szCs w:val="32"/>
    </w:rPr>
  </w:style>
  <w:style w:type="paragraph" w:styleId="3">
    <w:name w:val="heading 3"/>
    <w:aliases w:val="heading3"/>
    <w:basedOn w:val="a2"/>
    <w:next w:val="a2"/>
    <w:link w:val="30"/>
    <w:autoRedefine/>
    <w:unhideWhenUsed/>
    <w:qFormat/>
    <w:rsid w:val="0096079F"/>
    <w:pPr>
      <w:keepNext/>
      <w:keepLines/>
      <w:numPr>
        <w:ilvl w:val="2"/>
        <w:numId w:val="8"/>
      </w:numPr>
      <w:ind w:firstLineChars="0"/>
      <w:outlineLvl w:val="2"/>
    </w:pPr>
    <w:rPr>
      <w:rFonts w:ascii="Book Antiqua" w:eastAsia="黑体" w:hAnsi="Book Antiqua"/>
      <w:b/>
      <w:bCs/>
      <w:sz w:val="30"/>
      <w:szCs w:val="32"/>
    </w:rPr>
  </w:style>
  <w:style w:type="paragraph" w:styleId="40">
    <w:name w:val="heading 4"/>
    <w:aliases w:val="heading4"/>
    <w:basedOn w:val="a2"/>
    <w:next w:val="a2"/>
    <w:link w:val="41"/>
    <w:autoRedefine/>
    <w:unhideWhenUsed/>
    <w:qFormat/>
    <w:rsid w:val="00FA1151"/>
    <w:pPr>
      <w:keepNext/>
      <w:keepLines/>
      <w:spacing w:before="80" w:after="80"/>
      <w:ind w:firstLineChars="0" w:firstLine="0"/>
      <w:outlineLvl w:val="3"/>
    </w:pPr>
    <w:rPr>
      <w:rFonts w:ascii="Book Antiqua" w:eastAsia="黑体" w:hAnsi="Book Antiqua" w:cstheme="majorBidi"/>
      <w:b/>
      <w:bCs/>
      <w:szCs w:val="28"/>
    </w:rPr>
  </w:style>
  <w:style w:type="paragraph" w:styleId="5">
    <w:name w:val="heading 5"/>
    <w:basedOn w:val="a2"/>
    <w:next w:val="a2"/>
    <w:link w:val="50"/>
    <w:uiPriority w:val="9"/>
    <w:unhideWhenUsed/>
    <w:qFormat/>
    <w:rsid w:val="00D560DA"/>
    <w:pPr>
      <w:keepNext/>
      <w:keepLines/>
      <w:spacing w:before="280" w:after="290" w:line="376"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nhideWhenUsed/>
    <w:rsid w:val="003C6C3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rsid w:val="003C6C3B"/>
    <w:rPr>
      <w:sz w:val="18"/>
      <w:szCs w:val="18"/>
    </w:rPr>
  </w:style>
  <w:style w:type="paragraph" w:styleId="a8">
    <w:name w:val="footer"/>
    <w:basedOn w:val="a2"/>
    <w:link w:val="a9"/>
    <w:unhideWhenUsed/>
    <w:rsid w:val="003C6C3B"/>
    <w:pPr>
      <w:tabs>
        <w:tab w:val="center" w:pos="4153"/>
        <w:tab w:val="right" w:pos="8306"/>
      </w:tabs>
      <w:snapToGrid w:val="0"/>
    </w:pPr>
    <w:rPr>
      <w:sz w:val="18"/>
      <w:szCs w:val="18"/>
    </w:rPr>
  </w:style>
  <w:style w:type="character" w:customStyle="1" w:styleId="a9">
    <w:name w:val="页脚 字符"/>
    <w:basedOn w:val="a3"/>
    <w:link w:val="a8"/>
    <w:rsid w:val="003C6C3B"/>
    <w:rPr>
      <w:sz w:val="18"/>
      <w:szCs w:val="18"/>
    </w:rPr>
  </w:style>
  <w:style w:type="character" w:styleId="aa">
    <w:name w:val="Hyperlink"/>
    <w:basedOn w:val="a3"/>
    <w:uiPriority w:val="99"/>
    <w:unhideWhenUsed/>
    <w:rsid w:val="00C003B7"/>
    <w:rPr>
      <w:color w:val="0563C1" w:themeColor="hyperlink"/>
      <w:u w:val="single"/>
    </w:rPr>
  </w:style>
  <w:style w:type="character" w:styleId="ab">
    <w:name w:val="FollowedHyperlink"/>
    <w:basedOn w:val="a3"/>
    <w:uiPriority w:val="99"/>
    <w:semiHidden/>
    <w:unhideWhenUsed/>
    <w:rsid w:val="003C6C3B"/>
    <w:rPr>
      <w:color w:val="954F72" w:themeColor="followedHyperlink"/>
      <w:u w:val="single"/>
    </w:rPr>
  </w:style>
  <w:style w:type="paragraph" w:styleId="ac">
    <w:name w:val="Date"/>
    <w:basedOn w:val="a2"/>
    <w:next w:val="a2"/>
    <w:link w:val="ad"/>
    <w:uiPriority w:val="99"/>
    <w:semiHidden/>
    <w:unhideWhenUsed/>
    <w:rsid w:val="007228CE"/>
    <w:pPr>
      <w:ind w:leftChars="2500" w:left="100"/>
    </w:pPr>
  </w:style>
  <w:style w:type="character" w:customStyle="1" w:styleId="ad">
    <w:name w:val="日期 字符"/>
    <w:basedOn w:val="a3"/>
    <w:link w:val="ac"/>
    <w:uiPriority w:val="99"/>
    <w:semiHidden/>
    <w:rsid w:val="007228CE"/>
  </w:style>
  <w:style w:type="character" w:customStyle="1" w:styleId="10">
    <w:name w:val="标题 1 字符"/>
    <w:aliases w:val="heading1 字符"/>
    <w:basedOn w:val="a3"/>
    <w:link w:val="1"/>
    <w:rsid w:val="0096079F"/>
    <w:rPr>
      <w:rFonts w:ascii="Book Antiqua" w:eastAsia="黑体" w:hAnsi="Book Antiqua"/>
      <w:b/>
      <w:bCs/>
      <w:kern w:val="44"/>
      <w:sz w:val="48"/>
      <w:szCs w:val="44"/>
    </w:rPr>
  </w:style>
  <w:style w:type="table" w:styleId="ae">
    <w:name w:val="Table Grid"/>
    <w:basedOn w:val="a4"/>
    <w:rsid w:val="00C003B7"/>
    <w:rPr>
      <w:rFonts w:ascii="Book Antiqua" w:eastAsia="宋体" w:hAnsi="Book Antiqua" w:cstheme="minorHAnsi"/>
    </w:rPr>
    <w:tblPr>
      <w:tblCellSpacing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tblCellSpacing w:w="0" w:type="dxa"/>
    </w:trPr>
    <w:tcPr>
      <w:shd w:val="clear" w:color="auto" w:fill="auto"/>
      <w:tcMar>
        <w:top w:w="0" w:type="dxa"/>
        <w:left w:w="108" w:type="dxa"/>
        <w:bottom w:w="0" w:type="dxa"/>
        <w:right w:w="108" w:type="dxa"/>
      </w:tcMar>
    </w:tcPr>
    <w:tblStylePr w:type="firstRow">
      <w:tblPr/>
      <w:tcPr>
        <w:tcBorders>
          <w:top w:val="nil"/>
          <w:left w:val="nil"/>
          <w:bottom w:val="nil"/>
          <w:right w:val="nil"/>
        </w:tcBorders>
        <w:shd w:val="clear" w:color="auto" w:fill="DDDDDD"/>
      </w:tcPr>
    </w:tblStylePr>
    <w:tblStylePr w:type="lastRow">
      <w:tblPr/>
      <w:tcPr>
        <w:tcBorders>
          <w:top w:val="nil"/>
          <w:left w:val="nil"/>
          <w:bottom w:val="nil"/>
          <w:right w:val="nil"/>
        </w:tcBorders>
        <w:shd w:val="clear" w:color="auto" w:fill="DDDDDD"/>
      </w:tcPr>
    </w:tblStylePr>
    <w:tblStylePr w:type="firstCol">
      <w:tblPr/>
      <w:tcPr>
        <w:tcBorders>
          <w:top w:val="nil"/>
          <w:left w:val="nil"/>
          <w:insideH w:val="nil"/>
          <w:insideV w:val="nil"/>
        </w:tcBorders>
        <w:shd w:val="clear" w:color="auto" w:fill="DDDDDD"/>
      </w:tcPr>
    </w:tblStylePr>
    <w:tblStylePr w:type="lastCol">
      <w:tblPr/>
      <w:tcPr>
        <w:tcBorders>
          <w:top w:val="nil"/>
          <w:left w:val="nil"/>
          <w:insideH w:val="nil"/>
          <w:insideV w:val="nil"/>
        </w:tcBorders>
        <w:shd w:val="clear" w:color="auto" w:fill="DDDDDD"/>
      </w:tcPr>
    </w:tblStylePr>
    <w:tblStylePr w:type="band1Vert">
      <w:tblPr/>
      <w:tcPr>
        <w:tcBorders>
          <w:top w:val="nil"/>
          <w:left w:val="nil"/>
          <w:insideH w:val="nil"/>
          <w:insideV w:val="nil"/>
        </w:tcBorders>
        <w:shd w:val="clear" w:color="auto" w:fill="DDDDDD"/>
      </w:tcPr>
    </w:tblStylePr>
    <w:tblStylePr w:type="band2Vert">
      <w:tblPr/>
      <w:tcPr>
        <w:tcBorders>
          <w:top w:val="nil"/>
          <w:left w:val="nil"/>
          <w:insideH w:val="nil"/>
          <w:insideV w:val="nil"/>
        </w:tcBorders>
        <w:shd w:val="clear" w:color="auto" w:fill="DDDDDD"/>
      </w:tcPr>
    </w:tblStylePr>
    <w:tblStylePr w:type="band1Horz">
      <w:tblPr/>
      <w:tcPr>
        <w:tcBorders>
          <w:top w:val="nil"/>
          <w:left w:val="nil"/>
          <w:bottom w:val="nil"/>
          <w:right w:val="nil"/>
        </w:tcBorders>
        <w:shd w:val="clear" w:color="auto" w:fill="DDDDDD"/>
      </w:tcPr>
    </w:tblStylePr>
    <w:tblStylePr w:type="band2Horz">
      <w:tblPr/>
      <w:tcPr>
        <w:tcBorders>
          <w:top w:val="nil"/>
          <w:left w:val="nil"/>
          <w:bottom w:val="nil"/>
          <w:right w:val="nil"/>
        </w:tcBorders>
        <w:shd w:val="clear" w:color="auto" w:fill="DDDDDD"/>
      </w:tcPr>
    </w:tblStylePr>
    <w:tblStylePr w:type="neCell">
      <w:tblPr/>
      <w:tcPr>
        <w:tcBorders>
          <w:insideH w:val="nil"/>
          <w:insideV w:val="nil"/>
        </w:tcBorders>
        <w:shd w:val="clear" w:color="auto" w:fill="DDDDDD"/>
      </w:tcPr>
    </w:tblStylePr>
    <w:tblStylePr w:type="nwCell">
      <w:tblPr/>
      <w:tcPr>
        <w:tcBorders>
          <w:insideH w:val="nil"/>
          <w:insideV w:val="nil"/>
        </w:tcBorders>
        <w:shd w:val="clear" w:color="auto" w:fill="DDDDDD"/>
      </w:tcPr>
    </w:tblStylePr>
    <w:tblStylePr w:type="seCell">
      <w:tblPr/>
      <w:tcPr>
        <w:tcBorders>
          <w:insideH w:val="nil"/>
          <w:insideV w:val="nil"/>
        </w:tcBorders>
        <w:shd w:val="clear" w:color="auto" w:fill="DDDDDD"/>
      </w:tcPr>
    </w:tblStylePr>
    <w:tblStylePr w:type="swCell">
      <w:tblPr/>
      <w:tcPr>
        <w:tcBorders>
          <w:top w:val="nil"/>
          <w:left w:val="nil"/>
          <w:right w:val="nil"/>
        </w:tcBorders>
        <w:shd w:val="clear" w:color="auto" w:fill="DDDDDD"/>
      </w:tcPr>
    </w:tblStylePr>
  </w:style>
  <w:style w:type="character" w:customStyle="1" w:styleId="20">
    <w:name w:val="标题 2 字符"/>
    <w:aliases w:val="heading2 字符"/>
    <w:link w:val="2"/>
    <w:rsid w:val="0096079F"/>
    <w:rPr>
      <w:rFonts w:ascii="Book Antiqua" w:eastAsia="黑体" w:hAnsi="Book Antiqua"/>
      <w:b/>
      <w:sz w:val="32"/>
      <w:szCs w:val="32"/>
    </w:rPr>
  </w:style>
  <w:style w:type="paragraph" w:styleId="TOC">
    <w:name w:val="TOC Heading"/>
    <w:basedOn w:val="1"/>
    <w:next w:val="a2"/>
    <w:uiPriority w:val="39"/>
    <w:unhideWhenUsed/>
    <w:qFormat/>
    <w:rsid w:val="00C003B7"/>
    <w:pPr>
      <w:pageBreakBefore w:val="0"/>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a2"/>
    <w:next w:val="a2"/>
    <w:autoRedefine/>
    <w:uiPriority w:val="39"/>
    <w:unhideWhenUsed/>
    <w:qFormat/>
    <w:rsid w:val="00AB2259"/>
    <w:pPr>
      <w:tabs>
        <w:tab w:val="right" w:leader="dot" w:pos="9120"/>
      </w:tabs>
      <w:spacing w:before="156" w:after="156"/>
      <w:ind w:left="0" w:firstLine="482"/>
    </w:pPr>
    <w:rPr>
      <w:rFonts w:cs="Times New Roman"/>
      <w:b/>
      <w:noProof/>
    </w:rPr>
  </w:style>
  <w:style w:type="paragraph" w:styleId="TOC2">
    <w:name w:val="toc 2"/>
    <w:basedOn w:val="a2"/>
    <w:next w:val="a2"/>
    <w:autoRedefine/>
    <w:uiPriority w:val="39"/>
    <w:unhideWhenUsed/>
    <w:qFormat/>
    <w:rsid w:val="00E15AFD"/>
    <w:pPr>
      <w:tabs>
        <w:tab w:val="right" w:leader="dot" w:pos="9120"/>
      </w:tabs>
      <w:spacing w:before="80" w:after="80"/>
      <w:ind w:left="482"/>
    </w:pPr>
    <w:rPr>
      <w:rFonts w:cs="Times New Roman"/>
      <w:sz w:val="20"/>
    </w:rPr>
  </w:style>
  <w:style w:type="paragraph" w:styleId="af">
    <w:name w:val="List Paragraph"/>
    <w:basedOn w:val="a2"/>
    <w:uiPriority w:val="34"/>
    <w:qFormat/>
    <w:rsid w:val="00C003B7"/>
    <w:pPr>
      <w:ind w:firstLine="420"/>
    </w:pPr>
  </w:style>
  <w:style w:type="character" w:styleId="af0">
    <w:name w:val="Intense Emphasis"/>
    <w:basedOn w:val="a3"/>
    <w:uiPriority w:val="21"/>
    <w:qFormat/>
    <w:rsid w:val="002C1610"/>
    <w:rPr>
      <w:i/>
      <w:iCs/>
      <w:color w:val="5B9BD5" w:themeColor="accent1"/>
    </w:rPr>
  </w:style>
  <w:style w:type="paragraph" w:styleId="af1">
    <w:name w:val="Balloon Text"/>
    <w:basedOn w:val="a2"/>
    <w:link w:val="af2"/>
    <w:unhideWhenUsed/>
    <w:rsid w:val="00C003B7"/>
    <w:rPr>
      <w:sz w:val="18"/>
      <w:szCs w:val="18"/>
    </w:rPr>
  </w:style>
  <w:style w:type="character" w:customStyle="1" w:styleId="af2">
    <w:name w:val="批注框文本 字符"/>
    <w:basedOn w:val="a3"/>
    <w:link w:val="af1"/>
    <w:rsid w:val="00C003B7"/>
    <w:rPr>
      <w:rFonts w:ascii="Arial" w:eastAsia="宋体" w:hAnsi="Arial"/>
      <w:sz w:val="18"/>
      <w:szCs w:val="18"/>
    </w:rPr>
  </w:style>
  <w:style w:type="paragraph" w:customStyle="1" w:styleId="a1">
    <w:name w:val="章标题"/>
    <w:basedOn w:val="a2"/>
    <w:next w:val="a2"/>
    <w:rsid w:val="00AD57F5"/>
    <w:pPr>
      <w:keepNext/>
      <w:keepLines/>
      <w:numPr>
        <w:numId w:val="3"/>
      </w:numPr>
      <w:outlineLvl w:val="0"/>
    </w:pPr>
    <w:rPr>
      <w:rFonts w:ascii="Times New Roman" w:eastAsia="黑体" w:hAnsi="Times New Roman" w:cs="Times New Roman"/>
      <w:szCs w:val="24"/>
    </w:rPr>
  </w:style>
  <w:style w:type="character" w:customStyle="1" w:styleId="30">
    <w:name w:val="标题 3 字符"/>
    <w:aliases w:val="heading3 字符"/>
    <w:link w:val="3"/>
    <w:rsid w:val="0096079F"/>
    <w:rPr>
      <w:rFonts w:ascii="Book Antiqua" w:eastAsia="黑体" w:hAnsi="Book Antiqua"/>
      <w:b/>
      <w:bCs/>
      <w:sz w:val="30"/>
      <w:szCs w:val="32"/>
    </w:rPr>
  </w:style>
  <w:style w:type="numbering" w:customStyle="1" w:styleId="4">
    <w:name w:val="标题4"/>
    <w:basedOn w:val="a5"/>
    <w:uiPriority w:val="99"/>
    <w:rsid w:val="00282535"/>
    <w:pPr>
      <w:numPr>
        <w:numId w:val="1"/>
      </w:numPr>
    </w:pPr>
  </w:style>
  <w:style w:type="character" w:customStyle="1" w:styleId="41">
    <w:name w:val="标题 4 字符"/>
    <w:aliases w:val="heading4 字符"/>
    <w:basedOn w:val="a3"/>
    <w:link w:val="40"/>
    <w:rsid w:val="00FA1151"/>
    <w:rPr>
      <w:rFonts w:ascii="Book Antiqua" w:eastAsia="黑体" w:hAnsi="Book Antiqua" w:cstheme="majorBidi"/>
      <w:b/>
      <w:bCs/>
      <w:sz w:val="24"/>
      <w:szCs w:val="28"/>
    </w:rPr>
  </w:style>
  <w:style w:type="paragraph" w:customStyle="1" w:styleId="a">
    <w:name w:val="一级条标题"/>
    <w:basedOn w:val="a2"/>
    <w:next w:val="a2"/>
    <w:rsid w:val="00F85F53"/>
    <w:pPr>
      <w:keepNext/>
      <w:keepLines/>
      <w:numPr>
        <w:ilvl w:val="1"/>
        <w:numId w:val="2"/>
      </w:numPr>
      <w:outlineLvl w:val="1"/>
    </w:pPr>
    <w:rPr>
      <w:rFonts w:ascii="Times New Roman" w:eastAsia="黑体" w:hAnsi="Times New Roman" w:cs="Times New Roman"/>
      <w:szCs w:val="24"/>
    </w:rPr>
  </w:style>
  <w:style w:type="paragraph" w:customStyle="1" w:styleId="af3">
    <w:name w:val="段"/>
    <w:basedOn w:val="a2"/>
    <w:link w:val="Char1"/>
    <w:rsid w:val="00E01766"/>
    <w:rPr>
      <w:rFonts w:ascii="Times New Roman" w:hAnsi="Times New Roman" w:cs="Times New Roman"/>
      <w:szCs w:val="24"/>
    </w:rPr>
  </w:style>
  <w:style w:type="character" w:customStyle="1" w:styleId="Char1">
    <w:name w:val="段 Char1"/>
    <w:basedOn w:val="a3"/>
    <w:link w:val="af3"/>
    <w:rsid w:val="00E01766"/>
    <w:rPr>
      <w:rFonts w:ascii="Times New Roman" w:eastAsia="宋体" w:hAnsi="Times New Roman" w:cs="Times New Roman"/>
      <w:szCs w:val="24"/>
    </w:rPr>
  </w:style>
  <w:style w:type="paragraph" w:styleId="af4">
    <w:name w:val="caption"/>
    <w:basedOn w:val="a2"/>
    <w:next w:val="a2"/>
    <w:autoRedefine/>
    <w:unhideWhenUsed/>
    <w:qFormat/>
    <w:rsid w:val="003E0D3D"/>
    <w:pPr>
      <w:keepNext/>
      <w:keepLines/>
      <w:widowControl/>
      <w:spacing w:before="40" w:after="40"/>
      <w:ind w:firstLineChars="0" w:firstLine="0"/>
    </w:pPr>
    <w:rPr>
      <w:rFonts w:ascii="Book Antiqua" w:eastAsia="黑体" w:hAnsi="Book Antiqua"/>
      <w:b/>
      <w:bCs/>
      <w:sz w:val="21"/>
      <w:szCs w:val="18"/>
    </w:rPr>
  </w:style>
  <w:style w:type="paragraph" w:styleId="af5">
    <w:name w:val="Document Map"/>
    <w:basedOn w:val="a2"/>
    <w:link w:val="af6"/>
    <w:uiPriority w:val="99"/>
    <w:semiHidden/>
    <w:unhideWhenUsed/>
    <w:rsid w:val="004B7B96"/>
    <w:rPr>
      <w:rFonts w:ascii="宋体"/>
      <w:sz w:val="18"/>
      <w:szCs w:val="18"/>
    </w:rPr>
  </w:style>
  <w:style w:type="character" w:customStyle="1" w:styleId="af6">
    <w:name w:val="文档结构图 字符"/>
    <w:basedOn w:val="a3"/>
    <w:link w:val="af5"/>
    <w:uiPriority w:val="99"/>
    <w:semiHidden/>
    <w:rsid w:val="004B7B96"/>
    <w:rPr>
      <w:rFonts w:ascii="宋体" w:eastAsia="宋体"/>
      <w:sz w:val="18"/>
      <w:szCs w:val="18"/>
    </w:rPr>
  </w:style>
  <w:style w:type="paragraph" w:customStyle="1" w:styleId="a0">
    <w:name w:val="二级条标题"/>
    <w:basedOn w:val="a2"/>
    <w:next w:val="af3"/>
    <w:rsid w:val="00613A95"/>
    <w:pPr>
      <w:keepNext/>
      <w:keepLines/>
      <w:numPr>
        <w:ilvl w:val="2"/>
        <w:numId w:val="2"/>
      </w:numPr>
      <w:outlineLvl w:val="2"/>
    </w:pPr>
    <w:rPr>
      <w:rFonts w:ascii="Times New Roman" w:eastAsia="黑体" w:hAnsi="Times New Roman" w:cs="Times New Roman"/>
      <w:szCs w:val="24"/>
    </w:rPr>
  </w:style>
  <w:style w:type="paragraph" w:customStyle="1" w:styleId="Default">
    <w:name w:val="Default"/>
    <w:rsid w:val="00FC02C2"/>
    <w:pPr>
      <w:widowControl w:val="0"/>
      <w:autoSpaceDE w:val="0"/>
      <w:autoSpaceDN w:val="0"/>
      <w:adjustRightInd w:val="0"/>
    </w:pPr>
    <w:rPr>
      <w:rFonts w:ascii="宋体" w:hAnsi="宋体" w:cs="宋体"/>
      <w:color w:val="000000"/>
      <w:kern w:val="0"/>
      <w:sz w:val="24"/>
      <w:szCs w:val="24"/>
    </w:rPr>
  </w:style>
  <w:style w:type="character" w:customStyle="1" w:styleId="50">
    <w:name w:val="标题 5 字符"/>
    <w:basedOn w:val="a3"/>
    <w:link w:val="5"/>
    <w:uiPriority w:val="9"/>
    <w:rsid w:val="00D560DA"/>
    <w:rPr>
      <w:b/>
      <w:bCs/>
      <w:sz w:val="28"/>
      <w:szCs w:val="28"/>
    </w:rPr>
  </w:style>
  <w:style w:type="paragraph" w:styleId="TOC3">
    <w:name w:val="toc 3"/>
    <w:basedOn w:val="a2"/>
    <w:next w:val="a2"/>
    <w:autoRedefine/>
    <w:uiPriority w:val="39"/>
    <w:unhideWhenUsed/>
    <w:qFormat/>
    <w:rsid w:val="00E15AFD"/>
    <w:pPr>
      <w:tabs>
        <w:tab w:val="right" w:leader="dot" w:pos="9120"/>
      </w:tabs>
      <w:spacing w:before="80" w:after="80"/>
      <w:ind w:left="482"/>
    </w:pPr>
    <w:rPr>
      <w:rFonts w:cs="Times New Roman"/>
      <w:sz w:val="20"/>
    </w:rPr>
  </w:style>
  <w:style w:type="character" w:styleId="af7">
    <w:name w:val="annotation reference"/>
    <w:basedOn w:val="a3"/>
    <w:unhideWhenUsed/>
    <w:rsid w:val="000500CF"/>
    <w:rPr>
      <w:sz w:val="21"/>
      <w:szCs w:val="21"/>
    </w:rPr>
  </w:style>
  <w:style w:type="paragraph" w:styleId="af8">
    <w:name w:val="annotation text"/>
    <w:basedOn w:val="a2"/>
    <w:link w:val="af9"/>
    <w:unhideWhenUsed/>
    <w:rsid w:val="000500CF"/>
  </w:style>
  <w:style w:type="character" w:customStyle="1" w:styleId="af9">
    <w:name w:val="批注文字 字符"/>
    <w:basedOn w:val="a3"/>
    <w:link w:val="af8"/>
    <w:rsid w:val="000500CF"/>
  </w:style>
  <w:style w:type="paragraph" w:customStyle="1" w:styleId="Tabletext">
    <w:name w:val="Tabletext"/>
    <w:basedOn w:val="Tabletitle"/>
    <w:autoRedefine/>
    <w:qFormat/>
    <w:rsid w:val="00A478EF"/>
    <w:pPr>
      <w:keepNext w:val="0"/>
      <w:keepLines w:val="0"/>
      <w:numPr>
        <w:numId w:val="0"/>
      </w:numPr>
      <w:spacing w:before="40" w:after="40"/>
    </w:pPr>
    <w:rPr>
      <w:rFonts w:eastAsia="宋体"/>
      <w:b w:val="0"/>
    </w:rPr>
  </w:style>
  <w:style w:type="table" w:customStyle="1" w:styleId="Tableheader">
    <w:name w:val="Tableheader"/>
    <w:basedOn w:val="a4"/>
    <w:uiPriority w:val="99"/>
    <w:rsid w:val="00C003B7"/>
    <w:pPr>
      <w:jc w:val="both"/>
    </w:pPr>
    <w:rPr>
      <w:sz w:val="24"/>
    </w:rPr>
    <w:tblPr>
      <w:jc w:val="righ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jc w:val="right"/>
    </w:trPr>
    <w:tcPr>
      <w:vAlign w:val="center"/>
    </w:tcPr>
  </w:style>
  <w:style w:type="paragraph" w:customStyle="1" w:styleId="reader-word-layerreader-word-s1-44">
    <w:name w:val="reader-word-layer reader-word-s1-44"/>
    <w:basedOn w:val="a2"/>
    <w:rsid w:val="00070B82"/>
    <w:pPr>
      <w:widowControl/>
      <w:spacing w:before="100" w:beforeAutospacing="1" w:after="100" w:afterAutospacing="1"/>
    </w:pPr>
    <w:rPr>
      <w:rFonts w:ascii="宋体" w:hAnsi="宋体" w:cs="宋体"/>
      <w:kern w:val="0"/>
      <w:szCs w:val="24"/>
    </w:rPr>
  </w:style>
  <w:style w:type="paragraph" w:styleId="afa">
    <w:name w:val="Title"/>
    <w:basedOn w:val="a2"/>
    <w:next w:val="a2"/>
    <w:link w:val="afb"/>
    <w:qFormat/>
    <w:rsid w:val="00C003B7"/>
    <w:pPr>
      <w:spacing w:before="240" w:after="60"/>
      <w:jc w:val="center"/>
      <w:outlineLvl w:val="0"/>
    </w:pPr>
    <w:rPr>
      <w:rFonts w:asciiTheme="majorHAnsi" w:hAnsiTheme="majorHAnsi" w:cstheme="majorBidi"/>
      <w:b/>
      <w:bCs/>
      <w:sz w:val="32"/>
      <w:szCs w:val="32"/>
    </w:rPr>
  </w:style>
  <w:style w:type="character" w:customStyle="1" w:styleId="afb">
    <w:name w:val="标题 字符"/>
    <w:basedOn w:val="a3"/>
    <w:link w:val="afa"/>
    <w:rsid w:val="00C003B7"/>
    <w:rPr>
      <w:rFonts w:asciiTheme="majorHAnsi" w:eastAsia="宋体" w:hAnsiTheme="majorHAnsi" w:cstheme="majorBidi"/>
      <w:b/>
      <w:bCs/>
      <w:sz w:val="32"/>
      <w:szCs w:val="32"/>
    </w:rPr>
  </w:style>
  <w:style w:type="paragraph" w:styleId="afc">
    <w:name w:val="No Spacing"/>
    <w:uiPriority w:val="1"/>
    <w:qFormat/>
    <w:rsid w:val="00C003B7"/>
    <w:pPr>
      <w:widowControl w:val="0"/>
      <w:spacing w:beforeLines="50" w:afterLines="50"/>
      <w:ind w:left="1701" w:firstLineChars="200" w:firstLine="200"/>
    </w:pPr>
    <w:rPr>
      <w:sz w:val="24"/>
    </w:rPr>
  </w:style>
  <w:style w:type="paragraph" w:customStyle="1" w:styleId="Numberlist">
    <w:name w:val="Numberlist"/>
    <w:basedOn w:val="a2"/>
    <w:qFormat/>
    <w:rsid w:val="001529B6"/>
    <w:pPr>
      <w:numPr>
        <w:numId w:val="11"/>
      </w:numPr>
      <w:adjustRightInd w:val="0"/>
      <w:snapToGrid w:val="0"/>
      <w:ind w:firstLineChars="0" w:firstLine="0"/>
    </w:pPr>
  </w:style>
  <w:style w:type="paragraph" w:customStyle="1" w:styleId="Alphalist">
    <w:name w:val="Alpha list"/>
    <w:basedOn w:val="a2"/>
    <w:autoRedefine/>
    <w:qFormat/>
    <w:rsid w:val="00473140"/>
    <w:pPr>
      <w:numPr>
        <w:numId w:val="4"/>
      </w:numPr>
      <w:ind w:firstLineChars="0" w:firstLine="0"/>
    </w:pPr>
    <w:rPr>
      <w:rFonts w:cs="Times New Roman"/>
    </w:rPr>
  </w:style>
  <w:style w:type="paragraph" w:customStyle="1" w:styleId="Bullet">
    <w:name w:val="Bullet"/>
    <w:basedOn w:val="a2"/>
    <w:autoRedefine/>
    <w:qFormat/>
    <w:rsid w:val="006D0C32"/>
    <w:pPr>
      <w:numPr>
        <w:numId w:val="14"/>
      </w:numPr>
      <w:ind w:firstLineChars="0" w:firstLine="0"/>
    </w:pPr>
    <w:rPr>
      <w:rFonts w:cs="Times New Roman"/>
    </w:rPr>
  </w:style>
  <w:style w:type="paragraph" w:customStyle="1" w:styleId="Dash">
    <w:name w:val="Dash"/>
    <w:basedOn w:val="Bullet"/>
    <w:autoRedefine/>
    <w:qFormat/>
    <w:rsid w:val="00032185"/>
    <w:pPr>
      <w:numPr>
        <w:numId w:val="10"/>
      </w:numPr>
      <w:ind w:left="1879" w:hanging="178"/>
    </w:pPr>
  </w:style>
  <w:style w:type="paragraph" w:customStyle="1" w:styleId="Figure">
    <w:name w:val="Figure"/>
    <w:basedOn w:val="Dash"/>
    <w:next w:val="a2"/>
    <w:qFormat/>
    <w:rsid w:val="00C003B7"/>
    <w:pPr>
      <w:keepNext/>
      <w:keepLines/>
      <w:numPr>
        <w:numId w:val="5"/>
      </w:numPr>
      <w:spacing w:before="160" w:after="160"/>
    </w:pPr>
    <w:rPr>
      <w:rFonts w:eastAsiaTheme="majorEastAsia"/>
      <w:b/>
      <w:sz w:val="21"/>
    </w:rPr>
  </w:style>
  <w:style w:type="paragraph" w:customStyle="1" w:styleId="FigureContent">
    <w:name w:val="FigureContent"/>
    <w:basedOn w:val="Figure"/>
    <w:qFormat/>
    <w:rsid w:val="00164066"/>
    <w:pPr>
      <w:numPr>
        <w:numId w:val="0"/>
      </w:numPr>
      <w:ind w:left="1701"/>
    </w:pPr>
  </w:style>
  <w:style w:type="paragraph" w:customStyle="1" w:styleId="Tabletitle">
    <w:name w:val="Tabletitle"/>
    <w:basedOn w:val="a2"/>
    <w:qFormat/>
    <w:rsid w:val="00C003B7"/>
    <w:pPr>
      <w:keepNext/>
      <w:keepLines/>
      <w:numPr>
        <w:numId w:val="6"/>
      </w:numPr>
      <w:spacing w:before="160" w:after="160"/>
      <w:ind w:firstLineChars="0" w:firstLine="0"/>
    </w:pPr>
    <w:rPr>
      <w:rFonts w:cs="Times New Roman"/>
      <w:b/>
      <w:sz w:val="21"/>
    </w:rPr>
  </w:style>
  <w:style w:type="paragraph" w:customStyle="1" w:styleId="Note">
    <w:name w:val="Note!"/>
    <w:basedOn w:val="Tabletext"/>
    <w:next w:val="Notelist"/>
    <w:autoRedefine/>
    <w:qFormat/>
    <w:rsid w:val="00DB449F"/>
    <w:pPr>
      <w:spacing w:before="80" w:after="80"/>
      <w:ind w:left="1701"/>
    </w:pPr>
    <w:rPr>
      <w:b/>
      <w:sz w:val="20"/>
    </w:rPr>
  </w:style>
  <w:style w:type="paragraph" w:customStyle="1" w:styleId="Notelist">
    <w:name w:val="Notelist"/>
    <w:basedOn w:val="Note"/>
    <w:qFormat/>
    <w:rsid w:val="00DB449F"/>
    <w:pPr>
      <w:numPr>
        <w:numId w:val="9"/>
      </w:numPr>
      <w:spacing w:before="0" w:after="0"/>
    </w:pPr>
    <w:rPr>
      <w:b w:val="0"/>
    </w:rPr>
  </w:style>
  <w:style w:type="paragraph" w:customStyle="1" w:styleId="Caution">
    <w:name w:val="Caution！"/>
    <w:basedOn w:val="Note"/>
    <w:next w:val="Cautionlist"/>
    <w:qFormat/>
    <w:rsid w:val="00C003B7"/>
    <w:pPr>
      <w:ind w:left="2121" w:hanging="420"/>
    </w:pPr>
  </w:style>
  <w:style w:type="paragraph" w:customStyle="1" w:styleId="Cautionlist">
    <w:name w:val="Cautionlist"/>
    <w:basedOn w:val="Notelist"/>
    <w:qFormat/>
    <w:rsid w:val="00C003B7"/>
  </w:style>
  <w:style w:type="paragraph" w:customStyle="1" w:styleId="Contents">
    <w:name w:val="Contents"/>
    <w:basedOn w:val="Notelist"/>
    <w:next w:val="a2"/>
    <w:autoRedefine/>
    <w:qFormat/>
    <w:rsid w:val="00AB2259"/>
    <w:pPr>
      <w:pageBreakBefore/>
      <w:numPr>
        <w:numId w:val="0"/>
      </w:numPr>
      <w:spacing w:before="1600" w:after="800" w:line="240" w:lineRule="atLeast"/>
      <w:outlineLvl w:val="0"/>
    </w:pPr>
    <w:rPr>
      <w:rFonts w:ascii="book antique" w:eastAsia="黑体" w:hAnsi="book antique"/>
      <w:b/>
      <w:bCs/>
      <w:sz w:val="44"/>
      <w:szCs w:val="48"/>
    </w:rPr>
  </w:style>
  <w:style w:type="table" w:customStyle="1" w:styleId="11">
    <w:name w:val="浅色底纹1"/>
    <w:basedOn w:val="a4"/>
    <w:uiPriority w:val="60"/>
    <w:rsid w:val="007C3D0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2">
    <w:name w:val="页眉1"/>
    <w:basedOn w:val="a4"/>
    <w:uiPriority w:val="99"/>
    <w:rsid w:val="00C003B7"/>
    <w:tblPr/>
  </w:style>
  <w:style w:type="table" w:customStyle="1" w:styleId="FigurePos">
    <w:name w:val="FigurePos"/>
    <w:basedOn w:val="a4"/>
    <w:uiPriority w:val="99"/>
    <w:rsid w:val="00C003B7"/>
    <w:tblPr>
      <w:jc w:val="right"/>
    </w:tblPr>
    <w:trPr>
      <w:jc w:val="right"/>
    </w:trPr>
    <w:tcPr>
      <w:vAlign w:val="center"/>
    </w:tcPr>
  </w:style>
  <w:style w:type="table" w:customStyle="1" w:styleId="TableStyle">
    <w:name w:val="TableStyle"/>
    <w:basedOn w:val="a4"/>
    <w:uiPriority w:val="99"/>
    <w:rsid w:val="00C003B7"/>
    <w:pPr>
      <w:spacing w:line="240" w:lineRule="atLeast"/>
    </w:pPr>
    <w:rPr>
      <w:rFonts w:ascii="Times New Roman" w:hAnsi="Times New Roman"/>
    </w:rPr>
    <w:tblPr>
      <w:jc w:val="righ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tblHeader/>
      <w:jc w:val="right"/>
    </w:trPr>
    <w:tcPr>
      <w:vAlign w:val="center"/>
    </w:tcPr>
  </w:style>
  <w:style w:type="paragraph" w:customStyle="1" w:styleId="4heading40505">
    <w:name w:val="样式 标题 4heading4 + 段前: 0.5 行 段后: 0.5 行"/>
    <w:basedOn w:val="40"/>
    <w:rsid w:val="00C003B7"/>
    <w:pPr>
      <w:spacing w:before="156" w:after="156"/>
    </w:pPr>
    <w:rPr>
      <w:rFonts w:ascii="Cambria" w:hAnsi="Cambria" w:cs="宋体"/>
      <w:szCs w:val="20"/>
    </w:rPr>
  </w:style>
  <w:style w:type="paragraph" w:customStyle="1" w:styleId="FigureC">
    <w:name w:val="FigureC"/>
    <w:autoRedefine/>
    <w:qFormat/>
    <w:rsid w:val="00BB6652"/>
    <w:pPr>
      <w:suppressAutoHyphens/>
      <w:ind w:left="1701"/>
    </w:pPr>
    <w:rPr>
      <w:rFonts w:ascii="Arial" w:eastAsia="AR PL ShanHeiSun Uni" w:hAnsi="Arial" w:cs="Times New Roman"/>
      <w:kern w:val="0"/>
      <w:sz w:val="22"/>
    </w:rPr>
  </w:style>
  <w:style w:type="paragraph" w:styleId="afd">
    <w:name w:val="table of figures"/>
    <w:basedOn w:val="a2"/>
    <w:next w:val="a2"/>
    <w:autoRedefine/>
    <w:uiPriority w:val="99"/>
    <w:unhideWhenUsed/>
    <w:qFormat/>
    <w:rsid w:val="00F71996"/>
    <w:pPr>
      <w:tabs>
        <w:tab w:val="left" w:leader="dot" w:pos="9120"/>
      </w:tabs>
      <w:spacing w:before="80" w:after="80"/>
      <w:ind w:leftChars="200" w:left="480" w:firstLineChars="0" w:firstLine="0"/>
    </w:pPr>
    <w:rPr>
      <w:sz w:val="20"/>
    </w:rPr>
  </w:style>
  <w:style w:type="numbering" w:customStyle="1" w:styleId="GWHeading1">
    <w:name w:val="GWHeading1"/>
    <w:uiPriority w:val="99"/>
    <w:rsid w:val="00C003B7"/>
    <w:pPr>
      <w:numPr>
        <w:numId w:val="7"/>
      </w:numPr>
    </w:pPr>
  </w:style>
  <w:style w:type="numbering" w:customStyle="1" w:styleId="HeadingGW">
    <w:name w:val="HeadingGW"/>
    <w:uiPriority w:val="99"/>
    <w:rsid w:val="0096079F"/>
    <w:pPr>
      <w:numPr>
        <w:numId w:val="8"/>
      </w:numPr>
    </w:pPr>
  </w:style>
  <w:style w:type="paragraph" w:styleId="TOC4">
    <w:name w:val="toc 4"/>
    <w:basedOn w:val="a2"/>
    <w:next w:val="a2"/>
    <w:uiPriority w:val="39"/>
    <w:unhideWhenUsed/>
    <w:qFormat/>
    <w:rsid w:val="00C003B7"/>
    <w:pPr>
      <w:ind w:left="630"/>
    </w:pPr>
    <w:rPr>
      <w:sz w:val="18"/>
      <w:szCs w:val="18"/>
    </w:rPr>
  </w:style>
  <w:style w:type="paragraph" w:styleId="afe">
    <w:name w:val="annotation subject"/>
    <w:basedOn w:val="af8"/>
    <w:next w:val="af8"/>
    <w:link w:val="aff"/>
    <w:unhideWhenUsed/>
    <w:rsid w:val="00700B7B"/>
    <w:rPr>
      <w:b/>
      <w:bCs/>
    </w:rPr>
  </w:style>
  <w:style w:type="character" w:customStyle="1" w:styleId="aff">
    <w:name w:val="批注主题 字符"/>
    <w:basedOn w:val="af9"/>
    <w:link w:val="afe"/>
    <w:rsid w:val="00700B7B"/>
    <w:rPr>
      <w:rFonts w:ascii="Arial" w:eastAsia="宋体" w:hAnsi="Arial"/>
      <w:b/>
      <w:bCs/>
      <w:sz w:val="24"/>
    </w:rPr>
  </w:style>
  <w:style w:type="paragraph" w:customStyle="1" w:styleId="410">
    <w:name w:val="标题 41"/>
    <w:basedOn w:val="a2"/>
    <w:next w:val="a2"/>
    <w:rsid w:val="008351D1"/>
    <w:pPr>
      <w:tabs>
        <w:tab w:val="left" w:pos="740"/>
      </w:tabs>
      <w:autoSpaceDE w:val="0"/>
      <w:autoSpaceDN w:val="0"/>
      <w:adjustRightInd w:val="0"/>
      <w:spacing w:line="240" w:lineRule="atLeast"/>
      <w:ind w:firstLineChars="0" w:firstLine="0"/>
      <w:outlineLvl w:val="3"/>
    </w:pPr>
    <w:rPr>
      <w:rFonts w:ascii="Book Antiqua" w:eastAsia="黑体" w:hAnsi="Book Antiqua" w:cs="Times New Roman"/>
      <w:b/>
      <w:color w:val="000000"/>
      <w:kern w:val="0"/>
      <w:szCs w:val="24"/>
    </w:rPr>
  </w:style>
  <w:style w:type="table" w:customStyle="1" w:styleId="21">
    <w:name w:val="网格型2"/>
    <w:basedOn w:val="a4"/>
    <w:next w:val="ae"/>
    <w:uiPriority w:val="59"/>
    <w:rsid w:val="006423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0">
    <w:name w:val="Light Shading"/>
    <w:basedOn w:val="a4"/>
    <w:uiPriority w:val="60"/>
    <w:rsid w:val="00C003B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3">
    <w:name w:val="网格型1"/>
    <w:basedOn w:val="a4"/>
    <w:next w:val="ae"/>
    <w:uiPriority w:val="59"/>
    <w:qFormat/>
    <w:rsid w:val="008752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缺省文本"/>
    <w:basedOn w:val="a2"/>
    <w:qFormat/>
    <w:rsid w:val="003D300D"/>
    <w:pPr>
      <w:spacing w:before="50" w:after="50"/>
    </w:pPr>
    <w:rPr>
      <w:szCs w:val="24"/>
    </w:rPr>
  </w:style>
  <w:style w:type="paragraph" w:customStyle="1" w:styleId="NoteText">
    <w:name w:val="NoteText"/>
    <w:basedOn w:val="Notelist"/>
    <w:autoRedefine/>
    <w:qFormat/>
    <w:rsid w:val="00C003B7"/>
    <w:pPr>
      <w:numPr>
        <w:numId w:val="0"/>
      </w:numPr>
      <w:ind w:left="1701"/>
    </w:pPr>
  </w:style>
  <w:style w:type="paragraph" w:customStyle="1" w:styleId="FigureCR">
    <w:name w:val="FigureCR"/>
    <w:basedOn w:val="FigureC"/>
    <w:qFormat/>
    <w:rsid w:val="004179C4"/>
    <w:pPr>
      <w:jc w:val="right"/>
    </w:pPr>
    <w:rPr>
      <w:rFonts w:eastAsiaTheme="minorEastAsia"/>
    </w:rPr>
  </w:style>
  <w:style w:type="paragraph" w:customStyle="1" w:styleId="Sub-Note">
    <w:name w:val="Sub-Note"/>
    <w:basedOn w:val="Note"/>
    <w:qFormat/>
    <w:rsid w:val="00D87213"/>
    <w:pPr>
      <w:spacing w:after="0"/>
      <w:ind w:left="2121"/>
    </w:pPr>
    <w:rPr>
      <w:rFonts w:cs="Arial"/>
    </w:rPr>
  </w:style>
  <w:style w:type="paragraph" w:customStyle="1" w:styleId="Sub-NoteText">
    <w:name w:val="Sub-NoteText"/>
    <w:basedOn w:val="NoteText"/>
    <w:qFormat/>
    <w:rsid w:val="00C003B7"/>
    <w:pPr>
      <w:ind w:left="2541" w:hanging="420"/>
    </w:pPr>
  </w:style>
  <w:style w:type="paragraph" w:customStyle="1" w:styleId="Sub-Notelist">
    <w:name w:val="Sub-Notelist"/>
    <w:basedOn w:val="Notelist"/>
    <w:qFormat/>
    <w:rsid w:val="006765F2"/>
    <w:pPr>
      <w:numPr>
        <w:numId w:val="12"/>
      </w:numPr>
    </w:pPr>
  </w:style>
  <w:style w:type="paragraph" w:customStyle="1" w:styleId="sub-bullet">
    <w:name w:val="sub-bullet"/>
    <w:basedOn w:val="Bullet"/>
    <w:qFormat/>
    <w:rsid w:val="00A478EF"/>
    <w:pPr>
      <w:ind w:left="2541"/>
    </w:pPr>
  </w:style>
  <w:style w:type="table" w:customStyle="1" w:styleId="Tableheader1">
    <w:name w:val="Tableheader1"/>
    <w:basedOn w:val="a4"/>
    <w:uiPriority w:val="99"/>
    <w:rsid w:val="00303901"/>
    <w:pPr>
      <w:jc w:val="both"/>
    </w:pPr>
    <w:rPr>
      <w:sz w:val="24"/>
    </w:rPr>
    <w:tblPr>
      <w:jc w:val="righ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jc w:val="right"/>
    </w:trPr>
    <w:tcPr>
      <w:vAlign w:val="center"/>
    </w:tcPr>
  </w:style>
  <w:style w:type="table" w:customStyle="1" w:styleId="Tableheader2">
    <w:name w:val="Tableheader2"/>
    <w:basedOn w:val="a4"/>
    <w:uiPriority w:val="99"/>
    <w:rsid w:val="00850C43"/>
    <w:pPr>
      <w:jc w:val="both"/>
    </w:pPr>
    <w:rPr>
      <w:sz w:val="24"/>
      <w:szCs w:val="22"/>
    </w:rPr>
    <w:tblPr>
      <w:jc w:val="righ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jc w:val="right"/>
    </w:trPr>
    <w:tcPr>
      <w:vAlign w:val="center"/>
    </w:tcPr>
  </w:style>
  <w:style w:type="paragraph" w:customStyle="1" w:styleId="tablebullet">
    <w:name w:val="tablebullet"/>
    <w:basedOn w:val="Tabletext"/>
    <w:qFormat/>
    <w:rsid w:val="009F5C5A"/>
    <w:pPr>
      <w:numPr>
        <w:numId w:val="13"/>
      </w:numPr>
    </w:pPr>
  </w:style>
  <w:style w:type="paragraph" w:styleId="aff2">
    <w:name w:val="Revision"/>
    <w:hidden/>
    <w:uiPriority w:val="99"/>
    <w:semiHidden/>
    <w:rsid w:val="00EC4475"/>
    <w:rPr>
      <w:rFonts w:ascii="Arial" w:hAnsi="Arial"/>
      <w:sz w:val="24"/>
    </w:rPr>
  </w:style>
  <w:style w:type="paragraph" w:styleId="aff3">
    <w:name w:val="Body Text"/>
    <w:basedOn w:val="a2"/>
    <w:link w:val="aff4"/>
    <w:rsid w:val="0044605B"/>
    <w:pPr>
      <w:autoSpaceDE w:val="0"/>
      <w:autoSpaceDN w:val="0"/>
      <w:spacing w:before="0" w:after="0"/>
      <w:ind w:left="0" w:firstLineChars="0" w:firstLine="0"/>
    </w:pPr>
    <w:rPr>
      <w:rFonts w:ascii="宋体" w:eastAsia="宋体" w:hAnsi="宋体" w:cs="宋体"/>
      <w:kern w:val="0"/>
      <w:sz w:val="21"/>
      <w:lang w:eastAsia="en-US"/>
    </w:rPr>
  </w:style>
  <w:style w:type="character" w:customStyle="1" w:styleId="aff4">
    <w:name w:val="正文文本 字符"/>
    <w:basedOn w:val="a3"/>
    <w:link w:val="aff3"/>
    <w:rsid w:val="0044605B"/>
    <w:rPr>
      <w:rFonts w:ascii="宋体" w:eastAsia="宋体" w:hAnsi="宋体" w:cs="宋体"/>
      <w:kern w:val="0"/>
      <w:lang w:eastAsia="en-US"/>
    </w:rPr>
  </w:style>
  <w:style w:type="paragraph" w:customStyle="1" w:styleId="14">
    <w:name w:val="列出段落1"/>
    <w:basedOn w:val="a2"/>
    <w:rsid w:val="0044605B"/>
    <w:pPr>
      <w:autoSpaceDE w:val="0"/>
      <w:autoSpaceDN w:val="0"/>
      <w:spacing w:before="0" w:after="0"/>
      <w:ind w:left="580" w:firstLineChars="0" w:hanging="420"/>
    </w:pPr>
    <w:rPr>
      <w:rFonts w:ascii="宋体" w:eastAsia="宋体" w:hAnsi="宋体" w:cs="宋体"/>
      <w:kern w:val="0"/>
      <w:sz w:val="22"/>
      <w:szCs w:val="22"/>
      <w:lang w:eastAsia="en-US"/>
    </w:rPr>
  </w:style>
  <w:style w:type="paragraph" w:customStyle="1" w:styleId="TableParagraph">
    <w:name w:val="Table Paragraph"/>
    <w:basedOn w:val="a2"/>
    <w:rsid w:val="0044605B"/>
    <w:pPr>
      <w:autoSpaceDE w:val="0"/>
      <w:autoSpaceDN w:val="0"/>
      <w:spacing w:before="0" w:after="0"/>
      <w:ind w:left="107" w:firstLineChars="0" w:firstLine="0"/>
    </w:pPr>
    <w:rPr>
      <w:rFonts w:eastAsia="宋体" w:cs="Arial"/>
      <w:kern w:val="0"/>
      <w:sz w:val="22"/>
      <w:szCs w:val="22"/>
      <w:lang w:eastAsia="en-US"/>
    </w:rPr>
  </w:style>
  <w:style w:type="paragraph" w:customStyle="1" w:styleId="TOC10">
    <w:name w:val="TOC 标题1"/>
    <w:basedOn w:val="1"/>
    <w:next w:val="a2"/>
    <w:rsid w:val="0044605B"/>
    <w:pPr>
      <w:pageBreakBefore w:val="0"/>
      <w:widowControl/>
      <w:numPr>
        <w:numId w:val="0"/>
      </w:numPr>
      <w:spacing w:before="240" w:after="0" w:line="259" w:lineRule="auto"/>
      <w:jc w:val="left"/>
      <w:outlineLvl w:val="9"/>
    </w:pPr>
    <w:rPr>
      <w:rFonts w:ascii="等线 Light" w:eastAsia="等线 Light" w:hAnsi="等线 Light" w:cs="Times New Roman"/>
      <w:b w:val="0"/>
      <w:bCs w:val="0"/>
      <w:color w:val="2F5496"/>
      <w:kern w:val="0"/>
      <w:sz w:val="32"/>
      <w:szCs w:val="32"/>
    </w:rPr>
  </w:style>
  <w:style w:type="character" w:styleId="aff5">
    <w:name w:val="Strong"/>
    <w:qFormat/>
    <w:rsid w:val="0044605B"/>
    <w:rPr>
      <w:rFonts w:cs="Times New Roman"/>
      <w:b/>
      <w:bCs/>
    </w:rPr>
  </w:style>
  <w:style w:type="character" w:customStyle="1" w:styleId="15">
    <w:name w:val="明显强调1"/>
    <w:rsid w:val="0044605B"/>
    <w:rPr>
      <w:rFonts w:cs="Times New Roman"/>
      <w:i/>
      <w:iCs/>
      <w:color w:val="4472C4"/>
    </w:rPr>
  </w:style>
  <w:style w:type="character" w:customStyle="1" w:styleId="16">
    <w:name w:val="未处理的提及1"/>
    <w:semiHidden/>
    <w:rsid w:val="0044605B"/>
    <w:rPr>
      <w:rFonts w:cs="Times New Roman"/>
      <w:color w:val="605E5C"/>
      <w:shd w:val="clear" w:color="auto" w:fill="E1DFDD"/>
    </w:rPr>
  </w:style>
  <w:style w:type="character" w:customStyle="1" w:styleId="fontstyle01">
    <w:name w:val="fontstyle01"/>
    <w:rsid w:val="0044605B"/>
    <w:rPr>
      <w:rFonts w:ascii="黑体" w:eastAsia="黑体" w:hAnsi="黑体" w:cs="Times New Roman"/>
      <w:color w:val="000000"/>
      <w:sz w:val="24"/>
      <w:szCs w:val="24"/>
    </w:rPr>
  </w:style>
  <w:style w:type="character" w:customStyle="1" w:styleId="fontstyle11">
    <w:name w:val="fontstyle11"/>
    <w:rsid w:val="0044605B"/>
    <w:rPr>
      <w:rFonts w:ascii="Arial" w:hAnsi="Arial" w:cs="Arial"/>
      <w:b/>
      <w:bCs/>
      <w:color w:val="000000"/>
      <w:sz w:val="24"/>
      <w:szCs w:val="24"/>
    </w:rPr>
  </w:style>
  <w:style w:type="character" w:customStyle="1" w:styleId="fontstyle31">
    <w:name w:val="fontstyle31"/>
    <w:rsid w:val="0044605B"/>
    <w:rPr>
      <w:rFonts w:ascii="宋体" w:eastAsia="宋体" w:hAnsi="宋体" w:cs="Times New Roman"/>
      <w:color w:val="000000"/>
      <w:sz w:val="24"/>
      <w:szCs w:val="24"/>
    </w:rPr>
  </w:style>
  <w:style w:type="character" w:customStyle="1" w:styleId="fontstyle21">
    <w:name w:val="fontstyle21"/>
    <w:rsid w:val="0044605B"/>
    <w:rPr>
      <w:rFonts w:ascii="Arial" w:hAnsi="Arial" w:cs="Arial"/>
      <w:color w:val="000000"/>
      <w:sz w:val="24"/>
      <w:szCs w:val="24"/>
    </w:rPr>
  </w:style>
  <w:style w:type="character" w:styleId="aff6">
    <w:name w:val="page number"/>
    <w:basedOn w:val="a3"/>
    <w:rsid w:val="0044605B"/>
  </w:style>
  <w:style w:type="table" w:customStyle="1" w:styleId="3-31">
    <w:name w:val="清单表 3 - 着色 31"/>
    <w:basedOn w:val="a4"/>
    <w:uiPriority w:val="48"/>
    <w:rsid w:val="0044605B"/>
    <w:rPr>
      <w:rFonts w:ascii="等线" w:eastAsia="等线" w:hAnsi="等线" w:cs="Times New Roman"/>
      <w:kern w:val="0"/>
      <w:sz w:val="20"/>
      <w:szCs w:val="20"/>
    </w:rPr>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customStyle="1" w:styleId="4-21">
    <w:name w:val="网格表 4 - 着色 21"/>
    <w:basedOn w:val="a4"/>
    <w:uiPriority w:val="49"/>
    <w:rsid w:val="0044605B"/>
    <w:rPr>
      <w:rFonts w:ascii="等线" w:eastAsia="等线" w:hAnsi="等线" w:cs="Times New Roman"/>
      <w:kern w:val="0"/>
      <w:sz w:val="20"/>
      <w:szCs w:val="20"/>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aff7">
    <w:name w:val="Placeholder Text"/>
    <w:basedOn w:val="a3"/>
    <w:uiPriority w:val="99"/>
    <w:semiHidden/>
    <w:rsid w:val="004460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693">
      <w:bodyDiv w:val="1"/>
      <w:marLeft w:val="0"/>
      <w:marRight w:val="0"/>
      <w:marTop w:val="0"/>
      <w:marBottom w:val="0"/>
      <w:divBdr>
        <w:top w:val="none" w:sz="0" w:space="0" w:color="auto"/>
        <w:left w:val="none" w:sz="0" w:space="0" w:color="auto"/>
        <w:bottom w:val="none" w:sz="0" w:space="0" w:color="auto"/>
        <w:right w:val="none" w:sz="0" w:space="0" w:color="auto"/>
      </w:divBdr>
    </w:div>
    <w:div w:id="206256489">
      <w:bodyDiv w:val="1"/>
      <w:marLeft w:val="0"/>
      <w:marRight w:val="0"/>
      <w:marTop w:val="0"/>
      <w:marBottom w:val="0"/>
      <w:divBdr>
        <w:top w:val="none" w:sz="0" w:space="0" w:color="auto"/>
        <w:left w:val="none" w:sz="0" w:space="0" w:color="auto"/>
        <w:bottom w:val="none" w:sz="0" w:space="0" w:color="auto"/>
        <w:right w:val="none" w:sz="0" w:space="0" w:color="auto"/>
      </w:divBdr>
    </w:div>
    <w:div w:id="457573956">
      <w:bodyDiv w:val="1"/>
      <w:marLeft w:val="0"/>
      <w:marRight w:val="0"/>
      <w:marTop w:val="0"/>
      <w:marBottom w:val="0"/>
      <w:divBdr>
        <w:top w:val="none" w:sz="0" w:space="0" w:color="auto"/>
        <w:left w:val="none" w:sz="0" w:space="0" w:color="auto"/>
        <w:bottom w:val="none" w:sz="0" w:space="0" w:color="auto"/>
        <w:right w:val="none" w:sz="0" w:space="0" w:color="auto"/>
      </w:divBdr>
    </w:div>
    <w:div w:id="839275871">
      <w:bodyDiv w:val="1"/>
      <w:marLeft w:val="0"/>
      <w:marRight w:val="0"/>
      <w:marTop w:val="0"/>
      <w:marBottom w:val="0"/>
      <w:divBdr>
        <w:top w:val="none" w:sz="0" w:space="0" w:color="auto"/>
        <w:left w:val="none" w:sz="0" w:space="0" w:color="auto"/>
        <w:bottom w:val="none" w:sz="0" w:space="0" w:color="auto"/>
        <w:right w:val="none" w:sz="0" w:space="0" w:color="auto"/>
      </w:divBdr>
    </w:div>
    <w:div w:id="1550871630">
      <w:bodyDiv w:val="1"/>
      <w:marLeft w:val="0"/>
      <w:marRight w:val="0"/>
      <w:marTop w:val="0"/>
      <w:marBottom w:val="0"/>
      <w:divBdr>
        <w:top w:val="none" w:sz="0" w:space="0" w:color="auto"/>
        <w:left w:val="none" w:sz="0" w:space="0" w:color="auto"/>
        <w:bottom w:val="none" w:sz="0" w:space="0" w:color="auto"/>
        <w:right w:val="none" w:sz="0" w:space="0" w:color="auto"/>
      </w:divBdr>
    </w:div>
    <w:div w:id="188601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cdn.gowinsemi.com.cn/UG864E.pdf" TargetMode="External"/><Relationship Id="rId42" Type="http://schemas.openxmlformats.org/officeDocument/2006/relationships/package" Target="embeddings/Microsoft_Visio___2.vsdx"/><Relationship Id="rId47" Type="http://schemas.openxmlformats.org/officeDocument/2006/relationships/image" Target="media/image18.png"/><Relationship Id="rId63" Type="http://schemas.openxmlformats.org/officeDocument/2006/relationships/hyperlink" Target="http://cdn.gowinsemi.com.cn/IPUG931E.pdf"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hyperlink" Target="https://space.bilibili.com/507416742" TargetMode="External"/><Relationship Id="rId32" Type="http://schemas.microsoft.com/office/2016/09/relationships/commentsIds" Target="commentsIds.xm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hyperlink" Target="http://cdn.gowinsemi.com.cn/IPUG929E.pdf"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cdn.gowinsemi.com.cn/DS861E.pdf" TargetMode="External"/><Relationship Id="rId14" Type="http://schemas.openxmlformats.org/officeDocument/2006/relationships/header" Target="header3.xml"/><Relationship Id="rId22" Type="http://schemas.openxmlformats.org/officeDocument/2006/relationships/hyperlink" Target="http://cdn.gowinsemi.com.cn/UG290E.pdf" TargetMode="External"/><Relationship Id="rId27" Type="http://schemas.openxmlformats.org/officeDocument/2006/relationships/image" Target="media/image5.emf"/><Relationship Id="rId30" Type="http://schemas.openxmlformats.org/officeDocument/2006/relationships/comments" Target="comments.xml"/><Relationship Id="rId35" Type="http://schemas.openxmlformats.org/officeDocument/2006/relationships/image" Target="media/image8.png"/><Relationship Id="rId43" Type="http://schemas.openxmlformats.org/officeDocument/2006/relationships/image" Target="media/image15.emf"/><Relationship Id="rId48" Type="http://schemas.openxmlformats.org/officeDocument/2006/relationships/image" Target="media/image19.png"/><Relationship Id="rId56" Type="http://schemas.openxmlformats.org/officeDocument/2006/relationships/image" Target="media/image26.png"/><Relationship Id="rId64" Type="http://schemas.openxmlformats.org/officeDocument/2006/relationships/hyperlink" Target="http://cdn.gowinsemi.com.cn/IPUG932E.pdf" TargetMode="Externa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3.png"/><Relationship Id="rId33" Type="http://schemas.microsoft.com/office/2018/08/relationships/commentsExtensible" Target="commentsExtensible.xml"/><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hyperlink" Target="http://cdn.gowinsemi.com.cn/RN933Epdf" TargetMode="External"/><Relationship Id="rId20" Type="http://schemas.openxmlformats.org/officeDocument/2006/relationships/hyperlink" Target="http://cdn.gowinsemi.com.cn/UG863E.pdf" TargetMode="External"/><Relationship Id="rId41" Type="http://schemas.openxmlformats.org/officeDocument/2006/relationships/image" Target="media/image14.emf"/><Relationship Id="rId54" Type="http://schemas.openxmlformats.org/officeDocument/2006/relationships/hyperlink" Target="http://cdn.gowinsemi.com.cn/SUG100E.pdf" TargetMode="External"/><Relationship Id="rId62" Type="http://schemas.openxmlformats.org/officeDocument/2006/relationships/hyperlink" Target="http://cdn.gowinsemi.com.cn/IPUG930E.pdf" TargetMode="External"/><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cdn.gowinsemi.com.cn/SUG100E.pdf" TargetMode="External"/><Relationship Id="rId28" Type="http://schemas.openxmlformats.org/officeDocument/2006/relationships/package" Target="embeddings/Microsoft_Visio___1.vsdx"/><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eader" Target="header1.xml"/><Relationship Id="rId31" Type="http://schemas.microsoft.com/office/2011/relationships/commentsExtended" Target="commentsExtended.xml"/><Relationship Id="rId44" Type="http://schemas.openxmlformats.org/officeDocument/2006/relationships/package" Target="embeddings/Microsoft_Visio___3.vsdx"/><Relationship Id="rId52" Type="http://schemas.openxmlformats.org/officeDocument/2006/relationships/image" Target="media/image23.png"/><Relationship Id="rId60" Type="http://schemas.openxmlformats.org/officeDocument/2006/relationships/hyperlink" Target="https://space.bilibili.com/507416742" TargetMode="External"/><Relationship Id="rId65" Type="http://schemas.openxmlformats.org/officeDocument/2006/relationships/hyperlink" Target="http://cdn.gowinsemi.com.cn/IPUG928E.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www.gowinsemi.com/en/"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header" Target="head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E:\temp\TechPubStyle_v1.4-2016909\ManualStyle2010-CHM%20-%20GW2.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3A0DA-397D-4639-B3A4-B61564EB0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ManualStyle2010-CHM - GW2</Template>
  <TotalTime>1593</TotalTime>
  <Pages>1</Pages>
  <Words>3986</Words>
  <Characters>22722</Characters>
  <Application>Microsoft Office Word</Application>
  <DocSecurity>0</DocSecurity>
  <Lines>189</Lines>
  <Paragraphs>53</Paragraphs>
  <ScaleCrop>false</ScaleCrop>
  <Company>Microsoft</Company>
  <LinksUpToDate>false</LinksUpToDate>
  <CharactersWithSpaces>26655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MiniStar nano Experiment Kit</dc:title>
  <dc:subject>User Guide</dc:subject>
  <dc:creator>swqa001</dc:creator>
  <cp:keywords>DBUG409-1.0E</cp:keywords>
  <cp:lastModifiedBy>mill0105@outlook.com</cp:lastModifiedBy>
  <cp:revision>66</cp:revision>
  <cp:lastPrinted>2021-08-02T01:55:00Z</cp:lastPrinted>
  <dcterms:created xsi:type="dcterms:W3CDTF">2022-04-18T02:25:00Z</dcterms:created>
  <dcterms:modified xsi:type="dcterms:W3CDTF">2022-05-24T09:52:00Z</dcterms:modified>
</cp:coreProperties>
</file>